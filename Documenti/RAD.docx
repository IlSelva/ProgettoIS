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9660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210CF9F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1D3EA5" w14:paraId="6262D842" w14:textId="77777777">
        <w:trPr>
          <w:trHeight w:val="3009"/>
        </w:trPr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DA74" w14:textId="77777777" w:rsidR="001D3EA5" w:rsidRDefault="00232C3A">
            <w:pPr>
              <w:pStyle w:val="TitoloDocumento"/>
            </w:pPr>
            <w:r>
              <w:t>Raccolta e Analisi dei Requisiti</w:t>
            </w:r>
          </w:p>
          <w:p w14:paraId="013E903A" w14:textId="77777777" w:rsidR="001D3EA5" w:rsidRDefault="00232C3A">
            <w:pPr>
              <w:pStyle w:val="TitoloDocumento"/>
            </w:pPr>
            <w:r>
              <w:t>Progetto</w:t>
            </w:r>
          </w:p>
          <w:p w14:paraId="582FACC1" w14:textId="77777777" w:rsidR="001D3EA5" w:rsidRDefault="00232C3A">
            <w:pPr>
              <w:pStyle w:val="TitoloDocumento"/>
            </w:pPr>
            <w:r>
              <w:rPr>
                <w:color w:val="FF0000"/>
              </w:rPr>
              <w:t xml:space="preserve">GuardaTV </w:t>
            </w:r>
            <w:r>
              <w:br/>
            </w:r>
          </w:p>
          <w:tbl>
            <w:tblPr>
              <w:tblW w:w="7122" w:type="dxa"/>
              <w:tblInd w:w="21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1D3EA5" w14:paraId="5E445975" w14:textId="77777777">
              <w:trPr>
                <w:trHeight w:val="254"/>
              </w:trPr>
              <w:tc>
                <w:tcPr>
                  <w:tcW w:w="1693" w:type="dxa"/>
                  <w:tcBorders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8033DFC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F6DB1A1" w14:textId="77777777" w:rsidR="001D3EA5" w:rsidRDefault="001D3EA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1D3EA5" w14:paraId="4BE27B33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28D3F6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588B3D" w14:textId="48A54459" w:rsidR="001D3EA5" w:rsidRDefault="00232C3A">
                  <w:r>
                    <w:rPr>
                      <w:rFonts w:ascii="Century Gothic" w:hAnsi="Century Gothic"/>
                    </w:rPr>
                    <w:t>1.</w:t>
                  </w:r>
                  <w:r w:rsidR="00D93B4E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1D3EA5" w14:paraId="7B1A27BB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A9D3DC6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D57C480" w14:textId="436635C5" w:rsidR="001D3EA5" w:rsidRDefault="00232C3A">
                  <w:r>
                    <w:rPr>
                      <w:rFonts w:ascii="Century Gothic" w:hAnsi="Century Gothic"/>
                    </w:rPr>
                    <w:t>1</w:t>
                  </w:r>
                  <w:r w:rsidR="00D93B4E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/</w:t>
                  </w:r>
                  <w:r w:rsidR="00D93B4E">
                    <w:rPr>
                      <w:rFonts w:ascii="Century Gothic" w:hAnsi="Century Gothic"/>
                    </w:rPr>
                    <w:t>02</w:t>
                  </w:r>
                  <w:r>
                    <w:rPr>
                      <w:rFonts w:ascii="Century Gothic" w:hAnsi="Century Gothic"/>
                    </w:rPr>
                    <w:t>/202</w:t>
                  </w:r>
                  <w:r w:rsidR="00D93B4E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1D3EA5" w14:paraId="0192196A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5732AD8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E3F6854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1D3EA5" w14:paraId="26F009FA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E5A224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08A267A" w14:textId="77777777" w:rsidR="001D3EA5" w:rsidRDefault="00232C3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16:</w:t>
                  </w:r>
                </w:p>
                <w:p w14:paraId="7EF31518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N. Cacace</w:t>
                  </w:r>
                </w:p>
                <w:p w14:paraId="4E7D46CF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S. Pastore</w:t>
                  </w:r>
                </w:p>
                <w:p w14:paraId="37124E3D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A. Prezioso</w:t>
                  </w:r>
                </w:p>
                <w:p w14:paraId="5450483C" w14:textId="77777777" w:rsidR="001D3EA5" w:rsidRDefault="00232C3A">
                  <w:pPr>
                    <w:tabs>
                      <w:tab w:val="left" w:pos="1910"/>
                    </w:tabs>
                  </w:pPr>
                  <w:r>
                    <w:rPr>
                      <w:rFonts w:ascii="Century Gothic" w:eastAsia="Droid Sans" w:hAnsi="Century Gothic" w:cs="Droid Sans"/>
                    </w:rPr>
                    <w:t>A. Ricchetti</w:t>
                  </w:r>
                </w:p>
              </w:tc>
            </w:tr>
            <w:tr w:rsidR="001D3EA5" w14:paraId="3710CDC4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1BB900A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391AFC3" w14:textId="77777777" w:rsidR="001D3EA5" w:rsidRDefault="001D3EA5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1AB2B0D9" w14:textId="77777777" w:rsidR="001D3EA5" w:rsidRDefault="001D3EA5">
            <w:pPr>
              <w:pStyle w:val="TitoloDocumento"/>
              <w:rPr>
                <w:sz w:val="24"/>
                <w:szCs w:val="24"/>
              </w:rPr>
            </w:pPr>
          </w:p>
          <w:p w14:paraId="543723BC" w14:textId="77777777" w:rsidR="001D3EA5" w:rsidRDefault="001D3EA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eastAsia="it-IT"/>
              </w:rPr>
            </w:pPr>
          </w:p>
        </w:tc>
      </w:tr>
    </w:tbl>
    <w:p w14:paraId="050F4A93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6ACA0C6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7A0AEB0" w14:textId="77777777" w:rsidR="001D3EA5" w:rsidRDefault="001D3EA5">
      <w:pPr>
        <w:sectPr w:rsidR="001D3EA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134" w:bottom="1134" w:left="1134" w:header="708" w:footer="708" w:gutter="0"/>
          <w:cols w:space="720"/>
          <w:titlePg/>
        </w:sectPr>
      </w:pPr>
      <w:bookmarkStart w:id="0" w:name="_Toc465941687"/>
      <w:bookmarkStart w:id="1" w:name="_Hlk90025279"/>
    </w:p>
    <w:p w14:paraId="470F5E8A" w14:textId="063C9DB8" w:rsidR="001D3EA5" w:rsidRDefault="00232C3A" w:rsidP="00470B54">
      <w:pPr>
        <w:pStyle w:val="GpsTitolo"/>
        <w:outlineLvl w:val="9"/>
      </w:pPr>
      <w:bookmarkStart w:id="2" w:name="_Hlk87601953"/>
      <w:r>
        <w:rPr>
          <w:rFonts w:eastAsia="Droid Sans"/>
          <w:u w:val="single"/>
        </w:rPr>
        <w:lastRenderedPageBreak/>
        <w:t>Revision</w:t>
      </w:r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1458"/>
        <w:gridCol w:w="3270"/>
        <w:gridCol w:w="2364"/>
      </w:tblGrid>
      <w:tr w:rsidR="001D3EA5" w14:paraId="310EF36B" w14:textId="77777777"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AA894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20471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13241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19ADD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1D3EA5" w14:paraId="7016517A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D0F43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25/10/2021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F4A72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7A75F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CA49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F629D0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52EF88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0601048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2EEF8218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0B14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27/10/2021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CCEE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92D0F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Scenari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26F7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1BA177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B23332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706D5F5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Ricchetti </w:t>
            </w:r>
          </w:p>
        </w:tc>
      </w:tr>
      <w:tr w:rsidR="001D3EA5" w14:paraId="7A939D84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EA55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29/10/2021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AC80A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8E6A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Casi d’Uso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53EE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F1BF50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E93A26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40C9036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4F7BA166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EC5C5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5/11/2021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5D0F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0.4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D4DC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Identificazione Oggetti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D5C7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7B60987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43C614A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211220A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58452ECC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BB420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A02F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0.5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FD72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Identificazione Oggetti e Object Diagram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DD9E6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26CD012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21B222A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49E7AF8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5F541D10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12BC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17/11/2021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8C80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0.5.1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DCB6C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Use Case Recensione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1A7C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237E6A5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43C163F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6D25D47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13D988A4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BCE3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236C5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0.6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BFEE7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ECDD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716C917E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6D16726D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1130AFE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1D3EA5" w14:paraId="5224756D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BACE2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42183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0.7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6560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Mockup, Navigational Path e indice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F80FF" w14:textId="4B2C14D5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</w:t>
            </w:r>
            <w:r w:rsidR="00FE61E1">
              <w:rPr>
                <w:rFonts w:ascii="Century Gothic" w:eastAsia="Droid Sans" w:hAnsi="Century Gothic" w:cs="Droid Sans"/>
              </w:rPr>
              <w:t xml:space="preserve"> </w:t>
            </w:r>
            <w:r>
              <w:rPr>
                <w:rFonts w:ascii="Century Gothic" w:eastAsia="Droid Sans" w:hAnsi="Century Gothic" w:cs="Droid Sans"/>
              </w:rPr>
              <w:t>Pastore</w:t>
            </w:r>
          </w:p>
        </w:tc>
      </w:tr>
      <w:tr w:rsidR="001D3EA5" w14:paraId="50B72460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9B8AD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EBC21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444C9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FA42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5809D498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C2DB64B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  <w:tr w:rsidR="00C15D70" w14:paraId="1850A2CC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9F17D" w14:textId="1EB2FD22" w:rsidR="00C15D70" w:rsidRDefault="00C15D70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10/02/2022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20914" w14:textId="184056E3" w:rsidR="00C15D70" w:rsidRDefault="00C15D70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2EE5F" w14:textId="504FCF65" w:rsidR="00C15D70" w:rsidRDefault="00C15D70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Aggiunta </w:t>
            </w:r>
            <w:r w:rsidR="00FE61E1">
              <w:rPr>
                <w:rFonts w:ascii="Century Gothic" w:eastAsia="Droid Sans" w:hAnsi="Century Gothic" w:cs="Droid Sans"/>
              </w:rPr>
              <w:t>use case models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FB5DC" w14:textId="75281341" w:rsidR="00C15D70" w:rsidRDefault="00FE61E1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</w:tc>
      </w:tr>
      <w:tr w:rsidR="00470B54" w14:paraId="0D335B27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D3BD9" w14:textId="7E7A98C3" w:rsidR="00470B54" w:rsidRDefault="00470B5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11/02/2022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DDDA2" w14:textId="58FF6707" w:rsidR="00470B54" w:rsidRDefault="00470B5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C559D" w14:textId="7B594DFF" w:rsidR="00470B54" w:rsidRDefault="00470B5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Sequence Diagrams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D1FA1" w14:textId="1F693DCC" w:rsidR="00470B54" w:rsidRDefault="00470B5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</w:tc>
      </w:tr>
    </w:tbl>
    <w:p w14:paraId="1CFB5B82" w14:textId="77777777" w:rsidR="001D3EA5" w:rsidRDefault="001D3EA5"/>
    <w:p w14:paraId="71F23B87" w14:textId="77777777" w:rsidR="001D3EA5" w:rsidRDefault="001D3EA5">
      <w:pPr>
        <w:pageBreakBefore/>
        <w:suppressAutoHyphens w:val="0"/>
      </w:pPr>
    </w:p>
    <w:p w14:paraId="74E297CF" w14:textId="77777777" w:rsidR="001D3EA5" w:rsidRDefault="00232C3A">
      <w:pPr>
        <w:pStyle w:val="Titolosommario"/>
        <w:outlineLvl w:val="9"/>
      </w:pPr>
      <w:r>
        <w:t>Sommario</w:t>
      </w:r>
    </w:p>
    <w:p w14:paraId="33E6E473" w14:textId="77777777" w:rsidR="001D3EA5" w:rsidRDefault="00232C3A">
      <w:pPr>
        <w:pStyle w:val="Sommario1"/>
        <w:tabs>
          <w:tab w:val="right" w:leader="dot" w:pos="440"/>
          <w:tab w:val="right" w:leader="dot" w:pos="9350"/>
        </w:tabs>
      </w:pP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separate"/>
      </w:r>
      <w:hyperlink w:anchor="_Toc90236281" w:history="1">
        <w:r>
          <w:rPr>
            <w:rStyle w:val="Collegamentoipertestuale"/>
          </w:rPr>
          <w:t>1.</w:t>
        </w:r>
        <w:r>
          <w:rPr>
            <w:rFonts w:eastAsia="Times New Roman"/>
            <w:lang w:eastAsia="it-IT"/>
          </w:rPr>
          <w:tab/>
        </w:r>
        <w:r>
          <w:rPr>
            <w:rStyle w:val="Collegamentoipertestuale"/>
            <w:rFonts w:eastAsia="Droid Sans"/>
          </w:rPr>
          <w:t>Introduction</w:t>
        </w:r>
        <w:r>
          <w:tab/>
          <w:t>5</w:t>
        </w:r>
      </w:hyperlink>
    </w:p>
    <w:p w14:paraId="3BD6DA2F" w14:textId="77777777" w:rsidR="001D3EA5" w:rsidRDefault="00B06D58">
      <w:pPr>
        <w:pStyle w:val="Sommario2"/>
        <w:tabs>
          <w:tab w:val="right" w:leader="dot" w:pos="880"/>
          <w:tab w:val="right" w:leader="dot" w:pos="9350"/>
        </w:tabs>
      </w:pPr>
      <w:hyperlink w:anchor="_Toc90236282" w:history="1">
        <w:r w:rsidR="00232C3A">
          <w:rPr>
            <w:rStyle w:val="Collegamentoipertestuale"/>
          </w:rPr>
          <w:t>1.1.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Purpose of the system</w:t>
        </w:r>
        <w:r w:rsidR="00232C3A">
          <w:tab/>
          <w:t>5</w:t>
        </w:r>
      </w:hyperlink>
    </w:p>
    <w:p w14:paraId="3C7CFEB6" w14:textId="77777777" w:rsidR="001D3EA5" w:rsidRDefault="00B06D58">
      <w:pPr>
        <w:pStyle w:val="Sommario2"/>
        <w:tabs>
          <w:tab w:val="right" w:leader="dot" w:pos="880"/>
          <w:tab w:val="right" w:leader="dot" w:pos="9350"/>
        </w:tabs>
      </w:pPr>
      <w:hyperlink w:anchor="_Toc90236283" w:history="1">
        <w:r w:rsidR="00232C3A">
          <w:rPr>
            <w:rStyle w:val="Collegamentoipertestuale"/>
          </w:rPr>
          <w:t>1.2.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Scope of the system</w:t>
        </w:r>
        <w:r w:rsidR="00232C3A">
          <w:tab/>
          <w:t>5</w:t>
        </w:r>
      </w:hyperlink>
    </w:p>
    <w:p w14:paraId="22446A74" w14:textId="77777777" w:rsidR="001D3EA5" w:rsidRDefault="00B06D58">
      <w:pPr>
        <w:pStyle w:val="Sommario2"/>
        <w:tabs>
          <w:tab w:val="right" w:leader="dot" w:pos="880"/>
          <w:tab w:val="right" w:leader="dot" w:pos="9350"/>
        </w:tabs>
      </w:pPr>
      <w:hyperlink w:anchor="_Toc90236284" w:history="1">
        <w:r w:rsidR="00232C3A">
          <w:rPr>
            <w:rStyle w:val="Collegamentoipertestuale"/>
            <w:lang w:val="en-US"/>
          </w:rPr>
          <w:t>1.3.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lang w:val="en-US"/>
          </w:rPr>
          <w:t>Objectives and success criteria of the project</w:t>
        </w:r>
        <w:r w:rsidR="00232C3A">
          <w:tab/>
          <w:t>5</w:t>
        </w:r>
      </w:hyperlink>
    </w:p>
    <w:p w14:paraId="35B4B1EB" w14:textId="77777777" w:rsidR="001D3EA5" w:rsidRDefault="00B06D58">
      <w:pPr>
        <w:pStyle w:val="Sommario2"/>
        <w:tabs>
          <w:tab w:val="right" w:leader="dot" w:pos="880"/>
          <w:tab w:val="right" w:leader="dot" w:pos="9350"/>
        </w:tabs>
      </w:pPr>
      <w:hyperlink w:anchor="_Toc90236285" w:history="1">
        <w:r w:rsidR="00232C3A">
          <w:rPr>
            <w:rStyle w:val="Collegamentoipertestuale"/>
          </w:rPr>
          <w:t>1.4.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Definition, acronyms, and abbreviations</w:t>
        </w:r>
        <w:r w:rsidR="00232C3A">
          <w:tab/>
          <w:t>6</w:t>
        </w:r>
      </w:hyperlink>
    </w:p>
    <w:p w14:paraId="701A4CAD" w14:textId="77777777" w:rsidR="001D3EA5" w:rsidRDefault="00B06D58">
      <w:pPr>
        <w:pStyle w:val="Sommario2"/>
        <w:tabs>
          <w:tab w:val="right" w:leader="dot" w:pos="880"/>
          <w:tab w:val="right" w:leader="dot" w:pos="9350"/>
        </w:tabs>
      </w:pPr>
      <w:hyperlink w:anchor="_Toc90236286" w:history="1">
        <w:r w:rsidR="00232C3A">
          <w:rPr>
            <w:rStyle w:val="Collegamentoipertestuale"/>
          </w:rPr>
          <w:t>1.5.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References</w:t>
        </w:r>
        <w:r w:rsidR="00232C3A">
          <w:tab/>
          <w:t>6</w:t>
        </w:r>
      </w:hyperlink>
    </w:p>
    <w:p w14:paraId="3BFC6D8D" w14:textId="77777777" w:rsidR="001D3EA5" w:rsidRDefault="00B06D58">
      <w:pPr>
        <w:pStyle w:val="Sommario1"/>
        <w:tabs>
          <w:tab w:val="right" w:leader="dot" w:pos="440"/>
          <w:tab w:val="right" w:leader="dot" w:pos="9350"/>
        </w:tabs>
      </w:pPr>
      <w:hyperlink w:anchor="_Toc90236287" w:history="1">
        <w:r w:rsidR="00232C3A">
          <w:rPr>
            <w:rStyle w:val="Collegamentoipertestuale"/>
          </w:rPr>
          <w:t>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Requisiti funzionali</w:t>
        </w:r>
        <w:r w:rsidR="00232C3A">
          <w:tab/>
          <w:t>7</w:t>
        </w:r>
      </w:hyperlink>
    </w:p>
    <w:p w14:paraId="5E0398DB" w14:textId="77777777" w:rsidR="001D3EA5" w:rsidRDefault="00B06D58">
      <w:pPr>
        <w:pStyle w:val="Sommario1"/>
        <w:tabs>
          <w:tab w:val="right" w:leader="dot" w:pos="440"/>
          <w:tab w:val="right" w:leader="dot" w:pos="9350"/>
        </w:tabs>
      </w:pPr>
      <w:hyperlink w:anchor="_Toc90236288" w:history="1">
        <w:r w:rsidR="00232C3A">
          <w:rPr>
            <w:rStyle w:val="Collegamentoipertestuale"/>
          </w:rPr>
          <w:t>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Requisiti Non-Funzionali</w:t>
        </w:r>
        <w:r w:rsidR="00232C3A">
          <w:tab/>
          <w:t>8</w:t>
        </w:r>
      </w:hyperlink>
    </w:p>
    <w:p w14:paraId="4B0BF335" w14:textId="77777777" w:rsidR="001D3EA5" w:rsidRDefault="00B06D58">
      <w:pPr>
        <w:pStyle w:val="Sommario1"/>
        <w:tabs>
          <w:tab w:val="right" w:leader="dot" w:pos="440"/>
          <w:tab w:val="right" w:leader="dot" w:pos="9350"/>
        </w:tabs>
      </w:pPr>
      <w:hyperlink w:anchor="_Toc90236289" w:history="1">
        <w:r w:rsidR="00232C3A">
          <w:rPr>
            <w:rStyle w:val="Collegamentoipertestuale"/>
          </w:rPr>
          <w:t>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Constraints</w:t>
        </w:r>
        <w:r w:rsidR="00232C3A">
          <w:tab/>
          <w:t>9</w:t>
        </w:r>
      </w:hyperlink>
    </w:p>
    <w:p w14:paraId="247E1671" w14:textId="77777777" w:rsidR="001D3EA5" w:rsidRDefault="00B06D58">
      <w:pPr>
        <w:pStyle w:val="Sommario1"/>
        <w:tabs>
          <w:tab w:val="right" w:leader="dot" w:pos="440"/>
          <w:tab w:val="right" w:leader="dot" w:pos="9350"/>
        </w:tabs>
      </w:pPr>
      <w:hyperlink w:anchor="_Toc90236290" w:history="1">
        <w:r w:rsidR="00232C3A">
          <w:rPr>
            <w:rStyle w:val="Collegamentoipertestuale"/>
          </w:rPr>
          <w:t>5.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Scenari</w:t>
        </w:r>
        <w:r w:rsidR="00232C3A">
          <w:tab/>
          <w:t>9</w:t>
        </w:r>
      </w:hyperlink>
    </w:p>
    <w:p w14:paraId="142FACE5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291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SC_3 – Ricerca:</w:t>
        </w:r>
        <w:r w:rsidR="00232C3A">
          <w:tab/>
          <w:t>9</w:t>
        </w:r>
      </w:hyperlink>
    </w:p>
    <w:p w14:paraId="04087761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292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SC_4 – Creazione lista:</w:t>
        </w:r>
        <w:r w:rsidR="00232C3A">
          <w:tab/>
          <w:t>10</w:t>
        </w:r>
      </w:hyperlink>
    </w:p>
    <w:p w14:paraId="53D881D4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293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SC_6 – Aggiunta Contenuto alla lista</w:t>
        </w:r>
        <w:r w:rsidR="00232C3A">
          <w:tab/>
          <w:t>10</w:t>
        </w:r>
      </w:hyperlink>
    </w:p>
    <w:p w14:paraId="33F987B2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294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SC_10 – Nuova Recensione</w:t>
        </w:r>
        <w:r w:rsidR="00232C3A">
          <w:tab/>
          <w:t>10</w:t>
        </w:r>
      </w:hyperlink>
    </w:p>
    <w:p w14:paraId="06D77DCD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295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SC_12 – Eliminazione Recensione</w:t>
        </w:r>
        <w:r w:rsidR="00232C3A">
          <w:tab/>
          <w:t>11</w:t>
        </w:r>
      </w:hyperlink>
    </w:p>
    <w:p w14:paraId="1401D58D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296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SC_13 – Condivisione Lista</w:t>
        </w:r>
        <w:r w:rsidR="00232C3A">
          <w:tab/>
          <w:t>11</w:t>
        </w:r>
      </w:hyperlink>
    </w:p>
    <w:p w14:paraId="256A3EEB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297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SC_17 -  Inserimento di un nuovo contenuto</w:t>
        </w:r>
        <w:r w:rsidR="00232C3A">
          <w:tab/>
          <w:t>12</w:t>
        </w:r>
      </w:hyperlink>
    </w:p>
    <w:p w14:paraId="77FC75CA" w14:textId="77777777" w:rsidR="001D3EA5" w:rsidRDefault="00B06D58">
      <w:pPr>
        <w:pStyle w:val="Sommario1"/>
        <w:tabs>
          <w:tab w:val="right" w:leader="dot" w:pos="440"/>
          <w:tab w:val="right" w:leader="dot" w:pos="9350"/>
        </w:tabs>
      </w:pPr>
      <w:hyperlink w:anchor="_Toc90236298" w:history="1">
        <w:r w:rsidR="00232C3A">
          <w:rPr>
            <w:rStyle w:val="Collegamentoipertestuale"/>
          </w:rPr>
          <w:t>6.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Casi d’uso</w:t>
        </w:r>
        <w:r w:rsidR="00232C3A">
          <w:tab/>
          <w:t>12</w:t>
        </w:r>
      </w:hyperlink>
    </w:p>
    <w:p w14:paraId="2B3FBDF8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299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Ricercare Contenuti</w:t>
        </w:r>
        <w:r w:rsidR="00232C3A">
          <w:tab/>
          <w:t>12</w:t>
        </w:r>
      </w:hyperlink>
    </w:p>
    <w:p w14:paraId="4767A909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300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Creare una nuova lista</w:t>
        </w:r>
        <w:r w:rsidR="00232C3A">
          <w:tab/>
          <w:t>13</w:t>
        </w:r>
      </w:hyperlink>
    </w:p>
    <w:p w14:paraId="6ECCA538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301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Recensire un Contenuto</w:t>
        </w:r>
        <w:r w:rsidR="00232C3A">
          <w:tab/>
          <w:t>15</w:t>
        </w:r>
      </w:hyperlink>
    </w:p>
    <w:p w14:paraId="3BEB4536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302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Aggiungere un Contenuto</w:t>
        </w:r>
        <w:r w:rsidR="00232C3A">
          <w:tab/>
          <w:t>16</w:t>
        </w:r>
      </w:hyperlink>
    </w:p>
    <w:p w14:paraId="4BCB09CC" w14:textId="77777777" w:rsidR="001D3EA5" w:rsidRDefault="00B06D58">
      <w:pPr>
        <w:pStyle w:val="Sommario1"/>
        <w:tabs>
          <w:tab w:val="right" w:leader="dot" w:pos="440"/>
          <w:tab w:val="right" w:leader="dot" w:pos="9350"/>
        </w:tabs>
      </w:pPr>
      <w:hyperlink w:anchor="_Toc90236303" w:history="1">
        <w:r w:rsidR="00232C3A">
          <w:rPr>
            <w:rStyle w:val="Collegamentoipertestuale"/>
          </w:rPr>
          <w:t>7.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Identificazione oggetti</w:t>
        </w:r>
        <w:r w:rsidR="00232C3A">
          <w:tab/>
          <w:t>18</w:t>
        </w:r>
      </w:hyperlink>
    </w:p>
    <w:p w14:paraId="4743C780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304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1 – UC_NuovaLista_4</w:t>
        </w:r>
        <w:r w:rsidR="00232C3A">
          <w:tab/>
          <w:t>18</w:t>
        </w:r>
      </w:hyperlink>
    </w:p>
    <w:p w14:paraId="0E496507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305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2 – UC_RicercaContenuti_3</w:t>
        </w:r>
        <w:r w:rsidR="00232C3A">
          <w:tab/>
          <w:t>19</w:t>
        </w:r>
      </w:hyperlink>
    </w:p>
    <w:p w14:paraId="30B563C2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306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3 – UC_Recensione_10</w:t>
        </w:r>
        <w:r w:rsidR="00232C3A">
          <w:tab/>
          <w:t>19</w:t>
        </w:r>
      </w:hyperlink>
    </w:p>
    <w:p w14:paraId="39C0D561" w14:textId="77777777" w:rsidR="001D3EA5" w:rsidRDefault="00B06D58">
      <w:pPr>
        <w:pStyle w:val="Sommario2"/>
        <w:tabs>
          <w:tab w:val="right" w:leader="dot" w:pos="660"/>
          <w:tab w:val="right" w:leader="dot" w:pos="9350"/>
        </w:tabs>
      </w:pPr>
      <w:hyperlink w:anchor="_Toc90236307" w:history="1">
        <w:r w:rsidR="00232C3A">
          <w:rPr>
            <w:rStyle w:val="Collegamentoipertestuale"/>
            <w:rFonts w:ascii="Symbol" w:hAnsi="Symbol"/>
          </w:rPr>
          <w:t>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CASO 5 – UC_AggiuntaContenuto_17</w:t>
        </w:r>
        <w:r w:rsidR="00232C3A">
          <w:tab/>
          <w:t>20</w:t>
        </w:r>
      </w:hyperlink>
    </w:p>
    <w:p w14:paraId="35C6C427" w14:textId="77777777" w:rsidR="001D3EA5" w:rsidRDefault="00B06D58">
      <w:pPr>
        <w:pStyle w:val="Sommario1"/>
        <w:tabs>
          <w:tab w:val="right" w:leader="dot" w:pos="440"/>
          <w:tab w:val="right" w:leader="dot" w:pos="9350"/>
        </w:tabs>
      </w:pPr>
      <w:hyperlink w:anchor="_Toc90236308" w:history="1">
        <w:r w:rsidR="00232C3A">
          <w:rPr>
            <w:rStyle w:val="Collegamentoipertestuale"/>
          </w:rPr>
          <w:t>8.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Object Model</w:t>
        </w:r>
        <w:r w:rsidR="00232C3A">
          <w:tab/>
          <w:t>21</w:t>
        </w:r>
      </w:hyperlink>
    </w:p>
    <w:p w14:paraId="255FE4CF" w14:textId="77777777" w:rsidR="001D3EA5" w:rsidRDefault="00B06D58">
      <w:pPr>
        <w:pStyle w:val="Sommario1"/>
        <w:tabs>
          <w:tab w:val="right" w:leader="dot" w:pos="440"/>
          <w:tab w:val="right" w:leader="dot" w:pos="9350"/>
        </w:tabs>
      </w:pPr>
      <w:hyperlink w:anchor="_Toc90236309" w:history="1">
        <w:r w:rsidR="00232C3A">
          <w:rPr>
            <w:rStyle w:val="Collegamentoipertestuale"/>
          </w:rPr>
          <w:t>9.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Sequence Diagrams</w:t>
        </w:r>
        <w:r w:rsidR="00232C3A">
          <w:tab/>
          <w:t>22</w:t>
        </w:r>
      </w:hyperlink>
    </w:p>
    <w:p w14:paraId="6AD9AE77" w14:textId="77777777" w:rsidR="001D3EA5" w:rsidRDefault="00B06D58">
      <w:pPr>
        <w:pStyle w:val="Sommario2"/>
        <w:tabs>
          <w:tab w:val="right" w:leader="dot" w:pos="880"/>
          <w:tab w:val="right" w:leader="dot" w:pos="9350"/>
        </w:tabs>
      </w:pPr>
      <w:hyperlink w:anchor="_Toc90236310" w:history="1">
        <w:r w:rsidR="00232C3A">
          <w:rPr>
            <w:rStyle w:val="Collegamentoipertestuale"/>
          </w:rPr>
          <w:t>9.1.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SQ_Ricerca</w:t>
        </w:r>
        <w:r w:rsidR="00232C3A">
          <w:tab/>
          <w:t>22</w:t>
        </w:r>
      </w:hyperlink>
    </w:p>
    <w:p w14:paraId="3C070032" w14:textId="77777777" w:rsidR="001D3EA5" w:rsidRDefault="00B06D58">
      <w:pPr>
        <w:pStyle w:val="Sommario2"/>
        <w:tabs>
          <w:tab w:val="right" w:leader="dot" w:pos="880"/>
          <w:tab w:val="right" w:leader="dot" w:pos="9350"/>
        </w:tabs>
      </w:pPr>
      <w:hyperlink w:anchor="_Toc90236311" w:history="1">
        <w:r w:rsidR="00232C3A">
          <w:rPr>
            <w:rStyle w:val="Collegamentoipertestuale"/>
          </w:rPr>
          <w:t>9.2.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SQ_NuovaLista</w:t>
        </w:r>
        <w:r w:rsidR="00232C3A">
          <w:tab/>
          <w:t>23</w:t>
        </w:r>
      </w:hyperlink>
    </w:p>
    <w:p w14:paraId="739F4678" w14:textId="77777777" w:rsidR="001D3EA5" w:rsidRDefault="00B06D58">
      <w:pPr>
        <w:pStyle w:val="Sommario2"/>
        <w:tabs>
          <w:tab w:val="right" w:leader="dot" w:pos="880"/>
          <w:tab w:val="right" w:leader="dot" w:pos="9350"/>
        </w:tabs>
      </w:pPr>
      <w:hyperlink w:anchor="_Toc90236312" w:history="1">
        <w:r w:rsidR="00232C3A">
          <w:rPr>
            <w:rStyle w:val="Collegamentoipertestuale"/>
          </w:rPr>
          <w:t>9.3.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SQ_Recensione</w:t>
        </w:r>
        <w:r w:rsidR="00232C3A">
          <w:tab/>
          <w:t>24</w:t>
        </w:r>
      </w:hyperlink>
    </w:p>
    <w:p w14:paraId="405F4E4C" w14:textId="77777777" w:rsidR="001D3EA5" w:rsidRDefault="00B06D58">
      <w:pPr>
        <w:pStyle w:val="Sommario2"/>
        <w:tabs>
          <w:tab w:val="right" w:leader="dot" w:pos="880"/>
          <w:tab w:val="right" w:leader="dot" w:pos="9350"/>
        </w:tabs>
      </w:pPr>
      <w:hyperlink w:anchor="_Toc90236313" w:history="1">
        <w:r w:rsidR="00232C3A">
          <w:rPr>
            <w:rStyle w:val="Collegamentoipertestuale"/>
          </w:rPr>
          <w:t>9.4.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SQ_AggiuntaContenuto</w:t>
        </w:r>
        <w:r w:rsidR="00232C3A">
          <w:tab/>
          <w:t>25</w:t>
        </w:r>
      </w:hyperlink>
    </w:p>
    <w:p w14:paraId="234B983F" w14:textId="77777777" w:rsidR="001D3EA5" w:rsidRDefault="00B06D58">
      <w:pPr>
        <w:pStyle w:val="Sommario1"/>
        <w:tabs>
          <w:tab w:val="right" w:leader="dot" w:pos="660"/>
          <w:tab w:val="right" w:leader="dot" w:pos="9350"/>
        </w:tabs>
      </w:pPr>
      <w:hyperlink w:anchor="_Toc90236314" w:history="1">
        <w:r w:rsidR="00232C3A">
          <w:rPr>
            <w:rStyle w:val="Collegamentoipertestuale"/>
          </w:rPr>
          <w:t>10.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MockUp</w:t>
        </w:r>
        <w:r w:rsidR="00232C3A">
          <w:tab/>
          <w:t>26</w:t>
        </w:r>
      </w:hyperlink>
    </w:p>
    <w:p w14:paraId="261C6C2D" w14:textId="77777777" w:rsidR="001D3EA5" w:rsidRDefault="00B06D58">
      <w:pPr>
        <w:pStyle w:val="Sommario2"/>
        <w:tabs>
          <w:tab w:val="right" w:leader="dot" w:pos="1100"/>
          <w:tab w:val="right" w:leader="dot" w:pos="9350"/>
        </w:tabs>
      </w:pPr>
      <w:hyperlink w:anchor="_Toc90236315" w:history="1">
        <w:r w:rsidR="00232C3A">
          <w:rPr>
            <w:rStyle w:val="Collegamentoipertestuale"/>
          </w:rPr>
          <w:t>10.1.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Homepage</w:t>
        </w:r>
        <w:r w:rsidR="00232C3A">
          <w:tab/>
          <w:t>26</w:t>
        </w:r>
      </w:hyperlink>
    </w:p>
    <w:p w14:paraId="2B6EB22C" w14:textId="77777777" w:rsidR="001D3EA5" w:rsidRDefault="00B06D58">
      <w:pPr>
        <w:pStyle w:val="Sommario2"/>
        <w:tabs>
          <w:tab w:val="right" w:leader="dot" w:pos="1100"/>
          <w:tab w:val="right" w:leader="dot" w:pos="9350"/>
        </w:tabs>
      </w:pPr>
      <w:hyperlink w:anchor="_Toc90236316" w:history="1">
        <w:r w:rsidR="00232C3A">
          <w:rPr>
            <w:rStyle w:val="Collegamentoipertestuale"/>
          </w:rPr>
          <w:t>10.2.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Contenuto</w:t>
        </w:r>
        <w:r w:rsidR="00232C3A">
          <w:tab/>
          <w:t>27</w:t>
        </w:r>
      </w:hyperlink>
    </w:p>
    <w:p w14:paraId="50B601D3" w14:textId="77777777" w:rsidR="001D3EA5" w:rsidRDefault="00B06D58">
      <w:pPr>
        <w:pStyle w:val="Sommario2"/>
        <w:tabs>
          <w:tab w:val="right" w:leader="dot" w:pos="1100"/>
          <w:tab w:val="right" w:leader="dot" w:pos="9350"/>
        </w:tabs>
      </w:pPr>
      <w:hyperlink w:anchor="_Toc90236317" w:history="1">
        <w:r w:rsidR="00232C3A">
          <w:rPr>
            <w:rStyle w:val="Collegamentoipertestuale"/>
          </w:rPr>
          <w:t>10.3.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Registrazione</w:t>
        </w:r>
        <w:r w:rsidR="00232C3A">
          <w:tab/>
          <w:t>28</w:t>
        </w:r>
      </w:hyperlink>
    </w:p>
    <w:p w14:paraId="7170CC33" w14:textId="77777777" w:rsidR="001D3EA5" w:rsidRDefault="00B06D58">
      <w:pPr>
        <w:pStyle w:val="Sommario2"/>
        <w:tabs>
          <w:tab w:val="right" w:leader="dot" w:pos="1100"/>
          <w:tab w:val="right" w:leader="dot" w:pos="9350"/>
        </w:tabs>
      </w:pPr>
      <w:hyperlink w:anchor="_Toc90236318" w:history="1">
        <w:r w:rsidR="00232C3A">
          <w:rPr>
            <w:rStyle w:val="Collegamentoipertestuale"/>
          </w:rPr>
          <w:t>10.4.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Lista</w:t>
        </w:r>
        <w:r w:rsidR="00232C3A">
          <w:tab/>
          <w:t>29</w:t>
        </w:r>
      </w:hyperlink>
    </w:p>
    <w:p w14:paraId="0F56A47C" w14:textId="77777777" w:rsidR="001D3EA5" w:rsidRDefault="00B06D58">
      <w:pPr>
        <w:pStyle w:val="Sommario1"/>
        <w:tabs>
          <w:tab w:val="right" w:leader="dot" w:pos="660"/>
          <w:tab w:val="right" w:leader="dot" w:pos="9350"/>
        </w:tabs>
      </w:pPr>
      <w:hyperlink w:anchor="_Toc90236319" w:history="1">
        <w:r w:rsidR="00232C3A">
          <w:rPr>
            <w:rStyle w:val="Collegamentoipertestuale"/>
          </w:rPr>
          <w:t>11.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  <w:rFonts w:eastAsia="Droid Sans"/>
          </w:rPr>
          <w:t>Navigational Path</w:t>
        </w:r>
        <w:r w:rsidR="00232C3A">
          <w:tab/>
          <w:t>30</w:t>
        </w:r>
      </w:hyperlink>
    </w:p>
    <w:p w14:paraId="09F0E884" w14:textId="77777777" w:rsidR="001D3EA5" w:rsidRDefault="00B06D58">
      <w:pPr>
        <w:pStyle w:val="Sommario2"/>
        <w:tabs>
          <w:tab w:val="right" w:leader="dot" w:pos="1100"/>
          <w:tab w:val="right" w:leader="dot" w:pos="9350"/>
        </w:tabs>
      </w:pPr>
      <w:hyperlink w:anchor="_Toc90236320" w:history="1">
        <w:r w:rsidR="00232C3A">
          <w:rPr>
            <w:rStyle w:val="Collegamentoipertestuale"/>
          </w:rPr>
          <w:t>11.1.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Ospite</w:t>
        </w:r>
        <w:r w:rsidR="00232C3A">
          <w:tab/>
          <w:t>30</w:t>
        </w:r>
      </w:hyperlink>
    </w:p>
    <w:p w14:paraId="7A14BDA8" w14:textId="77777777" w:rsidR="001D3EA5" w:rsidRDefault="00B06D58">
      <w:pPr>
        <w:pStyle w:val="Sommario2"/>
        <w:tabs>
          <w:tab w:val="right" w:leader="dot" w:pos="1100"/>
          <w:tab w:val="right" w:leader="dot" w:pos="9350"/>
        </w:tabs>
      </w:pPr>
      <w:hyperlink w:anchor="_Toc90236321" w:history="1">
        <w:r w:rsidR="00232C3A">
          <w:rPr>
            <w:rStyle w:val="Collegamentoipertestuale"/>
          </w:rPr>
          <w:t>11.2.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Utente Registrato</w:t>
        </w:r>
        <w:r w:rsidR="00232C3A">
          <w:tab/>
          <w:t>31</w:t>
        </w:r>
      </w:hyperlink>
    </w:p>
    <w:p w14:paraId="08BCCE98" w14:textId="77777777" w:rsidR="001D3EA5" w:rsidRDefault="00B06D58">
      <w:pPr>
        <w:pStyle w:val="Sommario2"/>
        <w:tabs>
          <w:tab w:val="right" w:leader="dot" w:pos="1100"/>
          <w:tab w:val="right" w:leader="dot" w:pos="9350"/>
        </w:tabs>
      </w:pPr>
      <w:hyperlink w:anchor="_Toc90236322" w:history="1">
        <w:r w:rsidR="00232C3A">
          <w:rPr>
            <w:rStyle w:val="Collegamentoipertestuale"/>
          </w:rPr>
          <w:t>11.3.</w:t>
        </w:r>
        <w:r w:rsidR="00232C3A">
          <w:rPr>
            <w:rFonts w:eastAsia="Times New Roman"/>
            <w:lang w:eastAsia="it-IT"/>
          </w:rPr>
          <w:tab/>
        </w:r>
        <w:r w:rsidR="00232C3A">
          <w:rPr>
            <w:rStyle w:val="Collegamentoipertestuale"/>
          </w:rPr>
          <w:t>Utente Amministratore</w:t>
        </w:r>
        <w:r w:rsidR="00232C3A">
          <w:tab/>
          <w:t>32</w:t>
        </w:r>
      </w:hyperlink>
    </w:p>
    <w:p w14:paraId="4E4E5ABC" w14:textId="77777777" w:rsidR="001D3EA5" w:rsidRDefault="00232C3A">
      <w:r>
        <w:fldChar w:fldCharType="end"/>
      </w:r>
    </w:p>
    <w:p w14:paraId="2EFBBD02" w14:textId="77777777" w:rsidR="001D3EA5" w:rsidRDefault="001D3EA5"/>
    <w:bookmarkEnd w:id="1"/>
    <w:bookmarkEnd w:id="2"/>
    <w:p w14:paraId="0A8EBFFC" w14:textId="77777777" w:rsidR="001D3EA5" w:rsidRDefault="001D3EA5">
      <w:pPr>
        <w:pageBreakBefore/>
      </w:pPr>
    </w:p>
    <w:p w14:paraId="2167DA40" w14:textId="77777777" w:rsidR="001D3EA5" w:rsidRDefault="001D3EA5">
      <w:bookmarkStart w:id="3" w:name="_Hlk90028119"/>
    </w:p>
    <w:p w14:paraId="282C8977" w14:textId="77777777" w:rsidR="001D3EA5" w:rsidRDefault="00232C3A">
      <w:pPr>
        <w:pStyle w:val="GpsTitolo"/>
        <w:numPr>
          <w:ilvl w:val="0"/>
          <w:numId w:val="24"/>
        </w:numPr>
        <w:outlineLvl w:val="9"/>
      </w:pPr>
      <w:r>
        <w:tab/>
      </w:r>
      <w:bookmarkStart w:id="4" w:name="_Toc90137610"/>
      <w:bookmarkStart w:id="5" w:name="_Toc90139408"/>
      <w:bookmarkStart w:id="6" w:name="_Toc90236281"/>
      <w:r>
        <w:rPr>
          <w:rFonts w:eastAsia="Droid Sans"/>
          <w:u w:val="single"/>
        </w:rPr>
        <w:t>Introduction</w:t>
      </w:r>
      <w:bookmarkStart w:id="7" w:name="_Hlk90028147"/>
      <w:bookmarkEnd w:id="4"/>
      <w:bookmarkEnd w:id="5"/>
      <w:bookmarkEnd w:id="6"/>
    </w:p>
    <w:p w14:paraId="4FA26742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8" w:name="_Toc90137611"/>
      <w:bookmarkStart w:id="9" w:name="_Toc90139409"/>
      <w:bookmarkStart w:id="10" w:name="_Toc90236282"/>
      <w:bookmarkEnd w:id="3"/>
      <w:r>
        <w:t>Purpose of the system</w:t>
      </w:r>
      <w:bookmarkEnd w:id="8"/>
      <w:bookmarkEnd w:id="9"/>
      <w:bookmarkEnd w:id="10"/>
    </w:p>
    <w:p w14:paraId="24601E54" w14:textId="77777777" w:rsidR="001D3EA5" w:rsidRDefault="00232C3A">
      <w:pPr>
        <w:pStyle w:val="Standard"/>
        <w:ind w:left="360"/>
      </w:pPr>
      <w:r>
        <w:rPr>
          <w:rFonts w:ascii="Calibri" w:hAnsi="Calibri" w:cs="Calibri"/>
          <w:lang w:val="it-IT"/>
        </w:rPr>
        <w:t xml:space="preserve">Il sistema </w:t>
      </w:r>
      <w:bookmarkEnd w:id="7"/>
      <w:r>
        <w:rPr>
          <w:rFonts w:ascii="Calibri" w:hAnsi="Calibri" w:cs="Calibri"/>
          <w:lang w:val="it-IT"/>
        </w:rPr>
        <w:t xml:space="preserve">GuardaTV è stato creato con lo scopo di aiutare gli utenti del sito riguardo la scelta di un film o una serie TV da guardare. Infatti il sistema comprende un sistema di recensioni grazie al quale l’utente può informarsi riguardo un contenuto da usufruire. </w:t>
      </w:r>
      <w:r>
        <w:rPr>
          <w:rFonts w:ascii="Calibri" w:hAnsi="Calibri" w:cs="Calibri"/>
        </w:rPr>
        <w:t>Inoltre GuardaTV permette la gestione di liste personalizzate.</w:t>
      </w:r>
    </w:p>
    <w:p w14:paraId="16783DB5" w14:textId="77777777" w:rsidR="001D3EA5" w:rsidRDefault="001D3EA5">
      <w:pPr>
        <w:tabs>
          <w:tab w:val="left" w:pos="1032"/>
        </w:tabs>
      </w:pPr>
    </w:p>
    <w:p w14:paraId="1DE3FD48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11" w:name="_Toc90137612"/>
      <w:bookmarkStart w:id="12" w:name="_Toc90139410"/>
      <w:bookmarkStart w:id="13" w:name="_Toc90236283"/>
      <w:r>
        <w:t>Scope of the system</w:t>
      </w:r>
      <w:bookmarkEnd w:id="11"/>
      <w:bookmarkEnd w:id="12"/>
      <w:bookmarkEnd w:id="13"/>
    </w:p>
    <w:p w14:paraId="4E78734B" w14:textId="77777777" w:rsidR="001D3EA5" w:rsidRDefault="00232C3A">
      <w:pPr>
        <w:pStyle w:val="Gpstes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L’obiettivo di GuardaTV è di aiutare il cliente nella ricerca e nella scelta di contenuti digitali di qualità, e di reindirizzarlo verso le piattaforme adeguate alla visione; creando un punto di riferimento per la critica e per il pubblico.</w:t>
      </w:r>
    </w:p>
    <w:p w14:paraId="7DEBF0AA" w14:textId="77777777" w:rsidR="001D3EA5" w:rsidRDefault="001D3EA5">
      <w:pPr>
        <w:tabs>
          <w:tab w:val="left" w:pos="1032"/>
        </w:tabs>
      </w:pPr>
    </w:p>
    <w:p w14:paraId="5F7CA397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  <w:rPr>
          <w:lang w:val="en-US"/>
        </w:rPr>
      </w:pPr>
      <w:bookmarkStart w:id="14" w:name="_Toc90137613"/>
      <w:bookmarkStart w:id="15" w:name="_Toc90139411"/>
      <w:bookmarkStart w:id="16" w:name="_Toc90236284"/>
      <w:r>
        <w:rPr>
          <w:lang w:val="en-US"/>
        </w:rPr>
        <w:t>Objectives and success criteria of the project</w:t>
      </w:r>
      <w:bookmarkEnd w:id="14"/>
      <w:bookmarkEnd w:id="15"/>
      <w:bookmarkEnd w:id="16"/>
    </w:p>
    <w:p w14:paraId="4B9CBF2E" w14:textId="77777777" w:rsidR="001D3EA5" w:rsidRDefault="00232C3A">
      <w:pPr>
        <w:tabs>
          <w:tab w:val="left" w:pos="1032"/>
        </w:tabs>
        <w:ind w:left="360"/>
      </w:pPr>
      <w:r>
        <w:t>L’obiettivo del progetto è la creazione di una piattaforma Web-based che aiuti gli utenti</w:t>
      </w:r>
      <w:r>
        <w:rPr>
          <w:i/>
          <w:iCs/>
        </w:rPr>
        <w:t xml:space="preserve"> </w:t>
      </w:r>
      <w:r>
        <w:t>a cercare film e serie tv, organizzandoli in liste personali, e aiutandoli nella scelta grazie al sistema di recensioni.</w:t>
      </w:r>
    </w:p>
    <w:p w14:paraId="575F340E" w14:textId="77777777" w:rsidR="001D3EA5" w:rsidRDefault="00232C3A">
      <w:pPr>
        <w:tabs>
          <w:tab w:val="left" w:pos="1032"/>
        </w:tabs>
        <w:ind w:left="360"/>
      </w:pPr>
      <w:r>
        <w:t xml:space="preserve">I criteri di successo stabiliti sono: </w:t>
      </w:r>
    </w:p>
    <w:p w14:paraId="7A5CEFF3" w14:textId="77777777" w:rsidR="001D3EA5" w:rsidRDefault="00232C3A">
      <w:pPr>
        <w:tabs>
          <w:tab w:val="left" w:pos="1032"/>
        </w:tabs>
        <w:ind w:left="360"/>
      </w:pPr>
      <w:r>
        <w:t xml:space="preserve">• Ottima qualità: Si intende realizzare un sistema software di alta qualità e con una buona documentazione, al fine di poter essere utilizzato e manutenuto senza troppe difficoltà. </w:t>
      </w:r>
    </w:p>
    <w:p w14:paraId="5A6E2893" w14:textId="77777777" w:rsidR="001D3EA5" w:rsidRDefault="00232C3A">
      <w:pPr>
        <w:tabs>
          <w:tab w:val="left" w:pos="1032"/>
        </w:tabs>
        <w:ind w:left="360"/>
      </w:pPr>
      <w:r>
        <w:t>• Interfaccia user friendly: si intende rendere l’interazione dell’utente con il sistema facile e immediata, rendendo gli utenti soddisfatti nel perseguire specifici obiettivi.</w:t>
      </w:r>
    </w:p>
    <w:p w14:paraId="4F176D70" w14:textId="77777777" w:rsidR="001D3EA5" w:rsidRDefault="00232C3A">
      <w:pPr>
        <w:tabs>
          <w:tab w:val="left" w:pos="1032"/>
        </w:tabs>
        <w:ind w:left="360"/>
      </w:pPr>
      <w:r>
        <w:t xml:space="preserve"> • Minimizzare i malfunzionamenti: Seguendo i pattern della buona programmazione e dedicando un’elevata dose di risorse alla fase di testing si punta a ridurre i malfunzionamenti.</w:t>
      </w:r>
    </w:p>
    <w:p w14:paraId="50CE39F4" w14:textId="77777777" w:rsidR="001D3EA5" w:rsidRDefault="00232C3A">
      <w:pPr>
        <w:tabs>
          <w:tab w:val="left" w:pos="1032"/>
        </w:tabs>
        <w:ind w:left="360"/>
      </w:pPr>
      <w:r>
        <w:t xml:space="preserve"> • Completezza nell’implementazione dei requisiti: Si intende soddisfare tutti i requisiti ad alta priorità richiesti dal cliente e potenzialmente superare le sue aspettative. </w:t>
      </w:r>
    </w:p>
    <w:p w14:paraId="12921E6F" w14:textId="77777777" w:rsidR="001D3EA5" w:rsidRDefault="00232C3A">
      <w:pPr>
        <w:tabs>
          <w:tab w:val="left" w:pos="1032"/>
        </w:tabs>
        <w:ind w:left="360"/>
      </w:pPr>
      <w:r>
        <w:t>• Schedule: Si intende rispettare le scadenze prefissate con il cliente.</w:t>
      </w:r>
    </w:p>
    <w:p w14:paraId="0AA6452B" w14:textId="77777777" w:rsidR="001D3EA5" w:rsidRDefault="001D3EA5">
      <w:pPr>
        <w:tabs>
          <w:tab w:val="left" w:pos="1032"/>
        </w:tabs>
      </w:pPr>
    </w:p>
    <w:p w14:paraId="27B848FB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17" w:name="_Toc90137614"/>
      <w:bookmarkStart w:id="18" w:name="_Toc90139412"/>
      <w:bookmarkStart w:id="19" w:name="_Toc90236285"/>
      <w:r>
        <w:t>Definition, acronyms, and abbreviations</w:t>
      </w:r>
      <w:bookmarkEnd w:id="17"/>
      <w:bookmarkEnd w:id="18"/>
      <w:bookmarkEnd w:id="19"/>
    </w:p>
    <w:p w14:paraId="63D48E29" w14:textId="77777777" w:rsidR="001D3EA5" w:rsidRDefault="00232C3A">
      <w:pPr>
        <w:pStyle w:val="Paragrafoelenco"/>
        <w:numPr>
          <w:ilvl w:val="0"/>
          <w:numId w:val="26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Definizioni</w:t>
      </w:r>
    </w:p>
    <w:p w14:paraId="6C5EB7F3" w14:textId="77777777" w:rsidR="001D3EA5" w:rsidRDefault="00232C3A">
      <w:pPr>
        <w:pStyle w:val="Paragrafoelenco"/>
        <w:spacing w:before="240" w:line="360" w:lineRule="auto"/>
      </w:pPr>
      <w:r>
        <w:rPr>
          <w:rFonts w:cs="Calibri"/>
          <w:b/>
          <w:bCs/>
          <w:sz w:val="24"/>
          <w:szCs w:val="24"/>
        </w:rPr>
        <w:t xml:space="preserve">GuardaTV: </w:t>
      </w:r>
      <w:r>
        <w:rPr>
          <w:rFonts w:cs="Calibri"/>
          <w:sz w:val="24"/>
          <w:szCs w:val="24"/>
        </w:rPr>
        <w:t>nome del sistema.</w:t>
      </w:r>
    </w:p>
    <w:p w14:paraId="08C3C530" w14:textId="77777777" w:rsidR="001D3EA5" w:rsidRDefault="00232C3A">
      <w:pPr>
        <w:pStyle w:val="Paragrafoelenco"/>
        <w:spacing w:line="360" w:lineRule="auto"/>
      </w:pPr>
      <w:r>
        <w:rPr>
          <w:rFonts w:cs="Calibri"/>
          <w:b/>
          <w:bCs/>
          <w:sz w:val="24"/>
          <w:szCs w:val="24"/>
        </w:rPr>
        <w:t xml:space="preserve">Contenuto: </w:t>
      </w:r>
      <w:r>
        <w:rPr>
          <w:rFonts w:cs="Calibri"/>
          <w:sz w:val="24"/>
          <w:szCs w:val="24"/>
        </w:rPr>
        <w:t>oggetto di interesse dell’utente, può essere un film o una serie TV.</w:t>
      </w:r>
    </w:p>
    <w:p w14:paraId="59708918" w14:textId="77777777" w:rsidR="001D3EA5" w:rsidRDefault="00232C3A">
      <w:pPr>
        <w:pStyle w:val="Paragrafoelenco"/>
      </w:pPr>
      <w:r>
        <w:rPr>
          <w:rFonts w:cs="Calibri"/>
          <w:b/>
          <w:bCs/>
          <w:sz w:val="24"/>
          <w:szCs w:val="24"/>
        </w:rPr>
        <w:t xml:space="preserve">Lista: </w:t>
      </w:r>
      <w:r>
        <w:rPr>
          <w:rFonts w:cs="Calibri"/>
          <w:sz w:val="24"/>
          <w:szCs w:val="24"/>
        </w:rPr>
        <w:t>insieme di contenuti sul quale un utente loggato può effettuare varie operazioni [creazione, aggiunta, rimozione]</w:t>
      </w:r>
    </w:p>
    <w:p w14:paraId="4D484292" w14:textId="77777777" w:rsidR="001D3EA5" w:rsidRPr="00CB257E" w:rsidRDefault="00232C3A">
      <w:pPr>
        <w:pStyle w:val="Standard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Utente non registrato: </w:t>
      </w:r>
      <w:r>
        <w:rPr>
          <w:rFonts w:ascii="Calibri" w:hAnsi="Calibri" w:cs="Calibri"/>
          <w:lang w:val="it-IT"/>
        </w:rPr>
        <w:t>utente che non si è precedentemente registrato al sistema GuardaTV.</w:t>
      </w:r>
    </w:p>
    <w:p w14:paraId="682EC79C" w14:textId="77777777" w:rsidR="001D3EA5" w:rsidRPr="00CB257E" w:rsidRDefault="00232C3A">
      <w:pPr>
        <w:pStyle w:val="Standard"/>
        <w:spacing w:before="240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Utente loggato: </w:t>
      </w:r>
      <w:r>
        <w:rPr>
          <w:rFonts w:ascii="Calibri" w:hAnsi="Calibri" w:cs="Calibri"/>
          <w:lang w:val="it-IT"/>
        </w:rPr>
        <w:t>utente che si è registrato al sistema ed ha effettuato il login al sistema GuardaTV.</w:t>
      </w:r>
    </w:p>
    <w:p w14:paraId="65AC8D14" w14:textId="77777777" w:rsidR="001D3EA5" w:rsidRPr="00CB257E" w:rsidRDefault="00232C3A">
      <w:pPr>
        <w:pStyle w:val="Standard"/>
        <w:spacing w:before="240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Utente amministratore: </w:t>
      </w:r>
      <w:r>
        <w:rPr>
          <w:rFonts w:ascii="Calibri" w:hAnsi="Calibri" w:cs="Calibri"/>
          <w:lang w:val="it-IT"/>
        </w:rPr>
        <w:t>utente registrato con permessi privilegiati.</w:t>
      </w:r>
    </w:p>
    <w:p w14:paraId="27AD1734" w14:textId="77777777" w:rsidR="001D3EA5" w:rsidRPr="00CB257E" w:rsidRDefault="00232C3A">
      <w:pPr>
        <w:pStyle w:val="Standard"/>
        <w:spacing w:before="240"/>
        <w:ind w:left="720"/>
        <w:rPr>
          <w:lang w:val="it-IT"/>
        </w:rPr>
      </w:pPr>
      <w:r>
        <w:rPr>
          <w:rFonts w:ascii="Calibri" w:hAnsi="Calibri" w:cs="Calibri"/>
          <w:b/>
          <w:bCs/>
          <w:lang w:val="it-IT"/>
        </w:rPr>
        <w:t xml:space="preserve">Recensione: </w:t>
      </w:r>
      <w:r>
        <w:rPr>
          <w:rFonts w:ascii="Calibri" w:hAnsi="Calibri" w:cs="Calibri"/>
          <w:lang w:val="it-IT"/>
        </w:rPr>
        <w:t>una valutazione di un contenuto da parte di un utente.</w:t>
      </w:r>
    </w:p>
    <w:p w14:paraId="365FDEB0" w14:textId="77777777" w:rsidR="001D3EA5" w:rsidRDefault="001D3EA5">
      <w:pPr>
        <w:pStyle w:val="Standard"/>
        <w:ind w:left="720"/>
        <w:rPr>
          <w:b/>
          <w:bCs/>
          <w:sz w:val="30"/>
          <w:szCs w:val="30"/>
          <w:lang w:val="it-IT"/>
        </w:rPr>
      </w:pPr>
    </w:p>
    <w:p w14:paraId="16EED3A4" w14:textId="77777777" w:rsidR="001D3EA5" w:rsidRDefault="00232C3A">
      <w:pPr>
        <w:pStyle w:val="Paragrafoelenco"/>
        <w:numPr>
          <w:ilvl w:val="0"/>
          <w:numId w:val="2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Acronimi</w:t>
      </w:r>
    </w:p>
    <w:p w14:paraId="6339FBEA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 xml:space="preserve">CD: </w:t>
      </w:r>
      <w:r>
        <w:rPr>
          <w:rFonts w:ascii="Calibri" w:hAnsi="Calibri" w:cs="Calibri"/>
        </w:rPr>
        <w:t>Class diagram</w:t>
      </w:r>
    </w:p>
    <w:p w14:paraId="428228D5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>REQ:</w:t>
      </w:r>
      <w:r>
        <w:t xml:space="preserve"> Requisito</w:t>
      </w:r>
    </w:p>
    <w:p w14:paraId="166551A4" w14:textId="77777777" w:rsidR="001D3EA5" w:rsidRDefault="00232C3A">
      <w:pPr>
        <w:pStyle w:val="Standard"/>
        <w:spacing w:line="360" w:lineRule="auto"/>
        <w:ind w:left="720"/>
      </w:pPr>
      <w:r>
        <w:rPr>
          <w:rFonts w:ascii="Calibri" w:hAnsi="Calibri" w:cs="Calibri"/>
          <w:b/>
          <w:bCs/>
        </w:rPr>
        <w:t>SC:</w:t>
      </w:r>
      <w:r>
        <w:t xml:space="preserve"> Scenario</w:t>
      </w:r>
    </w:p>
    <w:p w14:paraId="47F9C763" w14:textId="77777777" w:rsidR="001D3EA5" w:rsidRDefault="001D3EA5">
      <w:pPr>
        <w:pStyle w:val="Standard"/>
        <w:spacing w:line="360" w:lineRule="auto"/>
      </w:pPr>
    </w:p>
    <w:p w14:paraId="5462ED64" w14:textId="77777777" w:rsidR="001D3EA5" w:rsidRDefault="00232C3A">
      <w:pPr>
        <w:pStyle w:val="GpsTitolo"/>
        <w:numPr>
          <w:ilvl w:val="1"/>
          <w:numId w:val="25"/>
        </w:numPr>
        <w:ind w:left="720" w:hanging="360"/>
        <w:outlineLvl w:val="9"/>
      </w:pPr>
      <w:bookmarkStart w:id="20" w:name="_Toc90137615"/>
      <w:bookmarkStart w:id="21" w:name="_Toc90139413"/>
      <w:bookmarkStart w:id="22" w:name="_Toc90236286"/>
      <w:r>
        <w:t>References</w:t>
      </w:r>
      <w:bookmarkEnd w:id="20"/>
      <w:bookmarkEnd w:id="21"/>
      <w:bookmarkEnd w:id="22"/>
    </w:p>
    <w:p w14:paraId="7239F9A8" w14:textId="77777777" w:rsidR="001D3EA5" w:rsidRDefault="00232C3A">
      <w:pPr>
        <w:pStyle w:val="Standard"/>
        <w:ind w:left="360"/>
      </w:pPr>
      <w:r>
        <w:t>Object-Oriented Software Engineering Using UML, Patterns, and Java – 3</w:t>
      </w:r>
      <w:r>
        <w:rPr>
          <w:vertAlign w:val="superscript"/>
        </w:rPr>
        <w:t>rd</w:t>
      </w:r>
      <w:r>
        <w:t xml:space="preserve"> Edition</w:t>
      </w:r>
    </w:p>
    <w:p w14:paraId="352B8430" w14:textId="77777777" w:rsidR="001D3EA5" w:rsidRDefault="001D3EA5">
      <w:pPr>
        <w:pStyle w:val="Standard"/>
        <w:ind w:left="360"/>
      </w:pPr>
    </w:p>
    <w:p w14:paraId="617AFD7A" w14:textId="77777777" w:rsidR="001D3EA5" w:rsidRDefault="001D3EA5">
      <w:pPr>
        <w:pStyle w:val="Standard"/>
        <w:ind w:left="360"/>
      </w:pPr>
    </w:p>
    <w:p w14:paraId="465B1B92" w14:textId="77777777" w:rsidR="001D3EA5" w:rsidRDefault="001D3EA5">
      <w:pPr>
        <w:pStyle w:val="Standard"/>
        <w:ind w:left="360"/>
      </w:pPr>
    </w:p>
    <w:p w14:paraId="303D793F" w14:textId="77777777" w:rsidR="001D3EA5" w:rsidRDefault="001D3EA5">
      <w:pPr>
        <w:pStyle w:val="Standard"/>
        <w:ind w:left="360"/>
      </w:pPr>
    </w:p>
    <w:p w14:paraId="41612B1F" w14:textId="77777777" w:rsidR="001D3EA5" w:rsidRDefault="001D3EA5">
      <w:pPr>
        <w:pStyle w:val="Standard"/>
        <w:ind w:left="360"/>
      </w:pPr>
    </w:p>
    <w:p w14:paraId="47C017CE" w14:textId="77777777" w:rsidR="001D3EA5" w:rsidRDefault="00232C3A">
      <w:pPr>
        <w:pStyle w:val="GpsTitolo"/>
        <w:numPr>
          <w:ilvl w:val="0"/>
          <w:numId w:val="24"/>
        </w:numPr>
        <w:outlineLvl w:val="9"/>
        <w:rPr>
          <w:u w:val="single"/>
        </w:rPr>
      </w:pPr>
      <w:bookmarkStart w:id="23" w:name="_Toc90137616"/>
      <w:bookmarkStart w:id="24" w:name="_Toc90139414"/>
      <w:bookmarkStart w:id="25" w:name="_Toc90236287"/>
      <w:bookmarkStart w:id="26" w:name="_Hlk87602015"/>
      <w:r>
        <w:rPr>
          <w:u w:val="single"/>
        </w:rPr>
        <w:lastRenderedPageBreak/>
        <w:t>Requisiti funzionali</w:t>
      </w:r>
      <w:bookmarkEnd w:id="23"/>
      <w:bookmarkEnd w:id="24"/>
      <w:bookmarkEnd w:id="25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993"/>
        <w:gridCol w:w="6661"/>
      </w:tblGrid>
      <w:tr w:rsidR="001D3EA5" w14:paraId="13C2ACEF" w14:textId="77777777">
        <w:tc>
          <w:tcPr>
            <w:tcW w:w="169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27FB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Identificatore</w:t>
            </w:r>
          </w:p>
        </w:tc>
        <w:tc>
          <w:tcPr>
            <w:tcW w:w="993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0A279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Priorità</w:t>
            </w:r>
          </w:p>
        </w:tc>
        <w:tc>
          <w:tcPr>
            <w:tcW w:w="666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D113" w14:textId="77777777" w:rsidR="001D3EA5" w:rsidRDefault="00232C3A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Requisiti</w:t>
            </w:r>
          </w:p>
        </w:tc>
      </w:tr>
      <w:tr w:rsidR="001D3EA5" w14:paraId="45D23BC2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F6E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E0BD0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7EE00" w14:textId="77777777" w:rsidR="001D3EA5" w:rsidRDefault="00232C3A">
            <w:pPr>
              <w:spacing w:after="0"/>
            </w:pPr>
            <w:r>
              <w:t>Il Sistema deve permettere all’utente di registrarsi a meno che non sia già registrato e/o loggato</w:t>
            </w:r>
          </w:p>
        </w:tc>
      </w:tr>
      <w:bookmarkEnd w:id="26"/>
      <w:tr w:rsidR="001D3EA5" w14:paraId="5D258755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B5F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REQ2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1CFC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75" w14:textId="77777777" w:rsidR="001D3EA5" w:rsidRDefault="00232C3A">
            <w:pPr>
              <w:spacing w:after="0"/>
            </w:pPr>
            <w:r>
              <w:t>Quando l’utente è registrato, il Sistema deve permettere di autenticarsi tramite i dati di accesso inseriti durante la fase di registrazione</w:t>
            </w:r>
          </w:p>
        </w:tc>
      </w:tr>
      <w:tr w:rsidR="001D3EA5" w14:paraId="17772107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B83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REQ3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3AB8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758B" w14:textId="77777777" w:rsidR="001D3EA5" w:rsidRDefault="00232C3A">
            <w:pPr>
              <w:spacing w:after="0"/>
            </w:pPr>
            <w:r>
              <w:t>Il Sistema deve permettere di effettuare la ricerca di contenuti specifici attraverso gli appositi filtri</w:t>
            </w:r>
          </w:p>
        </w:tc>
      </w:tr>
      <w:tr w:rsidR="001D3EA5" w14:paraId="706CDE81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C0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REQ4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3447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E818C" w14:textId="77777777" w:rsidR="001D3EA5" w:rsidRDefault="00232C3A">
            <w:pPr>
              <w:spacing w:after="0"/>
            </w:pPr>
            <w:r>
              <w:t>Quando l’utente è loggato, il Sistema deve permettere la creazione di  una nuova lista</w:t>
            </w:r>
          </w:p>
        </w:tc>
      </w:tr>
      <w:tr w:rsidR="001D3EA5" w14:paraId="69BA3796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0E47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REQ5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873FC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62F1C" w14:textId="77777777" w:rsidR="001D3EA5" w:rsidRDefault="00232C3A">
            <w:pPr>
              <w:spacing w:after="0"/>
            </w:pPr>
            <w:r>
              <w:t>Quando l’utente è loggato e ha almeno una lista personale, il Sistema deve permettere l’eliminazione di una lista</w:t>
            </w:r>
          </w:p>
        </w:tc>
      </w:tr>
      <w:tr w:rsidR="001D3EA5" w14:paraId="7F021660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5D6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REQ6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A93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5B0F" w14:textId="77777777" w:rsidR="001D3EA5" w:rsidRDefault="00232C3A">
            <w:pPr>
              <w:spacing w:after="0"/>
            </w:pPr>
            <w:r>
              <w:t>Quando l’utente è loggato e ha almeno una lista personale, il Sistema deve permettere l’aggiunta di contenuti in una lista a meno che non siano già presenti</w:t>
            </w:r>
          </w:p>
        </w:tc>
      </w:tr>
      <w:tr w:rsidR="001D3EA5" w14:paraId="0BAA51D1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6F7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REQ7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DF52F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D475" w14:textId="77777777" w:rsidR="001D3EA5" w:rsidRDefault="00232C3A">
            <w:pPr>
              <w:spacing w:after="0"/>
            </w:pPr>
            <w:r>
              <w:t>Quando l’utente è loggato e ha almeno una lista personale non vuota, il Sistema deve permettere la rimozione di un contenuto</w:t>
            </w:r>
          </w:p>
        </w:tc>
      </w:tr>
      <w:tr w:rsidR="001D3EA5" w14:paraId="5478C170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731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REQ8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889E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23C3" w14:textId="77777777" w:rsidR="001D3EA5" w:rsidRDefault="00232C3A">
            <w:pPr>
              <w:spacing w:after="0"/>
            </w:pPr>
            <w:r>
              <w:t>Quando l’utente è loggato, il Sistema deve permettere la visualizzazione delle proprie liste</w:t>
            </w:r>
          </w:p>
        </w:tc>
      </w:tr>
      <w:tr w:rsidR="001D3EA5" w14:paraId="33B96D2A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1B81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REQ9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0DC84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A5B2" w14:textId="77777777" w:rsidR="001D3EA5" w:rsidRDefault="00232C3A">
            <w:pPr>
              <w:spacing w:after="0"/>
            </w:pPr>
            <w:r>
              <w:t>Il Sistema deve permettere la visualizzazione della descrizione dei contenuti</w:t>
            </w:r>
          </w:p>
        </w:tc>
      </w:tr>
      <w:tr w:rsidR="001D3EA5" w14:paraId="2FC28CF7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B36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REQ10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78940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91D38" w14:textId="77777777" w:rsidR="001D3EA5" w:rsidRDefault="00232C3A">
            <w:pPr>
              <w:spacing w:after="0"/>
            </w:pPr>
            <w:r>
              <w:t>Quando l’utente è loggato, il Sistema deve permettere l’aggiunta di una recensione ad un contenuto a meno che non sia già stata aggiunta in precedenza</w:t>
            </w:r>
          </w:p>
        </w:tc>
      </w:tr>
      <w:tr w:rsidR="001D3EA5" w14:paraId="022023F2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6AC3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REQ11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A55BB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7E244" w14:textId="77777777" w:rsidR="001D3EA5" w:rsidRDefault="00232C3A">
            <w:pPr>
              <w:spacing w:after="0"/>
            </w:pPr>
            <w:r>
              <w:t>Quando l’utente è loggato e ha già recensito un contenuto, il Sistema deve permettere la modifica della recensione</w:t>
            </w:r>
          </w:p>
        </w:tc>
      </w:tr>
      <w:tr w:rsidR="001D3EA5" w14:paraId="7891CE85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FBB3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REQ12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D8DE3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91FB3" w14:textId="77777777" w:rsidR="001D3EA5" w:rsidRDefault="00232C3A">
            <w:pPr>
              <w:spacing w:after="0"/>
            </w:pPr>
            <w:r>
              <w:t>Quando l’utente è loggato e ha già recensito un contenuto, il Sistema deve permettere l’eliminazione della recensione</w:t>
            </w:r>
          </w:p>
        </w:tc>
      </w:tr>
      <w:tr w:rsidR="001D3EA5" w14:paraId="6A6B7FA0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CC2E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REQ13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B6E8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1D094" w14:textId="77777777" w:rsidR="001D3EA5" w:rsidRDefault="00232C3A">
            <w:pPr>
              <w:spacing w:after="0"/>
            </w:pPr>
            <w:r>
              <w:t xml:space="preserve">Il Sistema deve permettere la visualizzazione delle liste di altri utenti </w:t>
            </w:r>
          </w:p>
        </w:tc>
      </w:tr>
      <w:tr w:rsidR="001D3EA5" w14:paraId="4BFD3B29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105E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REQ14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A790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08BF" w14:textId="77777777" w:rsidR="001D3EA5" w:rsidRDefault="00232C3A">
            <w:pPr>
              <w:spacing w:after="0"/>
            </w:pPr>
            <w:r>
              <w:t>Quando l’utente è loggato, il Sistema deve permettere la visualizzazione dell’area personale</w:t>
            </w:r>
          </w:p>
        </w:tc>
      </w:tr>
      <w:tr w:rsidR="001D3EA5" w14:paraId="2963A59A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381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REQ15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994F4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44ABB" w14:textId="77777777" w:rsidR="001D3EA5" w:rsidRDefault="00232C3A">
            <w:pPr>
              <w:spacing w:after="0"/>
            </w:pPr>
            <w:r>
              <w:t>Quando l’utente è loggato, il Sistema deve permettere la modifica della password</w:t>
            </w:r>
          </w:p>
        </w:tc>
      </w:tr>
      <w:tr w:rsidR="001D3EA5" w14:paraId="7D42B88C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4CB3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REQ16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55871" w14:textId="77777777" w:rsidR="001D3EA5" w:rsidRDefault="00232C3A">
            <w:pPr>
              <w:spacing w:after="0"/>
            </w:pPr>
            <w:r>
              <w:t>1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EE84E" w14:textId="77777777" w:rsidR="001D3EA5" w:rsidRDefault="00232C3A">
            <w:pPr>
              <w:spacing w:after="0"/>
            </w:pPr>
            <w:r>
              <w:t>Quando l’utente è loggato, il Sistema deve permettere la visualizzazione della lista dei contenuti recensiti</w:t>
            </w:r>
          </w:p>
        </w:tc>
      </w:tr>
      <w:tr w:rsidR="001D3EA5" w14:paraId="7FB2483C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EC64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REQ17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5499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25921" w14:textId="77777777" w:rsidR="001D3EA5" w:rsidRDefault="00232C3A">
            <w:pPr>
              <w:spacing w:after="0"/>
            </w:pPr>
            <w:r>
              <w:t xml:space="preserve">Quando l’utente loggato è amministratore, il Sistema deve permettere l’aggiunta di nuovi contenuti </w:t>
            </w:r>
          </w:p>
        </w:tc>
      </w:tr>
      <w:tr w:rsidR="001D3EA5" w14:paraId="008685D6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A32B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REQ18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49C3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943C" w14:textId="77777777" w:rsidR="001D3EA5" w:rsidRDefault="00232C3A">
            <w:pPr>
              <w:spacing w:after="0"/>
            </w:pPr>
            <w:r>
              <w:t xml:space="preserve">Quando l’utente loggato è amministratore, il Sistema deve permettere la modifica dei contenuti </w:t>
            </w:r>
          </w:p>
        </w:tc>
      </w:tr>
      <w:tr w:rsidR="001D3EA5" w14:paraId="3D9AEF9C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138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REQ19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EB8AD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F7E3F" w14:textId="77777777" w:rsidR="001D3EA5" w:rsidRDefault="00232C3A">
            <w:pPr>
              <w:spacing w:after="0"/>
            </w:pPr>
            <w:r>
              <w:t xml:space="preserve">Quando l’utente loggato è amministratore, il Sistema deve permettere la rimozione dei contenuti </w:t>
            </w:r>
          </w:p>
        </w:tc>
      </w:tr>
      <w:tr w:rsidR="001D3EA5" w14:paraId="4236D353" w14:textId="77777777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6FA6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REQ20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12D3D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666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165AE" w14:textId="77777777" w:rsidR="001D3EA5" w:rsidRDefault="00232C3A">
            <w:pPr>
              <w:spacing w:after="0"/>
            </w:pPr>
            <w:r>
              <w:t>Quando l’utente loggato è amministratore, il Sistema deve permettere la rimozione delle recensioni</w:t>
            </w:r>
          </w:p>
        </w:tc>
      </w:tr>
    </w:tbl>
    <w:p w14:paraId="4C55EE98" w14:textId="77777777" w:rsidR="001D3EA5" w:rsidRDefault="001D3EA5"/>
    <w:p w14:paraId="17AF1616" w14:textId="77777777" w:rsidR="001D3EA5" w:rsidRDefault="001D3EA5"/>
    <w:p w14:paraId="32EF0DCE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27" w:name="_Toc90137617"/>
      <w:bookmarkStart w:id="28" w:name="_Toc90139415"/>
      <w:bookmarkStart w:id="29" w:name="_Toc90236288"/>
      <w:r>
        <w:rPr>
          <w:rFonts w:eastAsia="Droid Sans"/>
          <w:u w:val="single"/>
        </w:rPr>
        <w:t>Requisiti Non-Funzionali</w:t>
      </w:r>
      <w:bookmarkEnd w:id="27"/>
      <w:bookmarkEnd w:id="28"/>
      <w:bookmarkEnd w:id="29"/>
    </w:p>
    <w:p w14:paraId="17F15A13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Usability</w:t>
      </w:r>
    </w:p>
    <w:p w14:paraId="21195442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Gli utenti devono avere la possibilità di cercare i contenuti senza essere già registrati</w:t>
      </w:r>
    </w:p>
    <w:p w14:paraId="63C23B25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Gli utenti devono essere in grado di registrare un nuovo account in meno di 4 step</w:t>
      </w:r>
    </w:p>
    <w:p w14:paraId="2D63EC1C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Le interfacce devono usare colori facilmente distinguibili da utenti affetti da daltonismo</w:t>
      </w:r>
    </w:p>
    <w:p w14:paraId="6D65B6B3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 font usati devono essere facilmente comprensibili da utenti dislessici</w:t>
      </w:r>
    </w:p>
    <w:p w14:paraId="721EEAA2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Reliability</w:t>
      </w:r>
    </w:p>
    <w:p w14:paraId="271C4190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Capacità di sopportare input errati</w:t>
      </w:r>
    </w:p>
    <w:p w14:paraId="020BFCC5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Il sito deve crittografare i dati sensibili degli utenti, effettuando il salting delle password per proteggere il sistema da attacchi a dizionario</w:t>
      </w:r>
    </w:p>
    <w:p w14:paraId="20ECC1AC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Il sito deve sopportare attacchi di tipo SQL Injection </w:t>
      </w:r>
    </w:p>
    <w:p w14:paraId="35CEAE7E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Performance</w:t>
      </w:r>
    </w:p>
    <w:p w14:paraId="5508DB6F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Il tempo di risposta deve essere inferiore a 10 secondi</w:t>
      </w:r>
    </w:p>
    <w:p w14:paraId="4FD70BFD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Il sistema deve supportare il login di 20 utenti in contemporanea</w:t>
      </w:r>
    </w:p>
    <w:p w14:paraId="07F3BA83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Supportability</w:t>
      </w:r>
    </w:p>
    <w:p w14:paraId="2C46DFA6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L’amministratore deve essere in grado di aggiungere nuovi contenuti senza modifiche al sistema esistente</w:t>
      </w:r>
    </w:p>
    <w:p w14:paraId="35FEB5A7" w14:textId="77777777" w:rsidR="001D3EA5" w:rsidRDefault="001D3EA5">
      <w:pPr>
        <w:pStyle w:val="Gpstesto"/>
        <w:jc w:val="left"/>
      </w:pPr>
    </w:p>
    <w:p w14:paraId="078B930D" w14:textId="77777777" w:rsidR="001D3EA5" w:rsidRDefault="001D3EA5">
      <w:pPr>
        <w:pStyle w:val="Gpstesto"/>
        <w:jc w:val="left"/>
      </w:pPr>
    </w:p>
    <w:p w14:paraId="109502DD" w14:textId="77777777" w:rsidR="001D3EA5" w:rsidRDefault="001D3EA5">
      <w:pPr>
        <w:pStyle w:val="Gpstesto"/>
        <w:jc w:val="left"/>
      </w:pPr>
    </w:p>
    <w:p w14:paraId="3F9B810C" w14:textId="77777777" w:rsidR="001D3EA5" w:rsidRDefault="001D3EA5">
      <w:pPr>
        <w:pStyle w:val="Gpstesto"/>
        <w:jc w:val="left"/>
      </w:pPr>
    </w:p>
    <w:p w14:paraId="4BB27C01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30" w:name="_Toc90137618"/>
      <w:bookmarkStart w:id="31" w:name="_Toc90139416"/>
      <w:bookmarkStart w:id="32" w:name="_Toc90236289"/>
      <w:r>
        <w:rPr>
          <w:rFonts w:eastAsia="Droid Sans"/>
          <w:u w:val="single"/>
        </w:rPr>
        <w:lastRenderedPageBreak/>
        <w:t>Constraints</w:t>
      </w:r>
      <w:bookmarkEnd w:id="30"/>
      <w:bookmarkEnd w:id="31"/>
      <w:bookmarkEnd w:id="32"/>
    </w:p>
    <w:p w14:paraId="194C199E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Implementation</w:t>
      </w:r>
    </w:p>
    <w:p w14:paraId="177F816A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11949022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Interface</w:t>
      </w:r>
    </w:p>
    <w:p w14:paraId="0B6A2CEA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0349C835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Operation</w:t>
      </w:r>
    </w:p>
    <w:p w14:paraId="40923966" w14:textId="77777777" w:rsidR="001D3EA5" w:rsidRDefault="00232C3A">
      <w:pPr>
        <w:pStyle w:val="Gpstesto"/>
        <w:ind w:left="7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ND</w:t>
      </w:r>
    </w:p>
    <w:p w14:paraId="44B0D4F9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Packaging</w:t>
      </w:r>
    </w:p>
    <w:p w14:paraId="4EE739E9" w14:textId="77777777" w:rsidR="001D3EA5" w:rsidRDefault="00232C3A">
      <w:pPr>
        <w:pStyle w:val="Gpstesto"/>
        <w:numPr>
          <w:ilvl w:val="1"/>
          <w:numId w:val="27"/>
        </w:num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Bisogna rispettare i tempi di consegna indicati nello Statement of Work</w:t>
      </w:r>
    </w:p>
    <w:p w14:paraId="17A5773D" w14:textId="77777777" w:rsidR="001D3EA5" w:rsidRDefault="00232C3A">
      <w:pPr>
        <w:pStyle w:val="Gpstesto"/>
        <w:numPr>
          <w:ilvl w:val="0"/>
          <w:numId w:val="27"/>
        </w:num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Legal</w:t>
      </w:r>
    </w:p>
    <w:p w14:paraId="41DC1F99" w14:textId="77777777" w:rsidR="001D3EA5" w:rsidRDefault="00232C3A">
      <w:pPr>
        <w:pStyle w:val="Gpstesto"/>
        <w:numPr>
          <w:ilvl w:val="1"/>
          <w:numId w:val="27"/>
        </w:numPr>
        <w:jc w:val="left"/>
      </w:pPr>
      <w:r>
        <w:rPr>
          <w:rFonts w:ascii="Calibri" w:hAnsi="Calibri" w:cs="Calibri"/>
          <w:sz w:val="22"/>
        </w:rPr>
        <w:t>GuardaTV si conforma alle leggi sul diritto d’autore (</w:t>
      </w:r>
      <w:r>
        <w:t>L. 633/1941)</w:t>
      </w:r>
    </w:p>
    <w:p w14:paraId="34B51284" w14:textId="65F2F6F9" w:rsidR="001D3EA5" w:rsidRDefault="001D3EA5">
      <w:pPr>
        <w:pStyle w:val="Gpstesto"/>
        <w:jc w:val="left"/>
      </w:pPr>
    </w:p>
    <w:p w14:paraId="34F9A06D" w14:textId="678C33A3" w:rsidR="00AC659F" w:rsidRDefault="00AC659F">
      <w:pPr>
        <w:pStyle w:val="Gpstesto"/>
        <w:jc w:val="left"/>
      </w:pPr>
    </w:p>
    <w:p w14:paraId="08A5DD58" w14:textId="28BF1B3D" w:rsidR="00AC659F" w:rsidRDefault="00AC659F">
      <w:pPr>
        <w:pStyle w:val="Gpstesto"/>
        <w:jc w:val="left"/>
      </w:pPr>
    </w:p>
    <w:p w14:paraId="4684C967" w14:textId="4F9E32F1" w:rsidR="00AC659F" w:rsidRDefault="00AC659F">
      <w:pPr>
        <w:pStyle w:val="Gpstesto"/>
        <w:jc w:val="left"/>
      </w:pPr>
    </w:p>
    <w:p w14:paraId="031529DC" w14:textId="11C88079" w:rsidR="00AC659F" w:rsidRDefault="00AC659F">
      <w:pPr>
        <w:pStyle w:val="Gpstesto"/>
        <w:jc w:val="left"/>
      </w:pPr>
    </w:p>
    <w:p w14:paraId="53F55655" w14:textId="6AC76133" w:rsidR="00AC659F" w:rsidRDefault="00AC659F">
      <w:pPr>
        <w:pStyle w:val="Gpstesto"/>
        <w:jc w:val="left"/>
      </w:pPr>
    </w:p>
    <w:p w14:paraId="7DE8CFBE" w14:textId="63F2D559" w:rsidR="00AC659F" w:rsidRDefault="00AC659F">
      <w:pPr>
        <w:pStyle w:val="Gpstesto"/>
        <w:jc w:val="left"/>
      </w:pPr>
    </w:p>
    <w:p w14:paraId="75EFA6E6" w14:textId="40FC4C43" w:rsidR="00AC659F" w:rsidRDefault="00AC659F">
      <w:pPr>
        <w:pStyle w:val="Gpstesto"/>
        <w:jc w:val="left"/>
      </w:pPr>
    </w:p>
    <w:p w14:paraId="2A0680A1" w14:textId="1E258DB8" w:rsidR="00AC659F" w:rsidRDefault="00AC659F">
      <w:pPr>
        <w:pStyle w:val="Gpstesto"/>
        <w:jc w:val="left"/>
      </w:pPr>
    </w:p>
    <w:p w14:paraId="21BA8278" w14:textId="0564F0B9" w:rsidR="00AC659F" w:rsidRDefault="00AC659F">
      <w:pPr>
        <w:pStyle w:val="Gpstesto"/>
        <w:jc w:val="left"/>
      </w:pPr>
    </w:p>
    <w:p w14:paraId="0C739425" w14:textId="47194BE7" w:rsidR="00AC659F" w:rsidRDefault="00AC659F">
      <w:pPr>
        <w:pStyle w:val="Gpstesto"/>
        <w:jc w:val="left"/>
      </w:pPr>
    </w:p>
    <w:p w14:paraId="3081BA81" w14:textId="7E4B0799" w:rsidR="00AC659F" w:rsidRDefault="00AC659F">
      <w:pPr>
        <w:pStyle w:val="Gpstesto"/>
        <w:jc w:val="left"/>
      </w:pPr>
    </w:p>
    <w:p w14:paraId="1F6F8167" w14:textId="77777777" w:rsidR="00AC659F" w:rsidRDefault="00AC659F">
      <w:pPr>
        <w:pStyle w:val="Gpstesto"/>
        <w:jc w:val="left"/>
      </w:pPr>
    </w:p>
    <w:p w14:paraId="219414F1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33" w:name="_Toc90137619"/>
      <w:bookmarkStart w:id="34" w:name="_Toc90139417"/>
      <w:bookmarkStart w:id="35" w:name="_Toc90236290"/>
      <w:r>
        <w:rPr>
          <w:rFonts w:eastAsia="Droid Sans"/>
          <w:u w:val="single"/>
        </w:rPr>
        <w:lastRenderedPageBreak/>
        <w:t>Scenari</w:t>
      </w:r>
      <w:bookmarkEnd w:id="33"/>
      <w:bookmarkEnd w:id="34"/>
      <w:bookmarkEnd w:id="35"/>
    </w:p>
    <w:p w14:paraId="48F423DD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36" w:name="_Toc90137620"/>
      <w:bookmarkStart w:id="37" w:name="_Toc90139418"/>
      <w:bookmarkStart w:id="38" w:name="_Toc90236291"/>
      <w:r>
        <w:rPr>
          <w:b/>
          <w:bCs/>
          <w:sz w:val="32"/>
          <w:szCs w:val="32"/>
        </w:rPr>
        <w:t>SC_3 – Ricerca:</w:t>
      </w:r>
      <w:bookmarkEnd w:id="36"/>
      <w:bookmarkEnd w:id="37"/>
      <w:bookmarkEnd w:id="38"/>
    </w:p>
    <w:p w14:paraId="6791B28D" w14:textId="77777777" w:rsidR="00AC659F" w:rsidRDefault="00AC659F" w:rsidP="00AC659F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32865C54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AC1B" w14:textId="77777777" w:rsidR="00AC659F" w:rsidRDefault="00AC659F" w:rsidP="00084D61">
            <w:pPr>
              <w:pStyle w:val="Gpstesto"/>
              <w:jc w:val="center"/>
            </w:pPr>
            <w:r>
              <w:t>Nome Scenario: SC_3-Ricerca</w:t>
            </w:r>
          </w:p>
        </w:tc>
      </w:tr>
      <w:tr w:rsidR="00AC659F" w14:paraId="3AC167F9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790D828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Andrea</w:t>
            </w:r>
            <w:r w:rsidRPr="00407999">
              <w:rPr>
                <w:color w:val="FFFFFF" w:themeColor="background1"/>
              </w:rPr>
              <w:t xml:space="preserve"> (Utente non registrato)</w:t>
            </w:r>
          </w:p>
        </w:tc>
      </w:tr>
      <w:tr w:rsidR="00AC659F" w:rsidRPr="00407999" w14:paraId="43F1B554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28BE9573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2781606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61E4822D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AC6267E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</w:rPr>
              <w:t xml:space="preserve">Andrea, intenzionato a scegliere un film, accede al sito GuardaTV 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EBF747C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280494D2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1662DCFB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</w:rPr>
              <w:t>Clicca sulla barra di ricerca, compila il form inserendo il nome del film</w:t>
            </w:r>
            <w:r>
              <w:rPr>
                <w:b w:val="0"/>
                <w:bCs w:val="0"/>
              </w:rPr>
              <w:t>, c</w:t>
            </w:r>
            <w:r w:rsidRPr="00407999">
              <w:rPr>
                <w:b w:val="0"/>
                <w:bCs w:val="0"/>
              </w:rPr>
              <w:t>onferma l’input e attende il risultato della ricerca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69C43A7C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6F596DF8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2CDF3BC" w14:textId="77777777" w:rsidR="00AC659F" w:rsidRPr="00407999" w:rsidRDefault="00AC659F" w:rsidP="00084D61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20C5D05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i contenuti filtrati dalla ricerca</w:t>
            </w:r>
          </w:p>
        </w:tc>
      </w:tr>
      <w:tr w:rsidR="00AC659F" w14:paraId="7A7D975E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4DCA52D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</w:rPr>
              <w:t>Andrea seleziona un film tra i risultati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FB98059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6CDF3936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F24E477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55D71B1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visualizza la pagina descrittiva del film selezionato</w:t>
            </w:r>
          </w:p>
        </w:tc>
      </w:tr>
      <w:tr w:rsidR="00AC659F" w14:paraId="62142BFC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AA2C95F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7B054C43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E840A8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>Descrive una singola istanza di ricerca di un contenuto</w:t>
            </w:r>
          </w:p>
        </w:tc>
      </w:tr>
      <w:tr w:rsidR="00AC659F" w14:paraId="117A9D3F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</w:tcBorders>
          </w:tcPr>
          <w:p w14:paraId="154BA160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descrive tutti i possibili metodi di ricerca</w:t>
            </w:r>
          </w:p>
        </w:tc>
      </w:tr>
    </w:tbl>
    <w:p w14:paraId="27EF244C" w14:textId="77777777" w:rsidR="00AC659F" w:rsidRDefault="00AC659F" w:rsidP="00AC659F">
      <w:pPr>
        <w:pStyle w:val="Gpstesto"/>
        <w:jc w:val="left"/>
      </w:pPr>
    </w:p>
    <w:p w14:paraId="34003748" w14:textId="77777777" w:rsidR="001D3EA5" w:rsidRDefault="001D3EA5">
      <w:pPr>
        <w:pStyle w:val="Gpstesto"/>
        <w:jc w:val="left"/>
      </w:pPr>
    </w:p>
    <w:p w14:paraId="0755818D" w14:textId="5B377AA0" w:rsidR="001D3EA5" w:rsidRDefault="001D3EA5">
      <w:pPr>
        <w:pStyle w:val="Gpstesto"/>
        <w:jc w:val="left"/>
      </w:pPr>
    </w:p>
    <w:p w14:paraId="7A6829A2" w14:textId="09122012" w:rsidR="00AC659F" w:rsidRDefault="00AC659F">
      <w:pPr>
        <w:pStyle w:val="Gpstesto"/>
        <w:jc w:val="left"/>
      </w:pPr>
    </w:p>
    <w:p w14:paraId="1764FB87" w14:textId="0F699D4B" w:rsidR="00AC659F" w:rsidRDefault="00AC659F">
      <w:pPr>
        <w:pStyle w:val="Gpstesto"/>
        <w:jc w:val="left"/>
      </w:pPr>
    </w:p>
    <w:p w14:paraId="61C40C4D" w14:textId="0B825681" w:rsidR="00AC659F" w:rsidRDefault="00AC659F">
      <w:pPr>
        <w:pStyle w:val="Gpstesto"/>
        <w:jc w:val="left"/>
      </w:pPr>
    </w:p>
    <w:p w14:paraId="223D413F" w14:textId="0DC34584" w:rsidR="00AC659F" w:rsidRDefault="00AC659F">
      <w:pPr>
        <w:pStyle w:val="Gpstesto"/>
        <w:jc w:val="left"/>
      </w:pPr>
    </w:p>
    <w:p w14:paraId="174E87A3" w14:textId="3C01DCC6" w:rsidR="00AC659F" w:rsidRDefault="00AC659F">
      <w:pPr>
        <w:pStyle w:val="Gpstesto"/>
        <w:jc w:val="left"/>
      </w:pPr>
    </w:p>
    <w:p w14:paraId="2E7F5EE3" w14:textId="77777777" w:rsidR="00AC659F" w:rsidRDefault="00AC659F">
      <w:pPr>
        <w:pStyle w:val="Gpstesto"/>
        <w:jc w:val="left"/>
      </w:pPr>
    </w:p>
    <w:p w14:paraId="7657C121" w14:textId="11CC695B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39" w:name="_Toc90137621"/>
      <w:bookmarkStart w:id="40" w:name="_Toc90139419"/>
      <w:bookmarkStart w:id="41" w:name="_Toc90236292"/>
      <w:r>
        <w:rPr>
          <w:b/>
          <w:bCs/>
          <w:sz w:val="32"/>
          <w:szCs w:val="32"/>
        </w:rPr>
        <w:lastRenderedPageBreak/>
        <w:t>SC_4 – Creazione lista:</w:t>
      </w:r>
      <w:bookmarkEnd w:id="39"/>
      <w:bookmarkEnd w:id="40"/>
      <w:bookmarkEnd w:id="41"/>
    </w:p>
    <w:p w14:paraId="71589488" w14:textId="77777777" w:rsidR="00AC659F" w:rsidRDefault="00AC659F" w:rsidP="00AC659F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39F0A9A1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2202" w14:textId="77777777" w:rsidR="00AC659F" w:rsidRDefault="00AC659F" w:rsidP="00084D61">
            <w:pPr>
              <w:pStyle w:val="Gpstesto"/>
              <w:jc w:val="center"/>
            </w:pPr>
            <w:r>
              <w:t>Nome Scenario: SC_4-Creazione lista</w:t>
            </w:r>
          </w:p>
        </w:tc>
      </w:tr>
      <w:tr w:rsidR="00AC659F" w14:paraId="328117AD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0A8458D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54838757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1D761F71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7A0F27D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7E1A8DBF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4EBFDF4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</w:t>
            </w:r>
            <w:r w:rsidRPr="00407999">
              <w:rPr>
                <w:b w:val="0"/>
                <w:bCs w:val="0"/>
              </w:rPr>
              <w:t xml:space="preserve">, intenzionato a </w:t>
            </w:r>
            <w:r>
              <w:rPr>
                <w:b w:val="0"/>
                <w:bCs w:val="0"/>
              </w:rPr>
              <w:t>creare la lista dei suoi film preferiti, si reca nell’area personale di GuardaTV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C7A6250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4D12660C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BBCCDCC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apre la pagina dedicata alle liste personali e seleziona la creazione di una nuova lista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52FFD39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3189656C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5E1BB64" w14:textId="77777777" w:rsidR="00AC659F" w:rsidRPr="00407999" w:rsidRDefault="00AC659F" w:rsidP="00084D61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FDECDC9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 form con i dati necessari per creare una nuova lista</w:t>
            </w:r>
          </w:p>
        </w:tc>
      </w:tr>
      <w:tr w:rsidR="00AC659F" w14:paraId="33A85350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F04AC0F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compila il form con Titolo e descrizione della lista che vuole creare e conferma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149B4C1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482C072F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B910000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4B9D4F7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notifica la corretta creazione della lista</w:t>
            </w:r>
          </w:p>
        </w:tc>
      </w:tr>
      <w:tr w:rsidR="00AC659F" w14:paraId="49D3179F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C1C6ECA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5E8F8821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3DF93E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>Descrive una singola istanza di creazione di una lista andata a buon fine</w:t>
            </w:r>
          </w:p>
        </w:tc>
      </w:tr>
    </w:tbl>
    <w:p w14:paraId="43663434" w14:textId="77777777" w:rsidR="00AC659F" w:rsidRDefault="00AC659F" w:rsidP="00AC659F">
      <w:pPr>
        <w:pStyle w:val="Gpstesto"/>
        <w:jc w:val="left"/>
      </w:pPr>
    </w:p>
    <w:p w14:paraId="213A5445" w14:textId="4920EECD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0F7618B9" w14:textId="409F3A6A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3790B9BE" w14:textId="46328192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1AA185D3" w14:textId="4197A394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716B39E2" w14:textId="77777777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45DB55D8" w14:textId="77777777" w:rsidR="00AC659F" w:rsidRDefault="00AC659F" w:rsidP="00AC659F">
      <w:pPr>
        <w:pStyle w:val="Gpstesto"/>
        <w:jc w:val="left"/>
        <w:rPr>
          <w:b/>
          <w:bCs/>
          <w:sz w:val="32"/>
          <w:szCs w:val="32"/>
        </w:rPr>
      </w:pPr>
    </w:p>
    <w:p w14:paraId="541AD3AD" w14:textId="08081C7B" w:rsidR="00AC659F" w:rsidRPr="00AC659F" w:rsidRDefault="00232C3A" w:rsidP="00AC659F">
      <w:pPr>
        <w:pStyle w:val="Gpstesto"/>
        <w:numPr>
          <w:ilvl w:val="0"/>
          <w:numId w:val="27"/>
        </w:numPr>
      </w:pPr>
      <w:bookmarkStart w:id="42" w:name="_Toc90137622"/>
      <w:bookmarkStart w:id="43" w:name="_Toc90139420"/>
      <w:bookmarkStart w:id="44" w:name="_Toc90236293"/>
      <w:r>
        <w:rPr>
          <w:b/>
          <w:bCs/>
          <w:sz w:val="32"/>
          <w:szCs w:val="32"/>
        </w:rPr>
        <w:lastRenderedPageBreak/>
        <w:t>SC_6 –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Aggiunta Contenuto alla lista</w:t>
      </w:r>
      <w:bookmarkEnd w:id="42"/>
      <w:bookmarkEnd w:id="43"/>
      <w:bookmarkEnd w:id="44"/>
    </w:p>
    <w:p w14:paraId="3A39441F" w14:textId="77777777" w:rsidR="00AC659F" w:rsidRDefault="00AC659F" w:rsidP="00AC659F">
      <w:pPr>
        <w:pStyle w:val="Gpstesto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7EFBD926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77CE" w14:textId="77777777" w:rsidR="00AC659F" w:rsidRDefault="00AC659F" w:rsidP="00084D61">
            <w:pPr>
              <w:pStyle w:val="Gpstesto"/>
              <w:jc w:val="center"/>
            </w:pPr>
            <w:r>
              <w:t>Nome Scenario: SC_6-Aggiunta Contenuto alla lista</w:t>
            </w:r>
          </w:p>
        </w:tc>
      </w:tr>
      <w:tr w:rsidR="00AC659F" w14:paraId="3E422B69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EC6734E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62BD1348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0B883E34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4C70951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59C837CB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A99AD77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</w:t>
            </w:r>
            <w:r w:rsidRPr="00407999">
              <w:rPr>
                <w:b w:val="0"/>
                <w:bCs w:val="0"/>
              </w:rPr>
              <w:t xml:space="preserve">, intenzionato </w:t>
            </w:r>
            <w:r>
              <w:rPr>
                <w:b w:val="0"/>
                <w:bCs w:val="0"/>
              </w:rPr>
              <w:t>ad aggiungere un film alla sua lista dei preferiti, seleziona il film da aggiungere alla lista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4A06ED2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3FA7201E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11147DA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EFE5F9F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la pagina descrittiva del film selezionato</w:t>
            </w:r>
          </w:p>
        </w:tc>
      </w:tr>
      <w:tr w:rsidR="00AC659F" w14:paraId="23C29200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0987F213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Seleziona la lista desiderata e conferma l’aggiunta del film alla lista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F5E67D8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6CD0C574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7A67DD3E" w14:textId="77777777" w:rsidR="00AC659F" w:rsidRPr="00407999" w:rsidRDefault="00AC659F" w:rsidP="00084D61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D9F8C28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notifica la corretta aggiunta del film alla lista </w:t>
            </w:r>
          </w:p>
        </w:tc>
      </w:tr>
      <w:tr w:rsidR="00AC659F" w14:paraId="7F767D7A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033D4C6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6B7C53A1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B8B172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>aggiunta di un contenuto alla lista</w:t>
            </w:r>
          </w:p>
        </w:tc>
      </w:tr>
    </w:tbl>
    <w:p w14:paraId="015632EF" w14:textId="70FEE1B9" w:rsidR="001D3EA5" w:rsidRDefault="001D3EA5">
      <w:pPr>
        <w:pStyle w:val="Gpstesto"/>
      </w:pPr>
    </w:p>
    <w:p w14:paraId="7D26677F" w14:textId="455D658D" w:rsidR="00AC659F" w:rsidRDefault="00AC659F">
      <w:pPr>
        <w:pStyle w:val="Gpstesto"/>
      </w:pPr>
    </w:p>
    <w:p w14:paraId="2B0DBA26" w14:textId="5918FE08" w:rsidR="00AC659F" w:rsidRDefault="00AC659F">
      <w:pPr>
        <w:pStyle w:val="Gpstesto"/>
      </w:pPr>
    </w:p>
    <w:p w14:paraId="2ED66122" w14:textId="51AB3856" w:rsidR="00AC659F" w:rsidRDefault="00AC659F">
      <w:pPr>
        <w:pStyle w:val="Gpstesto"/>
      </w:pPr>
    </w:p>
    <w:p w14:paraId="309D1C5A" w14:textId="1DF070AE" w:rsidR="00AC659F" w:rsidRDefault="00AC659F">
      <w:pPr>
        <w:pStyle w:val="Gpstesto"/>
      </w:pPr>
    </w:p>
    <w:p w14:paraId="2C1F92A3" w14:textId="28C4E8AC" w:rsidR="00AC659F" w:rsidRDefault="00AC659F">
      <w:pPr>
        <w:pStyle w:val="Gpstesto"/>
      </w:pPr>
    </w:p>
    <w:p w14:paraId="251ED106" w14:textId="13FC2E2A" w:rsidR="00AC659F" w:rsidRDefault="00AC659F">
      <w:pPr>
        <w:pStyle w:val="Gpstesto"/>
      </w:pPr>
    </w:p>
    <w:p w14:paraId="4C83BBB4" w14:textId="339FC648" w:rsidR="00AC659F" w:rsidRDefault="00AC659F">
      <w:pPr>
        <w:pStyle w:val="Gpstesto"/>
      </w:pPr>
    </w:p>
    <w:p w14:paraId="13867D3E" w14:textId="1177856B" w:rsidR="00AC659F" w:rsidRDefault="00AC659F">
      <w:pPr>
        <w:pStyle w:val="Gpstesto"/>
      </w:pPr>
    </w:p>
    <w:p w14:paraId="31460FAC" w14:textId="1991BCA0" w:rsidR="00AC659F" w:rsidRDefault="00AC659F">
      <w:pPr>
        <w:pStyle w:val="Gpstesto"/>
      </w:pPr>
    </w:p>
    <w:p w14:paraId="06FE17CD" w14:textId="0733AD54" w:rsidR="00AC659F" w:rsidRDefault="00AC659F">
      <w:pPr>
        <w:pStyle w:val="Gpstesto"/>
      </w:pPr>
    </w:p>
    <w:p w14:paraId="648D1521" w14:textId="6D79650C" w:rsidR="00AC659F" w:rsidRDefault="00AC659F">
      <w:pPr>
        <w:pStyle w:val="Gpstesto"/>
      </w:pPr>
    </w:p>
    <w:p w14:paraId="65266ECD" w14:textId="77777777" w:rsidR="00AC659F" w:rsidRDefault="00AC659F">
      <w:pPr>
        <w:pStyle w:val="Gpstesto"/>
      </w:pPr>
    </w:p>
    <w:p w14:paraId="78FC36F1" w14:textId="72407399" w:rsidR="00AC659F" w:rsidRPr="00AC659F" w:rsidRDefault="00232C3A" w:rsidP="00AC659F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45" w:name="_Toc90137623"/>
      <w:bookmarkStart w:id="46" w:name="_Toc90139421"/>
      <w:bookmarkStart w:id="47" w:name="_Toc90236294"/>
      <w:r>
        <w:rPr>
          <w:b/>
          <w:bCs/>
          <w:sz w:val="32"/>
          <w:szCs w:val="28"/>
        </w:rPr>
        <w:lastRenderedPageBreak/>
        <w:t>SC_10 – Nuova Recensione</w:t>
      </w:r>
      <w:bookmarkEnd w:id="45"/>
      <w:bookmarkEnd w:id="46"/>
      <w:bookmarkEnd w:id="47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418174E1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B71B" w14:textId="77777777" w:rsidR="00AC659F" w:rsidRDefault="00AC659F" w:rsidP="00084D61">
            <w:pPr>
              <w:pStyle w:val="Gpstesto"/>
              <w:jc w:val="center"/>
            </w:pPr>
            <w:r>
              <w:t>Nome Scenario: SC_10-Nuova Recensione</w:t>
            </w:r>
          </w:p>
        </w:tc>
      </w:tr>
      <w:tr w:rsidR="00AC659F" w14:paraId="70E48B8F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E6DAF23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3E6E9EAA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0ACACF7C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867621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01557E88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4C9AEF5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>Nicola, dopo aver visto un film, vuole recensirlo quindi seleziona il film dal catalogo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849C69E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36AE1266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7E3E6CC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D19ED37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la pagina descrittiva del film selezionato</w:t>
            </w:r>
          </w:p>
        </w:tc>
      </w:tr>
      <w:tr w:rsidR="00AC659F" w14:paraId="57C70D61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4F04AE77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scorre alla sezione recensioni e inserisce il testo della recensione ed il punteggio e conferma l’input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1A5FC27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0E697A43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0A591856" w14:textId="77777777" w:rsidR="00AC659F" w:rsidRPr="00407999" w:rsidRDefault="00AC659F" w:rsidP="00084D61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17074EDF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notifica la corretta aggiunta della recensione </w:t>
            </w:r>
          </w:p>
        </w:tc>
      </w:tr>
      <w:tr w:rsidR="00AC659F" w14:paraId="0712259A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F84071F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56D13AE7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3949CE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>aggiunta di una recensione ad un contenuto</w:t>
            </w:r>
          </w:p>
        </w:tc>
      </w:tr>
    </w:tbl>
    <w:p w14:paraId="3D45FC1B" w14:textId="48F9894D" w:rsidR="001D3EA5" w:rsidRDefault="001D3EA5">
      <w:pPr>
        <w:pStyle w:val="Gpstesto"/>
        <w:jc w:val="left"/>
      </w:pPr>
    </w:p>
    <w:p w14:paraId="28151C86" w14:textId="6D062668" w:rsidR="00AC659F" w:rsidRDefault="00AC659F">
      <w:pPr>
        <w:pStyle w:val="Gpstesto"/>
        <w:jc w:val="left"/>
      </w:pPr>
    </w:p>
    <w:p w14:paraId="1FFC57FF" w14:textId="3B8058F8" w:rsidR="00AC659F" w:rsidRDefault="00AC659F">
      <w:pPr>
        <w:pStyle w:val="Gpstesto"/>
        <w:jc w:val="left"/>
      </w:pPr>
    </w:p>
    <w:p w14:paraId="45E20898" w14:textId="47C7D189" w:rsidR="00AC659F" w:rsidRDefault="00AC659F">
      <w:pPr>
        <w:pStyle w:val="Gpstesto"/>
        <w:jc w:val="left"/>
      </w:pPr>
    </w:p>
    <w:p w14:paraId="57BE5341" w14:textId="215E1139" w:rsidR="00AC659F" w:rsidRDefault="00AC659F">
      <w:pPr>
        <w:pStyle w:val="Gpstesto"/>
        <w:jc w:val="left"/>
      </w:pPr>
    </w:p>
    <w:p w14:paraId="30C768F0" w14:textId="3E9AA583" w:rsidR="00AC659F" w:rsidRDefault="00AC659F">
      <w:pPr>
        <w:pStyle w:val="Gpstesto"/>
        <w:jc w:val="left"/>
      </w:pPr>
    </w:p>
    <w:p w14:paraId="4DCC5BDF" w14:textId="3DAA0CF0" w:rsidR="00AC659F" w:rsidRDefault="00AC659F">
      <w:pPr>
        <w:pStyle w:val="Gpstesto"/>
        <w:jc w:val="left"/>
      </w:pPr>
    </w:p>
    <w:p w14:paraId="3FBF29F4" w14:textId="59A2BC6C" w:rsidR="00AC659F" w:rsidRDefault="00AC659F">
      <w:pPr>
        <w:pStyle w:val="Gpstesto"/>
        <w:jc w:val="left"/>
      </w:pPr>
    </w:p>
    <w:p w14:paraId="53236448" w14:textId="30815622" w:rsidR="00AC659F" w:rsidRDefault="00AC659F">
      <w:pPr>
        <w:pStyle w:val="Gpstesto"/>
        <w:jc w:val="left"/>
      </w:pPr>
    </w:p>
    <w:p w14:paraId="6CD23030" w14:textId="3057344D" w:rsidR="00AC659F" w:rsidRDefault="00AC659F">
      <w:pPr>
        <w:pStyle w:val="Gpstesto"/>
        <w:jc w:val="left"/>
      </w:pPr>
    </w:p>
    <w:p w14:paraId="1C7E317C" w14:textId="2659C63D" w:rsidR="00AC659F" w:rsidRDefault="00AC659F">
      <w:pPr>
        <w:pStyle w:val="Gpstesto"/>
        <w:jc w:val="left"/>
      </w:pPr>
    </w:p>
    <w:p w14:paraId="5D16EB8C" w14:textId="0035F663" w:rsidR="00AC659F" w:rsidRDefault="00AC659F">
      <w:pPr>
        <w:pStyle w:val="Gpstesto"/>
        <w:jc w:val="left"/>
      </w:pPr>
    </w:p>
    <w:p w14:paraId="3139EE7C" w14:textId="4F6F6309" w:rsidR="00AC659F" w:rsidRDefault="00AC659F">
      <w:pPr>
        <w:pStyle w:val="Gpstesto"/>
        <w:jc w:val="left"/>
      </w:pPr>
    </w:p>
    <w:p w14:paraId="7F3738A4" w14:textId="77777777" w:rsidR="00AC659F" w:rsidRDefault="00AC659F">
      <w:pPr>
        <w:pStyle w:val="Gpstesto"/>
        <w:jc w:val="left"/>
      </w:pPr>
    </w:p>
    <w:p w14:paraId="72E3BFA8" w14:textId="58C2A295" w:rsidR="00AC659F" w:rsidRDefault="00232C3A" w:rsidP="00AC659F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48" w:name="_Toc90137624"/>
      <w:bookmarkStart w:id="49" w:name="_Toc90139422"/>
      <w:bookmarkStart w:id="50" w:name="_Toc90236295"/>
      <w:r>
        <w:rPr>
          <w:b/>
          <w:bCs/>
          <w:sz w:val="32"/>
          <w:szCs w:val="28"/>
        </w:rPr>
        <w:lastRenderedPageBreak/>
        <w:t>SC_12 – Eliminazione Recensione</w:t>
      </w:r>
      <w:bookmarkEnd w:id="48"/>
      <w:bookmarkEnd w:id="49"/>
      <w:bookmarkEnd w:id="5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0F008CD9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A347" w14:textId="77777777" w:rsidR="00AC659F" w:rsidRDefault="00AC659F" w:rsidP="00084D61">
            <w:pPr>
              <w:pStyle w:val="Gpstesto"/>
              <w:jc w:val="center"/>
            </w:pPr>
            <w:r>
              <w:t>Nome Scenario: SC_12-Eliminazione Recensione</w:t>
            </w:r>
          </w:p>
        </w:tc>
      </w:tr>
      <w:tr w:rsidR="00AC659F" w:rsidRPr="00407999" w14:paraId="558E5620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3282133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01A95FAA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508AF718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E363C04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45CCDD04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9C7BA1F" w14:textId="77777777" w:rsidR="00AC659F" w:rsidRPr="004D6A32" w:rsidRDefault="00AC659F" w:rsidP="00084D61">
            <w:pPr>
              <w:pStyle w:val="Gpstesto"/>
              <w:jc w:val="left"/>
            </w:pPr>
            <w:r w:rsidRPr="004D6A32">
              <w:rPr>
                <w:b w:val="0"/>
                <w:bCs w:val="0"/>
              </w:rPr>
              <w:t>Nicola, intenzionato a rimuovere la recensione relativa ad un film, effettuata in precedenza, accede alla sua pagina personale</w:t>
            </w:r>
            <w:r>
              <w:rPr>
                <w:b w:val="0"/>
                <w:bCs w:val="0"/>
              </w:rPr>
              <w:t>,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E3C2E66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72C49B39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F47B3C0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CC7A9A9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la pagina personale di Nicola</w:t>
            </w:r>
          </w:p>
        </w:tc>
      </w:tr>
      <w:tr w:rsidR="00AC659F" w14:paraId="09824EED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7B83C9F2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apre la pagina dedicata alle sue recensioni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9E74D04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234A2195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671A7D9D" w14:textId="77777777" w:rsidR="00AC659F" w:rsidRPr="00407999" w:rsidRDefault="00AC659F" w:rsidP="00084D61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51CD9E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la lista delle recensioni di Nicola </w:t>
            </w:r>
          </w:p>
        </w:tc>
      </w:tr>
      <w:tr w:rsidR="00AC659F" w14:paraId="20BD4F2D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6DF71C48" w14:textId="77777777" w:rsidR="00AC659F" w:rsidRPr="004D6A32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seleziona la recensione da eliminare e conferma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C04D71D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739A4357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19932A72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DD01AA0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eliminazione della recensione</w:t>
            </w:r>
          </w:p>
        </w:tc>
      </w:tr>
      <w:tr w:rsidR="00AC659F" w:rsidRPr="00407999" w14:paraId="72455CB5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0164AEF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:rsidRPr="007A4C64" w14:paraId="7C16D41C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027A33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>rimozione di una recensione</w:t>
            </w:r>
          </w:p>
        </w:tc>
      </w:tr>
      <w:tr w:rsidR="00AC659F" w:rsidRPr="004D6A32" w14:paraId="71763B35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D4315B" w14:textId="77777777" w:rsidR="00AC659F" w:rsidRPr="004D6A32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descrive tutti i possibili metodi di rimozione delle recensioni </w:t>
            </w:r>
          </w:p>
        </w:tc>
      </w:tr>
    </w:tbl>
    <w:p w14:paraId="3DE40BA4" w14:textId="668290FD" w:rsid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3A0117CC" w14:textId="7ECA6D6A" w:rsid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36D483F4" w14:textId="11D6F8A4" w:rsid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7F0D6C9D" w14:textId="19349B73" w:rsid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123C3ACF" w14:textId="05D9D18C" w:rsid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104895CB" w14:textId="77777777" w:rsidR="00AC659F" w:rsidRPr="00AC659F" w:rsidRDefault="00AC659F" w:rsidP="00AC659F">
      <w:pPr>
        <w:pStyle w:val="Gpstesto"/>
        <w:jc w:val="left"/>
        <w:rPr>
          <w:b/>
          <w:bCs/>
          <w:sz w:val="32"/>
          <w:szCs w:val="28"/>
        </w:rPr>
      </w:pPr>
    </w:p>
    <w:p w14:paraId="5AE8EE31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32"/>
        </w:rPr>
      </w:pPr>
      <w:bookmarkStart w:id="51" w:name="_Toc90137625"/>
      <w:bookmarkStart w:id="52" w:name="_Toc90139423"/>
      <w:bookmarkStart w:id="53" w:name="_Toc90236296"/>
      <w:r>
        <w:rPr>
          <w:b/>
          <w:bCs/>
          <w:sz w:val="32"/>
          <w:szCs w:val="32"/>
        </w:rPr>
        <w:lastRenderedPageBreak/>
        <w:t>SC_13 – Condivisione Lista</w:t>
      </w:r>
      <w:bookmarkEnd w:id="51"/>
      <w:bookmarkEnd w:id="52"/>
      <w:bookmarkEnd w:id="53"/>
    </w:p>
    <w:p w14:paraId="07B5C441" w14:textId="77777777" w:rsidR="00AC659F" w:rsidRDefault="00AC659F" w:rsidP="00AC659F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4387A818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AC94" w14:textId="77777777" w:rsidR="00AC659F" w:rsidRDefault="00AC659F" w:rsidP="00084D61">
            <w:pPr>
              <w:pStyle w:val="Gpstesto"/>
              <w:jc w:val="center"/>
            </w:pPr>
            <w:r>
              <w:t>Nome Scenario: SC_13-Condivisione Lista</w:t>
            </w:r>
          </w:p>
        </w:tc>
      </w:tr>
      <w:tr w:rsidR="00AC659F" w14:paraId="66FCC153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6488400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Andrea (Utente non registrato), 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6F59E6EF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09917861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CC3D1F1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1BEB7873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6FD5D9A" w14:textId="77777777" w:rsidR="00AC659F" w:rsidRPr="004D6A32" w:rsidRDefault="00AC659F" w:rsidP="00084D61">
            <w:pPr>
              <w:pStyle w:val="Gpstesto"/>
              <w:jc w:val="left"/>
            </w:pPr>
            <w:r>
              <w:rPr>
                <w:b w:val="0"/>
                <w:bCs w:val="0"/>
              </w:rPr>
              <w:t>Andrea vuole vedere la lista dei preferiti di Nicola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0FCC3AD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45E11B43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3789AE3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apre la sua lista dei preferiti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4DAB867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0F1B61AC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7DFBCFE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D624C72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visualizza l’elenco di film nella lista dei preferiti di Nicola</w:t>
            </w:r>
          </w:p>
        </w:tc>
      </w:tr>
      <w:tr w:rsidR="00AC659F" w14:paraId="52A2DB55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287EB610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condivide ed invia la lista ad Andrea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201B4E98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59F" w14:paraId="5570DBDE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4CC53BF9" w14:textId="77777777" w:rsidR="00AC659F" w:rsidRPr="004D6A32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Andrea apre e visualizza la lista che è stata condivisa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59A8F1B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11469F91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65AFC46A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230EFE83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l’elenco di film nella lista condivisa di Nicola</w:t>
            </w:r>
          </w:p>
        </w:tc>
      </w:tr>
      <w:tr w:rsidR="00AC659F" w14:paraId="65EFABA9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D642516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33AF38B8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995719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>condivisione di una lista</w:t>
            </w:r>
          </w:p>
        </w:tc>
      </w:tr>
    </w:tbl>
    <w:p w14:paraId="2BAADA7B" w14:textId="77777777" w:rsidR="001D3EA5" w:rsidRDefault="001D3EA5">
      <w:pPr>
        <w:pStyle w:val="Gpstesto"/>
        <w:jc w:val="left"/>
      </w:pPr>
    </w:p>
    <w:p w14:paraId="548C6ED5" w14:textId="2E407ED8" w:rsidR="001D3EA5" w:rsidRDefault="001D3EA5">
      <w:pPr>
        <w:pStyle w:val="Gpstesto"/>
        <w:jc w:val="left"/>
      </w:pPr>
    </w:p>
    <w:p w14:paraId="7B4EFEE7" w14:textId="2095ED57" w:rsidR="00AC659F" w:rsidRDefault="00AC659F">
      <w:pPr>
        <w:pStyle w:val="Gpstesto"/>
        <w:jc w:val="left"/>
      </w:pPr>
    </w:p>
    <w:p w14:paraId="32BEDB2D" w14:textId="3ABC1FCD" w:rsidR="00AC659F" w:rsidRDefault="00AC659F">
      <w:pPr>
        <w:pStyle w:val="Gpstesto"/>
        <w:jc w:val="left"/>
      </w:pPr>
    </w:p>
    <w:p w14:paraId="5E1CBDEF" w14:textId="3F5226E6" w:rsidR="00AC659F" w:rsidRDefault="00AC659F">
      <w:pPr>
        <w:pStyle w:val="Gpstesto"/>
        <w:jc w:val="left"/>
      </w:pPr>
    </w:p>
    <w:p w14:paraId="4DAB29E2" w14:textId="75069CF5" w:rsidR="00AC659F" w:rsidRDefault="00AC659F">
      <w:pPr>
        <w:pStyle w:val="Gpstesto"/>
        <w:jc w:val="left"/>
      </w:pPr>
    </w:p>
    <w:p w14:paraId="19C05AD1" w14:textId="6202E6D0" w:rsidR="00AC659F" w:rsidRDefault="00AC659F">
      <w:pPr>
        <w:pStyle w:val="Gpstesto"/>
        <w:jc w:val="left"/>
      </w:pPr>
    </w:p>
    <w:p w14:paraId="245DB6D8" w14:textId="110EC486" w:rsidR="00AC659F" w:rsidRDefault="00AC659F">
      <w:pPr>
        <w:pStyle w:val="Gpstesto"/>
        <w:jc w:val="left"/>
      </w:pPr>
    </w:p>
    <w:p w14:paraId="7E960452" w14:textId="18936E5B" w:rsidR="00AC659F" w:rsidRDefault="00AC659F">
      <w:pPr>
        <w:pStyle w:val="Gpstesto"/>
        <w:jc w:val="left"/>
      </w:pPr>
    </w:p>
    <w:p w14:paraId="6AFD6077" w14:textId="3F211836" w:rsidR="00AC659F" w:rsidRDefault="00AC659F">
      <w:pPr>
        <w:pStyle w:val="Gpstesto"/>
        <w:jc w:val="left"/>
      </w:pPr>
    </w:p>
    <w:p w14:paraId="73AAB1B2" w14:textId="77777777" w:rsidR="00AC659F" w:rsidRDefault="00AC659F">
      <w:pPr>
        <w:pStyle w:val="Gpstesto"/>
        <w:jc w:val="left"/>
      </w:pPr>
    </w:p>
    <w:p w14:paraId="2A84CC87" w14:textId="77777777" w:rsidR="001D3EA5" w:rsidRDefault="00232C3A">
      <w:pPr>
        <w:pStyle w:val="Gpstesto"/>
        <w:numPr>
          <w:ilvl w:val="0"/>
          <w:numId w:val="27"/>
        </w:numPr>
        <w:jc w:val="left"/>
        <w:rPr>
          <w:b/>
          <w:bCs/>
          <w:sz w:val="32"/>
          <w:szCs w:val="28"/>
        </w:rPr>
      </w:pPr>
      <w:bookmarkStart w:id="54" w:name="_Toc90137626"/>
      <w:bookmarkStart w:id="55" w:name="_Toc90139424"/>
      <w:bookmarkStart w:id="56" w:name="_Toc90236297"/>
      <w:r>
        <w:rPr>
          <w:b/>
          <w:bCs/>
          <w:sz w:val="32"/>
          <w:szCs w:val="28"/>
        </w:rPr>
        <w:lastRenderedPageBreak/>
        <w:t>SC_17 -  Inserimento di un nuovo contenuto</w:t>
      </w:r>
      <w:bookmarkEnd w:id="54"/>
      <w:bookmarkEnd w:id="55"/>
      <w:bookmarkEnd w:id="56"/>
    </w:p>
    <w:p w14:paraId="0B3A96ED" w14:textId="77777777" w:rsidR="00AC659F" w:rsidRDefault="00AC659F" w:rsidP="00AC659F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9F" w14:paraId="22A51683" w14:textId="77777777" w:rsidTr="0008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CA2D" w14:textId="77777777" w:rsidR="00AC659F" w:rsidRDefault="00AC659F" w:rsidP="00084D61">
            <w:pPr>
              <w:pStyle w:val="Gpstesto"/>
              <w:jc w:val="center"/>
            </w:pPr>
            <w:r>
              <w:t>Nome Scenario: SC_17-Inserimento di un nuovo contenuto</w:t>
            </w:r>
          </w:p>
        </w:tc>
      </w:tr>
      <w:tr w:rsidR="00AC659F" w14:paraId="43DAC73B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25D643A" w14:textId="77777777" w:rsidR="00AC659F" w:rsidRPr="00407999" w:rsidRDefault="00AC659F" w:rsidP="00084D61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Maria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amministratore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AC659F" w:rsidRPr="00407999" w14:paraId="3B719E14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3B1A0B2F" w14:textId="77777777" w:rsidR="00AC659F" w:rsidRPr="00407999" w:rsidRDefault="00AC659F" w:rsidP="00084D61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12BE15D" w14:textId="77777777" w:rsidR="00AC659F" w:rsidRPr="00407999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AC659F" w14:paraId="2EBFEC31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0CA3152" w14:textId="77777777" w:rsidR="00AC659F" w:rsidRPr="004D6A32" w:rsidRDefault="00AC659F" w:rsidP="00084D61">
            <w:pPr>
              <w:pStyle w:val="Gpstesto"/>
              <w:jc w:val="left"/>
            </w:pPr>
            <w:r>
              <w:rPr>
                <w:b w:val="0"/>
                <w:bCs w:val="0"/>
              </w:rPr>
              <w:t>Maria deve aggiungere un nuovo film al catalogo; apre la pagina di amministrazione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7D2D847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24CA1E38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3D4E9D2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A1AE4D8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la pagina amministratore</w:t>
            </w:r>
          </w:p>
        </w:tc>
      </w:tr>
      <w:tr w:rsidR="00AC659F" w14:paraId="5519119A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8F60576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Maria seleziona l’area dedicata all’aggiunta di nuovi contenuti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13C65C6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2EF8D0E1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DC53562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19DD4C8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il form per l’inserimento di un nuovo contenuto</w:t>
            </w:r>
          </w:p>
        </w:tc>
      </w:tr>
      <w:tr w:rsidR="00AC659F" w14:paraId="1E096CB6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1A720183" w14:textId="77777777" w:rsidR="00AC659F" w:rsidRDefault="00AC659F" w:rsidP="00084D61">
            <w:pPr>
              <w:pStyle w:val="Gpstesto"/>
              <w:jc w:val="left"/>
            </w:pPr>
            <w:r>
              <w:rPr>
                <w:b w:val="0"/>
                <w:bCs w:val="0"/>
              </w:rPr>
              <w:t>Maria inserisce l’ID, il Titolo, una descrizione del contenuto, generi, regista durata, data di uscita, l’immagina di copertina ed un trailer.</w:t>
            </w:r>
          </w:p>
          <w:p w14:paraId="22B0B3CB" w14:textId="77777777" w:rsidR="00AC659F" w:rsidRPr="00407999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Conferma l’input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6FEE24DF" w14:textId="77777777" w:rsidR="00AC659F" w:rsidRDefault="00AC659F" w:rsidP="00084D61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59F" w14:paraId="17734D98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6A9C3298" w14:textId="77777777" w:rsidR="00AC659F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54DDF11" w14:textId="77777777" w:rsidR="00AC659F" w:rsidRDefault="00AC659F" w:rsidP="00084D6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conferma la corretta aggiunta del nuovo contenuto</w:t>
            </w:r>
          </w:p>
        </w:tc>
      </w:tr>
      <w:tr w:rsidR="00AC659F" w14:paraId="394A9108" w14:textId="77777777" w:rsidTr="0008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D747F75" w14:textId="77777777" w:rsidR="00AC659F" w:rsidRPr="00407999" w:rsidRDefault="00AC659F" w:rsidP="00084D61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AC659F" w14:paraId="3D59BDE9" w14:textId="77777777" w:rsidTr="00084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AABE76" w14:textId="77777777" w:rsidR="00AC659F" w:rsidRPr="007A4C64" w:rsidRDefault="00AC659F" w:rsidP="00084D61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</w:t>
            </w:r>
            <w:r>
              <w:rPr>
                <w:b w:val="0"/>
                <w:bCs w:val="0"/>
              </w:rPr>
              <w:t>di rimozione di aggiunta di un nuovo contenuto</w:t>
            </w:r>
          </w:p>
        </w:tc>
      </w:tr>
    </w:tbl>
    <w:p w14:paraId="36D77607" w14:textId="77777777" w:rsidR="00AC659F" w:rsidRDefault="00AC659F" w:rsidP="00AC659F"/>
    <w:p w14:paraId="59DF4490" w14:textId="77777777" w:rsidR="001D3EA5" w:rsidRDefault="001D3EA5">
      <w:pPr>
        <w:pStyle w:val="Gpstesto"/>
        <w:jc w:val="left"/>
        <w:rPr>
          <w:b/>
          <w:bCs/>
        </w:rPr>
      </w:pPr>
    </w:p>
    <w:p w14:paraId="655626B8" w14:textId="4012C63C" w:rsidR="001D3EA5" w:rsidRDefault="00232C3A">
      <w:pPr>
        <w:pStyle w:val="GpsTitolo"/>
        <w:numPr>
          <w:ilvl w:val="0"/>
          <w:numId w:val="24"/>
        </w:numPr>
        <w:outlineLvl w:val="9"/>
      </w:pPr>
      <w:bookmarkStart w:id="57" w:name="_Toc90137627"/>
      <w:bookmarkStart w:id="58" w:name="_Toc90139425"/>
      <w:bookmarkStart w:id="59" w:name="_Toc90236298"/>
      <w:r>
        <w:rPr>
          <w:rFonts w:eastAsia="Droid Sans"/>
          <w:u w:val="single"/>
        </w:rPr>
        <w:lastRenderedPageBreak/>
        <w:t>Casi d’uso</w:t>
      </w:r>
      <w:bookmarkEnd w:id="57"/>
      <w:bookmarkEnd w:id="58"/>
      <w:bookmarkEnd w:id="59"/>
      <w:r>
        <w:t xml:space="preserve"> </w:t>
      </w:r>
    </w:p>
    <w:p w14:paraId="0ACFB31A" w14:textId="07751EBE" w:rsidR="00CB257E" w:rsidRPr="00FE61E1" w:rsidRDefault="00FE61E1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0" w:name="_Toc90137628"/>
      <w:bookmarkStart w:id="61" w:name="_Toc90139426"/>
      <w:bookmarkStart w:id="62" w:name="_Toc90236299"/>
      <w:r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CEA18DC" wp14:editId="4E35120B">
            <wp:simplePos x="0" y="0"/>
            <wp:positionH relativeFrom="column">
              <wp:posOffset>1173480</wp:posOffset>
            </wp:positionH>
            <wp:positionV relativeFrom="page">
              <wp:posOffset>2270760</wp:posOffset>
            </wp:positionV>
            <wp:extent cx="4138295" cy="3688080"/>
            <wp:effectExtent l="0" t="0" r="0" b="7620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rPr>
          <w:sz w:val="32"/>
          <w:szCs w:val="32"/>
        </w:rPr>
        <w:t>Ricercare Contenuti</w:t>
      </w:r>
      <w:bookmarkEnd w:id="60"/>
      <w:bookmarkEnd w:id="61"/>
      <w:bookmarkEnd w:id="62"/>
    </w:p>
    <w:tbl>
      <w:tblPr>
        <w:tblW w:w="98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1D3EA5" w14:paraId="32383459" w14:textId="77777777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C63D4" w14:textId="77777777" w:rsidR="001D3EA5" w:rsidRDefault="00232C3A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EDE7ABB" w14:textId="77777777" w:rsidR="001D3EA5" w:rsidRDefault="00232C3A">
            <w:pPr>
              <w:spacing w:after="0"/>
              <w:jc w:val="both"/>
            </w:pPr>
            <w:r>
              <w:rPr>
                <w:bCs/>
                <w:i/>
                <w:iCs/>
              </w:rPr>
              <w:t>UC_ RC_3</w:t>
            </w:r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7330D" w14:textId="77777777" w:rsidR="001D3EA5" w:rsidRDefault="00232C3A">
            <w:pPr>
              <w:rPr>
                <w:i/>
                <w:iCs/>
              </w:rPr>
            </w:pPr>
            <w:r>
              <w:rPr>
                <w:i/>
                <w:iCs/>
              </w:rPr>
              <w:t>Ricercare contenuti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3F6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4FC6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106DC3E8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16DF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32901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C37D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047C3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1.0</w:t>
            </w:r>
          </w:p>
        </w:tc>
      </w:tr>
      <w:tr w:rsidR="001D3EA5" w14:paraId="0352271B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165DF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E0240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388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96C07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S. Pastore</w:t>
            </w:r>
          </w:p>
        </w:tc>
      </w:tr>
      <w:tr w:rsidR="001D3EA5" w14:paraId="2CBF1F12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2F34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B4AD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La UC fornisce la funzionalità di ricerca dei contenuti </w:t>
            </w:r>
          </w:p>
        </w:tc>
      </w:tr>
      <w:tr w:rsidR="001D3EA5" w14:paraId="542835B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B9A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F36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23C08BF" w14:textId="77777777" w:rsidR="001D3EA5" w:rsidRDefault="00232C3A">
            <w:pPr>
              <w:spacing w:after="0"/>
            </w:pPr>
            <w:r>
              <w:rPr>
                <w:bCs/>
              </w:rPr>
              <w:t xml:space="preserve">È interessato a cercare dei contenuti </w:t>
            </w:r>
          </w:p>
        </w:tc>
      </w:tr>
      <w:tr w:rsidR="001D3EA5" w14:paraId="68FAE438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AAE2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879F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0AAFD375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2381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E54E" w14:textId="77777777" w:rsidR="001D3EA5" w:rsidRDefault="00232C3A">
            <w:pPr>
              <w:spacing w:after="0"/>
            </w:pPr>
            <w:r>
              <w:t>È visualizzata il form per effettuare la ricerca</w:t>
            </w:r>
          </w:p>
        </w:tc>
      </w:tr>
      <w:tr w:rsidR="001D3EA5" w14:paraId="25CBCCFE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51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0FAFC0C9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8D2C" w14:textId="77777777" w:rsidR="001D3EA5" w:rsidRDefault="00232C3A">
            <w:pPr>
              <w:spacing w:after="0"/>
            </w:pPr>
            <w:r>
              <w:rPr>
                <w:bCs/>
              </w:rPr>
              <w:t>Viene visualizzata la lista di contenuti relativi alla ricerca</w:t>
            </w:r>
          </w:p>
        </w:tc>
      </w:tr>
      <w:tr w:rsidR="001D3EA5" w14:paraId="47B54A39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3F75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5FB511AF" w14:textId="77777777" w:rsidR="001D3EA5" w:rsidRDefault="00232C3A">
            <w:pPr>
              <w:spacing w:after="0"/>
            </w:pPr>
            <w:r>
              <w:t xml:space="preserve">                       On failure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462F" w14:textId="77777777" w:rsidR="001D3EA5" w:rsidRDefault="00232C3A">
            <w:pPr>
              <w:spacing w:after="0"/>
            </w:pPr>
            <w:r>
              <w:t>Nessuna ricerca viene effettuata</w:t>
            </w:r>
          </w:p>
        </w:tc>
      </w:tr>
      <w:tr w:rsidR="001D3EA5" w14:paraId="35C852A7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D3BA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76D48" w14:textId="77777777" w:rsidR="001D3EA5" w:rsidRDefault="00232C3A">
            <w:pPr>
              <w:spacing w:after="0"/>
            </w:pPr>
            <w:r>
              <w:rPr>
                <w:bCs/>
              </w:rPr>
              <w:t>Alta</w:t>
            </w:r>
          </w:p>
        </w:tc>
      </w:tr>
      <w:tr w:rsidR="001D3EA5" w14:paraId="46112F2E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8EE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33E7D" w14:textId="77777777" w:rsidR="001D3EA5" w:rsidRDefault="00232C3A">
            <w:pPr>
              <w:spacing w:after="0"/>
            </w:pPr>
            <w:r>
              <w:t>15000 usi/giorno</w:t>
            </w:r>
          </w:p>
        </w:tc>
      </w:tr>
      <w:tr w:rsidR="001D3EA5" w14:paraId="74D819C8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BD58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B390B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75753A73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2161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6B471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7ADDFE2C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04118" w14:textId="77777777" w:rsidR="001D3EA5" w:rsidRDefault="00232C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Flusso di Eventi Principale/Main Scenario</w:t>
            </w:r>
          </w:p>
        </w:tc>
      </w:tr>
      <w:tr w:rsidR="001D3EA5" w14:paraId="440B319E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D0A0" w14:textId="77777777" w:rsidR="001D3EA5" w:rsidRDefault="00232C3A"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60AB" w14:textId="77777777" w:rsidR="001D3EA5" w:rsidRDefault="00232C3A">
            <w:r>
              <w:t>Utente: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218" w14:textId="77777777" w:rsidR="001D3EA5" w:rsidRDefault="00232C3A">
            <w:r>
              <w:t>Scrive la stringa di ricerca nell’apposito form e seleziona gli eventuali filtri aggiuntivi a disposizione e invia.</w:t>
            </w:r>
          </w:p>
        </w:tc>
      </w:tr>
      <w:tr w:rsidR="001D3EA5" w14:paraId="2C865471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5E80" w14:textId="77777777" w:rsidR="001D3EA5" w:rsidRDefault="00232C3A"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5481E" w14:textId="77777777" w:rsidR="001D3EA5" w:rsidRDefault="00232C3A"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C64DE" w14:textId="77777777" w:rsidR="001D3EA5" w:rsidRDefault="00232C3A">
            <w:r>
              <w:t>Verifica che nel form ci sia una stringa valida per la ricerca</w:t>
            </w:r>
          </w:p>
        </w:tc>
      </w:tr>
      <w:tr w:rsidR="001D3EA5" w14:paraId="7656B6C7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4AF1" w14:textId="77777777" w:rsidR="001D3EA5" w:rsidRDefault="00232C3A"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DBDD" w14:textId="77777777" w:rsidR="001D3EA5" w:rsidRDefault="00232C3A"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7EBB" w14:textId="77777777" w:rsidR="001D3EA5" w:rsidRDefault="00232C3A">
            <w:r>
              <w:t>Mostra la lista di contenuti filtrati affini alla ricerca</w:t>
            </w:r>
          </w:p>
        </w:tc>
      </w:tr>
      <w:tr w:rsidR="001D3EA5" w14:paraId="0D69C898" w14:textId="77777777">
        <w:trPr>
          <w:trHeight w:val="310"/>
        </w:trPr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F13E" w14:textId="77777777" w:rsidR="001D3EA5" w:rsidRDefault="001D3EA5"/>
        </w:tc>
      </w:tr>
      <w:tr w:rsidR="001D3EA5" w14:paraId="146C91DF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671" w14:textId="77777777" w:rsidR="001D3EA5" w:rsidRDefault="00232C3A">
            <w:r>
              <w:rPr>
                <w:b/>
                <w:bCs/>
              </w:rPr>
              <w:t xml:space="preserve">I Scenario/Flusso di eventi Alternativo: </w:t>
            </w:r>
            <w:r>
              <w:t>La stringa di ricerca non è una stringa valida</w:t>
            </w:r>
          </w:p>
        </w:tc>
      </w:tr>
      <w:tr w:rsidR="001D3EA5" w14:paraId="7018DD1D" w14:textId="77777777">
        <w:trPr>
          <w:trHeight w:val="609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4E32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BA337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15078" w14:textId="77777777" w:rsidR="001D3EA5" w:rsidRDefault="00232C3A">
            <w:r>
              <w:t>Visualizza un messaggio di errore che segnala all’utente che il campo non è valido, e deve essere reinserito</w:t>
            </w:r>
          </w:p>
        </w:tc>
      </w:tr>
      <w:tr w:rsidR="001D3EA5" w14:paraId="04E04F41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935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CBA3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8821" w14:textId="77777777" w:rsidR="001D3EA5" w:rsidRDefault="00232C3A">
            <w:pPr>
              <w:spacing w:after="0"/>
            </w:pPr>
            <w:r>
              <w:t>Resta in attesa di una nuova sottomissione della ricerca</w:t>
            </w:r>
          </w:p>
        </w:tc>
      </w:tr>
      <w:tr w:rsidR="001D3EA5" w14:paraId="27F82650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2E5B" w14:textId="77777777" w:rsidR="001D3EA5" w:rsidRDefault="001D3EA5">
            <w:pPr>
              <w:spacing w:after="0"/>
            </w:pPr>
          </w:p>
        </w:tc>
      </w:tr>
      <w:tr w:rsidR="001D3EA5" w14:paraId="0EACD3D5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88F3" w14:textId="77777777" w:rsidR="001D3EA5" w:rsidRDefault="00232C3A">
            <w:r>
              <w:rPr>
                <w:b/>
                <w:bCs/>
              </w:rPr>
              <w:t>I Scenario/Flusso di eventi di ERRORE:  sistema non riesce a ricercare i contenuti</w:t>
            </w:r>
          </w:p>
        </w:tc>
      </w:tr>
      <w:tr w:rsidR="001D3EA5" w14:paraId="339716F6" w14:textId="77777777">
        <w:trPr>
          <w:trHeight w:val="704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7481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5F05A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7D8C" w14:textId="77777777" w:rsidR="001D3EA5" w:rsidRDefault="00232C3A">
            <w:r>
              <w:t>Visualizza un messaggio di errore all’utente. Il messaggio segnala che non è stato possibile effettuare la ricerca ed invita a riprovare più tardi.</w:t>
            </w:r>
          </w:p>
        </w:tc>
      </w:tr>
      <w:tr w:rsidR="001D3EA5" w14:paraId="0DADC111" w14:textId="77777777">
        <w:trPr>
          <w:trHeight w:val="260"/>
        </w:trPr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B09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7A4BF1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Sistema: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04F45" w14:textId="77777777" w:rsidR="001D3EA5" w:rsidRDefault="00232C3A">
            <w:pPr>
              <w:spacing w:after="0"/>
            </w:pPr>
            <w:r>
              <w:t>Termina con insuccesso</w:t>
            </w:r>
          </w:p>
        </w:tc>
      </w:tr>
      <w:tr w:rsidR="001D3EA5" w14:paraId="38D06EDF" w14:textId="77777777">
        <w:trPr>
          <w:trHeight w:val="225"/>
        </w:trPr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6917" w14:textId="77777777" w:rsidR="001D3EA5" w:rsidRDefault="001D3EA5"/>
        </w:tc>
      </w:tr>
      <w:tr w:rsidR="001D3EA5" w14:paraId="68D68485" w14:textId="77777777"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0D9" w14:textId="77777777" w:rsidR="001D3EA5" w:rsidRDefault="00232C3A">
            <w:r>
              <w:rPr>
                <w:b/>
                <w:bCs/>
              </w:rPr>
              <w:t>Note</w:t>
            </w:r>
          </w:p>
        </w:tc>
      </w:tr>
      <w:tr w:rsidR="001D3EA5" w14:paraId="670F5E31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CB4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7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1C215" w14:textId="77777777" w:rsidR="001D3EA5" w:rsidRDefault="00232C3A"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la ricerca dei contenuti?</w:t>
            </w:r>
          </w:p>
        </w:tc>
      </w:tr>
    </w:tbl>
    <w:p w14:paraId="646DA7BD" w14:textId="0DDECA94" w:rsidR="0006080F" w:rsidRPr="00FE61E1" w:rsidRDefault="00FE61E1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3" w:name="_Toc90137629"/>
      <w:bookmarkStart w:id="64" w:name="_Toc90139427"/>
      <w:bookmarkStart w:id="65" w:name="_Toc90236300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5E3FDD71" wp14:editId="0ED6E183">
            <wp:simplePos x="0" y="0"/>
            <wp:positionH relativeFrom="column">
              <wp:posOffset>670560</wp:posOffset>
            </wp:positionH>
            <wp:positionV relativeFrom="page">
              <wp:posOffset>1699260</wp:posOffset>
            </wp:positionV>
            <wp:extent cx="4465320" cy="3620135"/>
            <wp:effectExtent l="0" t="0" r="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rPr>
          <w:sz w:val="32"/>
          <w:szCs w:val="32"/>
        </w:rPr>
        <w:t>Creare una nuova lista</w:t>
      </w:r>
      <w:bookmarkEnd w:id="63"/>
      <w:bookmarkEnd w:id="64"/>
      <w:bookmarkEnd w:id="65"/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948"/>
        <w:gridCol w:w="327"/>
        <w:gridCol w:w="1042"/>
        <w:gridCol w:w="3603"/>
        <w:gridCol w:w="1756"/>
        <w:gridCol w:w="9"/>
        <w:gridCol w:w="1749"/>
      </w:tblGrid>
      <w:tr w:rsidR="001D3EA5" w14:paraId="4A69371B" w14:textId="77777777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8C97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A9483C8" w14:textId="77777777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>UC_NL _4</w:t>
            </w:r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09568" w14:textId="77777777" w:rsidR="001D3EA5" w:rsidRDefault="00232C3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Creare una nuova lista 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EA2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71479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65F783B7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D5C9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44BB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2831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AE171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1D3EA5" w14:paraId="3B3BA4AB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4F140" w14:textId="77777777" w:rsidR="001D3EA5" w:rsidRDefault="001D3EA5">
            <w:pPr>
              <w:spacing w:after="0"/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8020F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E32C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F436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A. Prezioso</w:t>
            </w:r>
          </w:p>
        </w:tc>
      </w:tr>
      <w:tr w:rsidR="001D3EA5" w14:paraId="540D280C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00E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3E8B" w14:textId="77777777" w:rsidR="001D3EA5" w:rsidRDefault="00232C3A">
            <w:pPr>
              <w:tabs>
                <w:tab w:val="left" w:pos="4488"/>
              </w:tabs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La UC fornisce la funzionalità di creare una nuova lista </w:t>
            </w:r>
          </w:p>
        </w:tc>
      </w:tr>
      <w:tr w:rsidR="001D3EA5" w14:paraId="15E0AA65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62E2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4C5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loggato</w:t>
            </w:r>
          </w:p>
          <w:p w14:paraId="59511006" w14:textId="77777777" w:rsidR="001D3EA5" w:rsidRDefault="00232C3A">
            <w:pPr>
              <w:spacing w:after="0"/>
            </w:pPr>
            <w:r>
              <w:rPr>
                <w:bCs/>
              </w:rPr>
              <w:t>È interessato a creare una nuova lista di contenuti</w:t>
            </w:r>
          </w:p>
        </w:tc>
      </w:tr>
      <w:tr w:rsidR="001D3EA5" w14:paraId="2D213B13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5B3F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5EB4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4EE65F4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07A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6F4B4" w14:textId="77777777" w:rsidR="001D3EA5" w:rsidRDefault="00232C3A">
            <w:pPr>
              <w:spacing w:after="0"/>
            </w:pPr>
            <w:r>
              <w:t xml:space="preserve">È visualizzata la pagina dedicata alle liste personali </w:t>
            </w:r>
          </w:p>
        </w:tc>
      </w:tr>
      <w:tr w:rsidR="001D3EA5" w14:paraId="084A0CA9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10D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32CF5C30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6F1" w14:textId="77777777" w:rsidR="001D3EA5" w:rsidRDefault="00232C3A">
            <w:pPr>
              <w:spacing w:after="0"/>
            </w:pPr>
            <w:r>
              <w:rPr>
                <w:bCs/>
              </w:rPr>
              <w:t>La lista è stata creata(con successo)</w:t>
            </w:r>
          </w:p>
        </w:tc>
      </w:tr>
      <w:tr w:rsidR="001D3EA5" w14:paraId="6E5F8C2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4727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4037BBC9" w14:textId="77777777" w:rsidR="001D3EA5" w:rsidRDefault="00232C3A">
            <w:pPr>
              <w:spacing w:after="0"/>
            </w:pPr>
            <w:r>
              <w:t xml:space="preserve">                       On failure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BDA39" w14:textId="77777777" w:rsidR="001D3EA5" w:rsidRDefault="00232C3A">
            <w:pPr>
              <w:spacing w:after="0"/>
            </w:pPr>
            <w:r>
              <w:rPr>
                <w:bCs/>
              </w:rPr>
              <w:t>Nessuna nuova lista è stata creata</w:t>
            </w:r>
          </w:p>
        </w:tc>
      </w:tr>
      <w:tr w:rsidR="001D3EA5" w14:paraId="069FE006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BC8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9E12" w14:textId="77777777" w:rsidR="001D3EA5" w:rsidRDefault="00232C3A">
            <w:pPr>
              <w:spacing w:after="0"/>
            </w:pPr>
            <w:r>
              <w:rPr>
                <w:bCs/>
              </w:rPr>
              <w:t>Media</w:t>
            </w:r>
          </w:p>
        </w:tc>
      </w:tr>
      <w:tr w:rsidR="001D3EA5" w14:paraId="1692FDD2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2049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720D2" w14:textId="77777777" w:rsidR="001D3EA5" w:rsidRDefault="00232C3A">
            <w:pPr>
              <w:spacing w:after="0"/>
            </w:pPr>
            <w:r>
              <w:t>50 usi/giorno</w:t>
            </w:r>
          </w:p>
        </w:tc>
      </w:tr>
      <w:tr w:rsidR="001D3EA5" w14:paraId="33E99DE1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19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E8CBB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5CB19590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A803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Generalization of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EF6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21D5EBA4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3991E" w14:textId="77777777" w:rsidR="001D3EA5" w:rsidRDefault="00232C3A">
            <w:pPr>
              <w:spacing w:after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1D3EA5" w14:paraId="672AE2AA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DC0F4" w14:textId="77777777" w:rsidR="001D3EA5" w:rsidRDefault="00232C3A">
            <w:pPr>
              <w:spacing w:after="0"/>
            </w:pPr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02A54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4C29E" w14:textId="77777777" w:rsidR="001D3EA5" w:rsidRDefault="00232C3A">
            <w:pPr>
              <w:spacing w:after="0"/>
            </w:pPr>
            <w:r>
              <w:t>Richiede di poter creare una nuova lista .</w:t>
            </w:r>
          </w:p>
        </w:tc>
      </w:tr>
      <w:tr w:rsidR="001D3EA5" w14:paraId="654FE08C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8798" w14:textId="77777777" w:rsidR="001D3EA5" w:rsidRDefault="00232C3A">
            <w:pPr>
              <w:spacing w:after="0"/>
            </w:pPr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CB60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1724" w14:textId="77777777" w:rsidR="001D3EA5" w:rsidRDefault="00232C3A">
            <w:pPr>
              <w:spacing w:after="0"/>
            </w:pPr>
            <w:r>
              <w:t>Visualizza una form che richiede l’inserimento di:</w:t>
            </w:r>
          </w:p>
          <w:p w14:paraId="15BB7DE6" w14:textId="77777777" w:rsidR="001D3EA5" w:rsidRDefault="00232C3A">
            <w:pPr>
              <w:spacing w:after="0"/>
              <w:ind w:left="317"/>
            </w:pPr>
            <w:r>
              <w:t>• Nome: Stringa di massimo 50 caratteri alfanumerici.</w:t>
            </w:r>
          </w:p>
          <w:p w14:paraId="54D98E69" w14:textId="77777777" w:rsidR="001D3EA5" w:rsidRDefault="00232C3A">
            <w:pPr>
              <w:spacing w:after="0"/>
              <w:ind w:left="317"/>
            </w:pPr>
            <w:r>
              <w:lastRenderedPageBreak/>
              <w:t>• Descrizione: Stringa di massimo 255 caratteri alfanumerici.</w:t>
            </w:r>
          </w:p>
          <w:p w14:paraId="39393247" w14:textId="77777777" w:rsidR="001D3EA5" w:rsidRDefault="00232C3A">
            <w:pPr>
              <w:spacing w:after="0"/>
              <w:ind w:left="34"/>
            </w:pPr>
            <w:r>
              <w:t>Tutti i campi suddetti, eccezion fatta per Descrizione sono obbligatori.</w:t>
            </w:r>
          </w:p>
          <w:p w14:paraId="624AA95B" w14:textId="77777777" w:rsidR="001D3EA5" w:rsidRDefault="001D3EA5">
            <w:pPr>
              <w:spacing w:after="0"/>
              <w:ind w:left="34"/>
            </w:pPr>
          </w:p>
        </w:tc>
      </w:tr>
      <w:tr w:rsidR="001D3EA5" w14:paraId="42E020D4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6488E" w14:textId="77777777" w:rsidR="001D3EA5" w:rsidRDefault="00232C3A">
            <w:pPr>
              <w:spacing w:after="0"/>
            </w:pPr>
            <w:r>
              <w:lastRenderedPageBreak/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A466E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CB171" w14:textId="77777777" w:rsidR="001D3EA5" w:rsidRDefault="00232C3A">
            <w:pPr>
              <w:spacing w:after="0"/>
            </w:pPr>
            <w:r>
              <w:t>Riempie tutti i campi obbligatori e sottomette il form compilato.</w:t>
            </w:r>
          </w:p>
        </w:tc>
      </w:tr>
      <w:tr w:rsidR="001D3EA5" w14:paraId="40650451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84AB2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54C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FF08C" w14:textId="77777777" w:rsidR="001D3EA5" w:rsidRDefault="00232C3A">
            <w:pPr>
              <w:spacing w:after="0"/>
            </w:pPr>
            <w:r>
              <w:t>Verifica che:</w:t>
            </w:r>
          </w:p>
          <w:p w14:paraId="3B9C0DFD" w14:textId="77777777" w:rsidR="001D3EA5" w:rsidRDefault="00232C3A">
            <w:pPr>
              <w:spacing w:after="0"/>
              <w:ind w:left="317"/>
            </w:pPr>
            <w:r>
              <w:t>• tutti i campi obbligatori siano stati compilati.</w:t>
            </w:r>
          </w:p>
          <w:p w14:paraId="6CD188A9" w14:textId="77777777" w:rsidR="001D3EA5" w:rsidRDefault="00232C3A">
            <w:pPr>
              <w:spacing w:after="0"/>
              <w:ind w:left="317"/>
            </w:pPr>
            <w:r>
              <w:t>• La descrizione non supera i 255 caratteri.</w:t>
            </w:r>
          </w:p>
          <w:p w14:paraId="3D74AEDC" w14:textId="77777777" w:rsidR="001D3EA5" w:rsidRDefault="00232C3A">
            <w:pPr>
              <w:spacing w:after="0"/>
              <w:ind w:left="317"/>
            </w:pPr>
            <w:r>
              <w:t>• il nome della lista non sia già in uso sull’account corrente.</w:t>
            </w:r>
          </w:p>
        </w:tc>
      </w:tr>
      <w:tr w:rsidR="001D3EA5" w14:paraId="49EB46CB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35B75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B89502" w14:textId="77777777" w:rsidR="001D3EA5" w:rsidRDefault="00232C3A">
            <w:pPr>
              <w:spacing w:after="0"/>
            </w:pPr>
            <w:r>
              <w:t xml:space="preserve"> 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395127" w14:textId="77777777" w:rsidR="001D3EA5" w:rsidRDefault="00232C3A">
            <w:pPr>
              <w:spacing w:after="0"/>
            </w:pPr>
            <w:r>
              <w:t xml:space="preserve">Salva la lista dell’utente.                                          </w:t>
            </w:r>
          </w:p>
        </w:tc>
      </w:tr>
      <w:tr w:rsidR="001D3EA5" w14:paraId="6A39C6AC" w14:textId="77777777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7BCE0" w14:textId="77777777" w:rsidR="001D3EA5" w:rsidRDefault="00232C3A">
            <w:pPr>
              <w:spacing w:after="0"/>
            </w:pPr>
            <w:r>
              <w:t>6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E5C320" w14:textId="77777777" w:rsidR="001D3EA5" w:rsidRDefault="00232C3A">
            <w:pPr>
              <w:spacing w:after="0"/>
            </w:pPr>
            <w:r>
              <w:t xml:space="preserve"> Sistema:</w:t>
            </w:r>
          </w:p>
        </w:tc>
        <w:tc>
          <w:tcPr>
            <w:tcW w:w="81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7B9617" w14:textId="77777777" w:rsidR="001D3EA5" w:rsidRDefault="00232C3A">
            <w:pPr>
              <w:spacing w:after="0"/>
            </w:pPr>
            <w:r>
              <w:t>Mostra una schermata che informa l’utente dell’aggiunta avvenuta con successo.</w:t>
            </w:r>
          </w:p>
        </w:tc>
      </w:tr>
      <w:tr w:rsidR="001D3EA5" w14:paraId="7DDBC744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797E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</w:t>
            </w:r>
            <w:r>
              <w:t>qualche campo obbligatorio non è stato compilato</w:t>
            </w:r>
          </w:p>
        </w:tc>
      </w:tr>
      <w:tr w:rsidR="001D3EA5" w14:paraId="393469B5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850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F53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74A2" w14:textId="77777777" w:rsidR="001D3EA5" w:rsidRDefault="00232C3A">
            <w:pPr>
              <w:spacing w:after="0"/>
            </w:pPr>
            <w:r>
              <w:t>Visualizza un messaggio di errore che segnala all’utente che non ha inserito tutti i dati obbligatori..</w:t>
            </w:r>
          </w:p>
        </w:tc>
      </w:tr>
      <w:tr w:rsidR="001D3EA5" w14:paraId="2FEF82B1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0C2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875EB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091C" w14:textId="77777777" w:rsidR="001D3EA5" w:rsidRDefault="00232C3A">
            <w:pPr>
              <w:spacing w:after="0"/>
            </w:pPr>
            <w:r>
              <w:t>Resta in attesa di una nuova sottomissione del form.</w:t>
            </w:r>
          </w:p>
        </w:tc>
      </w:tr>
      <w:tr w:rsidR="001D3EA5" w14:paraId="40295C7B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57C2C" w14:textId="77777777" w:rsidR="001D3EA5" w:rsidRDefault="001D3EA5">
            <w:pPr>
              <w:spacing w:after="0"/>
            </w:pPr>
          </w:p>
        </w:tc>
      </w:tr>
      <w:tr w:rsidR="001D3EA5" w14:paraId="27540D33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DB2E1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 </w:t>
            </w:r>
            <w:r>
              <w:t>il nome della lista è già in uso nell’account.</w:t>
            </w:r>
          </w:p>
        </w:tc>
      </w:tr>
      <w:tr w:rsidR="001D3EA5" w14:paraId="35A8BD1E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B1E7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4b.1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D8DC2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417FA" w14:textId="77777777" w:rsidR="001D3EA5" w:rsidRDefault="00232C3A">
            <w:pPr>
              <w:spacing w:after="0"/>
            </w:pPr>
            <w:r>
              <w:t>Visualizza un messaggio di errore all’utente che gli segnala che il nome scelto già è presente all’interno del sistema e pertanto deve cambiarlo</w:t>
            </w:r>
          </w:p>
        </w:tc>
      </w:tr>
      <w:tr w:rsidR="001D3EA5" w14:paraId="761D77A5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C05EF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4b.2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2C7A1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9D26" w14:textId="77777777" w:rsidR="001D3EA5" w:rsidRDefault="00232C3A">
            <w:pPr>
              <w:spacing w:after="0"/>
            </w:pPr>
            <w:r>
              <w:t>Resta in attesa di una nuova sottomissione della form.</w:t>
            </w:r>
          </w:p>
        </w:tc>
      </w:tr>
      <w:tr w:rsidR="001D3EA5" w14:paraId="5574FFD0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E1A9" w14:textId="77777777" w:rsidR="001D3EA5" w:rsidRDefault="001D3EA5">
            <w:pPr>
              <w:spacing w:after="0"/>
            </w:pPr>
          </w:p>
        </w:tc>
      </w:tr>
      <w:tr w:rsidR="001D3EA5" w14:paraId="3D89E27F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AC3A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Scenario/Flusso di eventi Alternativo:  </w:t>
            </w:r>
            <w:r>
              <w:t>La descrizione ha superato i caratteri stabiliti</w:t>
            </w:r>
          </w:p>
        </w:tc>
      </w:tr>
      <w:tr w:rsidR="001D3EA5" w14:paraId="7B15B475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2E92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4c.1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7F7F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023AF" w14:textId="77777777" w:rsidR="001D3EA5" w:rsidRDefault="00232C3A">
            <w:pPr>
              <w:spacing w:after="0"/>
            </w:pPr>
            <w:r>
              <w:t>Visualizza un messaggio di errore all’utente che gli segnala che la descrizione ha superato i 256 caratteri, pertanto deve rimuovere alcuni caratteri.</w:t>
            </w:r>
          </w:p>
        </w:tc>
      </w:tr>
      <w:tr w:rsidR="001D3EA5" w14:paraId="2BFF2003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8DC1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4c.2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DF8A3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61421" w14:textId="77777777" w:rsidR="001D3EA5" w:rsidRDefault="00232C3A">
            <w:pPr>
              <w:spacing w:after="0"/>
            </w:pPr>
            <w:r>
              <w:t>Resta in attesa di una nuova sottomissione della form.</w:t>
            </w:r>
          </w:p>
        </w:tc>
      </w:tr>
      <w:tr w:rsidR="001D3EA5" w14:paraId="2E5CD6B6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BEDC0" w14:textId="77777777" w:rsidR="001D3EA5" w:rsidRDefault="001D3EA5">
            <w:pPr>
              <w:spacing w:after="0"/>
            </w:pPr>
          </w:p>
        </w:tc>
      </w:tr>
      <w:tr w:rsidR="001D3EA5" w14:paraId="07271E5A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D6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ad effettuare il salvataggio dei dati</w:t>
            </w:r>
          </w:p>
        </w:tc>
      </w:tr>
      <w:tr w:rsidR="001D3EA5" w14:paraId="524AD6FE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29F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458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9A48E" w14:textId="77777777" w:rsidR="001D3EA5" w:rsidRDefault="00232C3A">
            <w:pPr>
              <w:spacing w:after="0"/>
            </w:pPr>
            <w:r>
              <w:t>Visualizza un messaggio di errore all’utente. Il messaggio segnala che non è stato possibile salvare i dati e invita a riprovare più tardi.</w:t>
            </w:r>
          </w:p>
        </w:tc>
      </w:tr>
      <w:tr w:rsidR="001D3EA5" w14:paraId="13EA2D00" w14:textId="77777777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6AE5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FAC77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4992" w14:textId="77777777" w:rsidR="001D3EA5" w:rsidRDefault="00232C3A">
            <w:pPr>
              <w:spacing w:after="0"/>
            </w:pPr>
            <w:r>
              <w:t>Termina con un insuccesso</w:t>
            </w:r>
          </w:p>
        </w:tc>
      </w:tr>
      <w:tr w:rsidR="001D3EA5" w14:paraId="6A789516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D0D01" w14:textId="77777777" w:rsidR="001D3EA5" w:rsidRDefault="001D3EA5">
            <w:pPr>
              <w:spacing w:after="0"/>
            </w:pPr>
          </w:p>
        </w:tc>
      </w:tr>
      <w:tr w:rsidR="001D3EA5" w14:paraId="2091FB68" w14:textId="77777777">
        <w:tc>
          <w:tcPr>
            <w:tcW w:w="9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4FE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Note</w:t>
            </w:r>
          </w:p>
        </w:tc>
      </w:tr>
      <w:tr w:rsidR="001D3EA5" w14:paraId="5BEFA13D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77E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7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EE4C" w14:textId="77777777" w:rsidR="001D3EA5" w:rsidRDefault="00232C3A">
            <w:pPr>
              <w:autoSpaceDE w:val="0"/>
              <w:spacing w:after="0"/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130993E1" w14:textId="77777777" w:rsidR="001D3EA5" w:rsidRDefault="001D3EA5">
      <w:pPr>
        <w:pStyle w:val="Paragrafoelenco"/>
        <w:rPr>
          <w:sz w:val="32"/>
          <w:szCs w:val="32"/>
        </w:rPr>
      </w:pPr>
    </w:p>
    <w:p w14:paraId="717AD5BC" w14:textId="77777777" w:rsidR="001D3EA5" w:rsidRDefault="001D3EA5">
      <w:pPr>
        <w:pStyle w:val="Paragrafoelenco"/>
        <w:rPr>
          <w:sz w:val="32"/>
          <w:szCs w:val="32"/>
        </w:rPr>
      </w:pPr>
    </w:p>
    <w:p w14:paraId="10667394" w14:textId="77777777" w:rsidR="001D3EA5" w:rsidRDefault="001D3EA5">
      <w:pPr>
        <w:pStyle w:val="Paragrafoelenco"/>
        <w:rPr>
          <w:sz w:val="32"/>
          <w:szCs w:val="32"/>
        </w:rPr>
      </w:pPr>
    </w:p>
    <w:p w14:paraId="456CA5FE" w14:textId="77777777" w:rsidR="001D3EA5" w:rsidRDefault="001D3EA5">
      <w:pPr>
        <w:pStyle w:val="Paragrafoelenco"/>
        <w:rPr>
          <w:sz w:val="32"/>
          <w:szCs w:val="32"/>
        </w:rPr>
      </w:pPr>
    </w:p>
    <w:p w14:paraId="7428E812" w14:textId="77777777" w:rsidR="001D3EA5" w:rsidRDefault="001D3EA5">
      <w:pPr>
        <w:pStyle w:val="Paragrafoelenco"/>
        <w:rPr>
          <w:sz w:val="32"/>
          <w:szCs w:val="32"/>
        </w:rPr>
      </w:pPr>
    </w:p>
    <w:p w14:paraId="605C02D5" w14:textId="77777777" w:rsidR="001D3EA5" w:rsidRDefault="001D3EA5">
      <w:pPr>
        <w:pStyle w:val="Paragrafoelenco"/>
        <w:rPr>
          <w:sz w:val="32"/>
          <w:szCs w:val="32"/>
        </w:rPr>
      </w:pPr>
    </w:p>
    <w:p w14:paraId="44E58ECE" w14:textId="77777777" w:rsidR="001D3EA5" w:rsidRDefault="001D3EA5">
      <w:pPr>
        <w:pStyle w:val="Paragrafoelenco"/>
        <w:rPr>
          <w:sz w:val="32"/>
          <w:szCs w:val="32"/>
        </w:rPr>
      </w:pPr>
    </w:p>
    <w:p w14:paraId="434D2FBA" w14:textId="20DDA9D4" w:rsidR="0006080F" w:rsidRPr="00FE61E1" w:rsidRDefault="00FE61E1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66" w:name="_Toc90137630"/>
      <w:bookmarkStart w:id="67" w:name="_Toc90139428"/>
      <w:bookmarkStart w:id="68" w:name="_Toc90236301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0F1E805E" wp14:editId="64FB4694">
            <wp:simplePos x="0" y="0"/>
            <wp:positionH relativeFrom="column">
              <wp:posOffset>411480</wp:posOffset>
            </wp:positionH>
            <wp:positionV relativeFrom="page">
              <wp:posOffset>1668780</wp:posOffset>
            </wp:positionV>
            <wp:extent cx="4782185" cy="3882390"/>
            <wp:effectExtent l="0" t="0" r="0" b="381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rPr>
          <w:sz w:val="32"/>
          <w:szCs w:val="32"/>
        </w:rPr>
        <w:t>Recensire un Contenuto</w:t>
      </w:r>
      <w:bookmarkEnd w:id="66"/>
      <w:bookmarkEnd w:id="67"/>
      <w:bookmarkEnd w:id="68"/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6"/>
        <w:gridCol w:w="841"/>
        <w:gridCol w:w="26"/>
        <w:gridCol w:w="428"/>
        <w:gridCol w:w="934"/>
        <w:gridCol w:w="55"/>
        <w:gridCol w:w="3496"/>
        <w:gridCol w:w="1746"/>
        <w:gridCol w:w="1783"/>
      </w:tblGrid>
      <w:tr w:rsidR="001D3EA5" w14:paraId="63C26501" w14:textId="77777777">
        <w:trPr>
          <w:trHeight w:val="143"/>
        </w:trPr>
        <w:tc>
          <w:tcPr>
            <w:tcW w:w="277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FD11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335A1DF" w14:textId="77777777" w:rsidR="001D3EA5" w:rsidRDefault="00232C3A">
            <w:pPr>
              <w:spacing w:after="0"/>
              <w:jc w:val="both"/>
            </w:pPr>
            <w:r>
              <w:rPr>
                <w:bCs/>
                <w:i/>
                <w:iCs/>
              </w:rPr>
              <w:t>UC_RW_10</w:t>
            </w:r>
          </w:p>
        </w:tc>
        <w:tc>
          <w:tcPr>
            <w:tcW w:w="3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FB02B" w14:textId="77777777" w:rsidR="001D3EA5" w:rsidRDefault="00232C3A">
            <w:r>
              <w:rPr>
                <w:i/>
                <w:iCs/>
              </w:rPr>
              <w:t>Recensire un contenuto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63864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E14D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29/10/21</w:t>
            </w:r>
          </w:p>
        </w:tc>
      </w:tr>
      <w:tr w:rsidR="001D3EA5" w14:paraId="2429C63E" w14:textId="77777777">
        <w:trPr>
          <w:trHeight w:val="270"/>
        </w:trPr>
        <w:tc>
          <w:tcPr>
            <w:tcW w:w="27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BC98" w14:textId="77777777" w:rsidR="001D3EA5" w:rsidRDefault="001D3EA5">
            <w:pPr>
              <w:spacing w:after="0"/>
            </w:pPr>
          </w:p>
        </w:tc>
        <w:tc>
          <w:tcPr>
            <w:tcW w:w="3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D5E8" w14:textId="77777777" w:rsidR="001D3EA5" w:rsidRDefault="001D3EA5">
            <w:pPr>
              <w:spacing w:after="0"/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F215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F06F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1D3EA5" w14:paraId="7A348D37" w14:textId="77777777">
        <w:trPr>
          <w:trHeight w:val="270"/>
        </w:trPr>
        <w:tc>
          <w:tcPr>
            <w:tcW w:w="27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6EBEC" w14:textId="77777777" w:rsidR="001D3EA5" w:rsidRDefault="001D3EA5">
            <w:pPr>
              <w:spacing w:after="0"/>
            </w:pPr>
          </w:p>
        </w:tc>
        <w:tc>
          <w:tcPr>
            <w:tcW w:w="3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ADCE" w14:textId="77777777" w:rsidR="001D3EA5" w:rsidRDefault="001D3EA5">
            <w:pPr>
              <w:spacing w:after="0"/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96F0E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66744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A. Ricchetti</w:t>
            </w:r>
          </w:p>
        </w:tc>
      </w:tr>
      <w:tr w:rsidR="001D3EA5" w14:paraId="1B156927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7E6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F0B69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La UC fornisce la funzionalità di recensire i contenuti</w:t>
            </w:r>
          </w:p>
        </w:tc>
      </w:tr>
      <w:tr w:rsidR="001D3EA5" w14:paraId="03D82D93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C4E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98B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loggato</w:t>
            </w:r>
          </w:p>
          <w:p w14:paraId="4C4EBDE7" w14:textId="77777777" w:rsidR="001D3EA5" w:rsidRDefault="00232C3A">
            <w:pPr>
              <w:spacing w:after="0"/>
            </w:pPr>
            <w:r>
              <w:rPr>
                <w:bCs/>
              </w:rPr>
              <w:t xml:space="preserve">È interessato a recensire un contenuto  </w:t>
            </w:r>
          </w:p>
        </w:tc>
      </w:tr>
      <w:tr w:rsidR="001D3EA5" w14:paraId="0EDD0211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0E0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3A7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NA</w:t>
            </w:r>
          </w:p>
        </w:tc>
      </w:tr>
      <w:tr w:rsidR="001D3EA5" w14:paraId="7A32359A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4F72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B719D" w14:textId="77777777" w:rsidR="001D3EA5" w:rsidRDefault="00232C3A">
            <w:pPr>
              <w:spacing w:after="0"/>
            </w:pPr>
            <w:r>
              <w:t>L’utente sceglie un contenuto da recensire</w:t>
            </w:r>
          </w:p>
        </w:tc>
      </w:tr>
      <w:tr w:rsidR="001D3EA5" w14:paraId="56269E38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3D2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5C1A8DEF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3F8A6" w14:textId="77777777" w:rsidR="001D3EA5" w:rsidRDefault="00232C3A">
            <w:pPr>
              <w:spacing w:after="0"/>
            </w:pPr>
            <w:r>
              <w:rPr>
                <w:bCs/>
              </w:rPr>
              <w:t>La recensione è stata aggiunta ed è visualizzabile dagli utenti</w:t>
            </w:r>
          </w:p>
        </w:tc>
      </w:tr>
      <w:tr w:rsidR="001D3EA5" w14:paraId="30BCBBA0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0A0BE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21734DB3" w14:textId="77777777" w:rsidR="001D3EA5" w:rsidRDefault="00232C3A">
            <w:pPr>
              <w:spacing w:after="0"/>
            </w:pPr>
            <w:r>
              <w:t xml:space="preserve">                       On failure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9A1A" w14:textId="77777777" w:rsidR="001D3EA5" w:rsidRDefault="00232C3A">
            <w:pPr>
              <w:spacing w:after="0"/>
            </w:pPr>
            <w:r>
              <w:rPr>
                <w:bCs/>
              </w:rPr>
              <w:t>Nessuna recensione è aggiunta</w:t>
            </w:r>
          </w:p>
        </w:tc>
      </w:tr>
      <w:tr w:rsidR="001D3EA5" w14:paraId="06ABF603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6BD5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AB91B" w14:textId="77777777" w:rsidR="001D3EA5" w:rsidRDefault="00232C3A">
            <w:pPr>
              <w:spacing w:after="0"/>
            </w:pPr>
            <w:r>
              <w:rPr>
                <w:bCs/>
              </w:rPr>
              <w:t>Media</w:t>
            </w:r>
          </w:p>
        </w:tc>
      </w:tr>
      <w:tr w:rsidR="001D3EA5" w14:paraId="5E683DB0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338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2AE" w14:textId="77777777" w:rsidR="001D3EA5" w:rsidRDefault="00232C3A">
            <w:pPr>
              <w:spacing w:after="0"/>
            </w:pPr>
            <w:r>
              <w:t>400 usi/giorno</w:t>
            </w:r>
          </w:p>
        </w:tc>
      </w:tr>
      <w:tr w:rsidR="001D3EA5" w14:paraId="2DE376EE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376C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0BB6F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38C25341" w14:textId="77777777">
        <w:trPr>
          <w:trHeight w:val="283"/>
        </w:trPr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647A1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Generalization of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6A3B0" w14:textId="77777777" w:rsidR="001D3EA5" w:rsidRDefault="00232C3A">
            <w:pPr>
              <w:spacing w:after="0"/>
            </w:pPr>
            <w:r>
              <w:t>NA</w:t>
            </w:r>
          </w:p>
        </w:tc>
      </w:tr>
      <w:tr w:rsidR="001D3EA5" w14:paraId="42DC0B33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0C6EC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 Principale/Main Scenario</w:t>
            </w:r>
          </w:p>
        </w:tc>
      </w:tr>
      <w:tr w:rsidR="001D3EA5" w14:paraId="6FE4FED2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6779A" w14:textId="77777777" w:rsidR="001D3EA5" w:rsidRDefault="00232C3A">
            <w:r>
              <w:lastRenderedPageBreak/>
              <w:t>1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6FAC8" w14:textId="77777777" w:rsidR="001D3EA5" w:rsidRDefault="00232C3A">
            <w:r>
              <w:t>Utente: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F8818" w14:textId="77777777" w:rsidR="001D3EA5" w:rsidRDefault="00232C3A">
            <w:pPr>
              <w:spacing w:after="0"/>
              <w:ind w:left="34"/>
            </w:pPr>
            <w:r>
              <w:t>Clicca sul contenuto da recensire</w:t>
            </w:r>
          </w:p>
        </w:tc>
      </w:tr>
      <w:tr w:rsidR="001D3EA5" w14:paraId="09242F49" w14:textId="77777777"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0B31A" w14:textId="77777777" w:rsidR="001D3EA5" w:rsidRDefault="00232C3A">
            <w:r>
              <w:t>2</w:t>
            </w:r>
          </w:p>
        </w:tc>
        <w:tc>
          <w:tcPr>
            <w:tcW w:w="129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CD2D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3244B" w14:textId="77777777" w:rsidR="001D3EA5" w:rsidRDefault="00232C3A">
            <w:pPr>
              <w:spacing w:after="0"/>
              <w:ind w:left="34"/>
            </w:pPr>
            <w:r>
              <w:t>Visualizza la pagina del contenuto</w:t>
            </w:r>
          </w:p>
        </w:tc>
      </w:tr>
      <w:tr w:rsidR="001D3EA5" w14:paraId="3FA153E8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6B56C" w14:textId="77777777" w:rsidR="001D3EA5" w:rsidRDefault="00232C3A">
            <w:r>
              <w:t>3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AC906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CE63" w14:textId="77777777" w:rsidR="001D3EA5" w:rsidRDefault="00232C3A">
            <w:pPr>
              <w:spacing w:after="0"/>
            </w:pPr>
            <w:r>
              <w:t>Visualizza un form che richiede l’inserimento di:</w:t>
            </w:r>
          </w:p>
          <w:p w14:paraId="15207253" w14:textId="77777777" w:rsidR="001D3EA5" w:rsidRDefault="00232C3A">
            <w:pPr>
              <w:spacing w:after="0"/>
              <w:ind w:left="317"/>
            </w:pPr>
            <w:r>
              <w:t>• punteggio: un valore da 1 a 5. [obbligatorio]</w:t>
            </w:r>
            <w:bookmarkStart w:id="69" w:name="__DdeLink__2771_2108554864"/>
            <w:bookmarkEnd w:id="69"/>
          </w:p>
          <w:p w14:paraId="18CEA323" w14:textId="77777777" w:rsidR="001D3EA5" w:rsidRDefault="00232C3A">
            <w:pPr>
              <w:spacing w:after="0"/>
              <w:ind w:left="317"/>
            </w:pPr>
            <w:r>
              <w:t>• testo: Stringa di massimo 256 caratteri. [opzionale]</w:t>
            </w:r>
          </w:p>
          <w:p w14:paraId="4A55260B" w14:textId="77777777" w:rsidR="001D3EA5" w:rsidRDefault="001D3EA5">
            <w:pPr>
              <w:spacing w:after="0"/>
              <w:ind w:left="317"/>
            </w:pPr>
          </w:p>
        </w:tc>
      </w:tr>
      <w:tr w:rsidR="001D3EA5" w14:paraId="47FA194C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CB1F1" w14:textId="77777777" w:rsidR="001D3EA5" w:rsidRDefault="00232C3A">
            <w:r>
              <w:t>4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3290B" w14:textId="77777777" w:rsidR="001D3EA5" w:rsidRDefault="00232C3A">
            <w:r>
              <w:t>Utente: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A5134" w14:textId="77777777" w:rsidR="001D3EA5" w:rsidRDefault="00232C3A">
            <w:r>
              <w:t>Riempie tutti i campi obbligatori e sottomette il form compilato.</w:t>
            </w:r>
          </w:p>
        </w:tc>
      </w:tr>
      <w:tr w:rsidR="001D3EA5" w14:paraId="1CEF5C9D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78B" w14:textId="77777777" w:rsidR="001D3EA5" w:rsidRDefault="00232C3A">
            <w:r>
              <w:t>5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4EA7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50BB" w14:textId="77777777" w:rsidR="001D3EA5" w:rsidRDefault="00232C3A">
            <w:pPr>
              <w:spacing w:after="0"/>
            </w:pPr>
            <w:r>
              <w:t>Verifica che:</w:t>
            </w:r>
          </w:p>
          <w:p w14:paraId="3AF3FDA3" w14:textId="77777777" w:rsidR="001D3EA5" w:rsidRDefault="00232C3A">
            <w:pPr>
              <w:spacing w:after="0"/>
              <w:ind w:left="317"/>
            </w:pPr>
            <w:r>
              <w:t>• tutti i campi obbligatori siano stati compilati.</w:t>
            </w:r>
          </w:p>
          <w:p w14:paraId="3D5618AD" w14:textId="77777777" w:rsidR="001D3EA5" w:rsidRDefault="00232C3A">
            <w:pPr>
              <w:spacing w:after="0"/>
              <w:ind w:left="317"/>
              <w:rPr>
                <w:iCs/>
              </w:rPr>
            </w:pPr>
            <w:r>
              <w:rPr>
                <w:iCs/>
              </w:rPr>
              <w:t>• Il testo non superi i 256 caratteri.</w:t>
            </w:r>
          </w:p>
          <w:p w14:paraId="2AFD831C" w14:textId="77777777" w:rsidR="001D3EA5" w:rsidRDefault="00232C3A">
            <w:pPr>
              <w:spacing w:after="0"/>
              <w:ind w:left="317"/>
              <w:rPr>
                <w:iCs/>
              </w:rPr>
            </w:pPr>
            <w:r>
              <w:rPr>
                <w:iCs/>
              </w:rPr>
              <w:t>• Non sia già presente una recensione del medesimo utente allo specifico contenuto</w:t>
            </w:r>
          </w:p>
          <w:p w14:paraId="5A9B8FFA" w14:textId="77777777" w:rsidR="001D3EA5" w:rsidRDefault="001D3EA5">
            <w:pPr>
              <w:spacing w:after="0"/>
              <w:ind w:left="317"/>
            </w:pPr>
          </w:p>
        </w:tc>
      </w:tr>
      <w:tr w:rsidR="001D3EA5" w14:paraId="44BBB09F" w14:textId="77777777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0B101" w14:textId="77777777" w:rsidR="001D3EA5" w:rsidRDefault="00232C3A">
            <w:r>
              <w:t>6</w:t>
            </w:r>
          </w:p>
        </w:tc>
        <w:tc>
          <w:tcPr>
            <w:tcW w:w="1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2F27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E96C" w14:textId="77777777" w:rsidR="001D3EA5" w:rsidRDefault="00232C3A">
            <w:r>
              <w:t>Salva la recensione dell’utente</w:t>
            </w:r>
          </w:p>
        </w:tc>
      </w:tr>
      <w:tr w:rsidR="001D3EA5" w14:paraId="35D68BA1" w14:textId="77777777">
        <w:tc>
          <w:tcPr>
            <w:tcW w:w="5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9C2D" w14:textId="77777777" w:rsidR="001D3EA5" w:rsidRDefault="00232C3A">
            <w:r>
              <w:t>7</w:t>
            </w:r>
          </w:p>
        </w:tc>
        <w:tc>
          <w:tcPr>
            <w:tcW w:w="129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B5113" w14:textId="77777777" w:rsidR="001D3EA5" w:rsidRDefault="00232C3A">
            <w:r>
              <w:t>Sistema:</w:t>
            </w:r>
          </w:p>
        </w:tc>
        <w:tc>
          <w:tcPr>
            <w:tcW w:w="801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20F1" w14:textId="77777777" w:rsidR="001D3EA5" w:rsidRDefault="00232C3A">
            <w:pPr>
              <w:spacing w:after="0"/>
            </w:pPr>
            <w:r>
              <w:t>Mostra un avviso che informa l’utente della recensione aggiunta con successo</w:t>
            </w:r>
          </w:p>
        </w:tc>
      </w:tr>
      <w:tr w:rsidR="001D3EA5" w14:paraId="4F834D8E" w14:textId="77777777">
        <w:tc>
          <w:tcPr>
            <w:tcW w:w="985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5D4F" w14:textId="77777777" w:rsidR="001D3EA5" w:rsidRDefault="001D3EA5">
            <w:pPr>
              <w:spacing w:after="0"/>
            </w:pPr>
          </w:p>
        </w:tc>
      </w:tr>
      <w:tr w:rsidR="001D3EA5" w14:paraId="594B2568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20B8" w14:textId="77777777" w:rsidR="001D3EA5" w:rsidRDefault="00232C3A">
            <w:r>
              <w:rPr>
                <w:b/>
                <w:bCs/>
              </w:rPr>
              <w:t xml:space="preserve">I Scenario/Flusso di eventi Alternativo:  </w:t>
            </w:r>
            <w:r>
              <w:t>non è stato assegnato un punteggio</w:t>
            </w:r>
          </w:p>
        </w:tc>
      </w:tr>
      <w:tr w:rsidR="001D3EA5" w14:paraId="1CB6028B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FCA5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5.a1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151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FFD3" w14:textId="77777777" w:rsidR="001D3EA5" w:rsidRDefault="00232C3A">
            <w:pPr>
              <w:spacing w:after="0"/>
            </w:pPr>
            <w:r>
              <w:t>Visualizza un messaggio di errore che segnala all’utente che non ha inserito un punteggio</w:t>
            </w:r>
          </w:p>
        </w:tc>
      </w:tr>
      <w:tr w:rsidR="001D3EA5" w14:paraId="35984CB1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C4D84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5.a2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66B36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E18A" w14:textId="77777777" w:rsidR="001D3EA5" w:rsidRDefault="00232C3A">
            <w:pPr>
              <w:spacing w:after="0"/>
            </w:pPr>
            <w:r>
              <w:t>Resta in attesa di una nuova sottomissione del punteggio.</w:t>
            </w:r>
          </w:p>
        </w:tc>
      </w:tr>
      <w:tr w:rsidR="001D3EA5" w14:paraId="066FE3DC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2E8F6" w14:textId="77777777" w:rsidR="001D3EA5" w:rsidRDefault="001D3EA5">
            <w:pPr>
              <w:spacing w:after="0"/>
            </w:pPr>
          </w:p>
        </w:tc>
      </w:tr>
      <w:tr w:rsidR="001D3EA5" w14:paraId="4A541465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3522" w14:textId="77777777" w:rsidR="001D3EA5" w:rsidRDefault="00232C3A">
            <w:r>
              <w:rPr>
                <w:b/>
                <w:bCs/>
              </w:rPr>
              <w:t xml:space="preserve">II Scenario/Flusso di eventi Alternativo:  </w:t>
            </w:r>
            <w:r>
              <w:t>il testo ha superato i caratteri stabiliti</w:t>
            </w:r>
          </w:p>
        </w:tc>
      </w:tr>
      <w:tr w:rsidR="001D3EA5" w14:paraId="22110C1F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5A1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5.b1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EEA48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C038" w14:textId="77777777" w:rsidR="001D3EA5" w:rsidRDefault="00232C3A">
            <w:pPr>
              <w:spacing w:after="0"/>
            </w:pPr>
            <w:r>
              <w:t>Visualizza un messaggio di errore all’utente che segnala la descrizione ha superato i 256 caratteri, pertanto deve rimuovere alcuni caratteri.</w:t>
            </w:r>
          </w:p>
        </w:tc>
      </w:tr>
      <w:tr w:rsidR="001D3EA5" w14:paraId="5CB54DB4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CAB2" w14:textId="77777777" w:rsidR="001D3EA5" w:rsidRDefault="00232C3A">
            <w:r>
              <w:rPr>
                <w:b/>
                <w:bCs/>
              </w:rPr>
              <w:t>5.b2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EC270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303C" w14:textId="77777777" w:rsidR="001D3EA5" w:rsidRDefault="00232C3A">
            <w:pPr>
              <w:spacing w:after="0"/>
            </w:pPr>
            <w:r>
              <w:t>Resta in attesa di una nuova sottomissione del form.</w:t>
            </w:r>
          </w:p>
        </w:tc>
      </w:tr>
      <w:tr w:rsidR="001D3EA5" w14:paraId="7BF1A3FF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DF6A" w14:textId="77777777" w:rsidR="001D3EA5" w:rsidRDefault="001D3EA5">
            <w:pPr>
              <w:spacing w:after="0"/>
            </w:pPr>
          </w:p>
        </w:tc>
      </w:tr>
      <w:tr w:rsidR="001D3EA5" w14:paraId="66EA84BC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5A3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>l’utente ha già effettuato una recensione al contenuto in precedenza</w:t>
            </w:r>
          </w:p>
        </w:tc>
      </w:tr>
      <w:tr w:rsidR="001D3EA5" w14:paraId="45FE5216" w14:textId="77777777"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30633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5.c1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41BBF3" w14:textId="77777777" w:rsidR="001D3EA5" w:rsidRDefault="00232C3A">
            <w:pPr>
              <w:spacing w:after="0"/>
            </w:pPr>
            <w:r>
              <w:t xml:space="preserve"> </w:t>
            </w:r>
            <w:r>
              <w:rPr>
                <w:b/>
                <w:bCs/>
              </w:rPr>
              <w:t>Sistema:</w:t>
            </w:r>
          </w:p>
        </w:tc>
        <w:tc>
          <w:tcPr>
            <w:tcW w:w="7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D448EC" w14:textId="77777777" w:rsidR="001D3EA5" w:rsidRDefault="00232C3A">
            <w:pPr>
              <w:spacing w:after="0"/>
            </w:pPr>
            <w:r>
              <w:t>Visualizza un messaggio di errore all’utente che segnala la presenza di una                  recensione precedente</w:t>
            </w:r>
          </w:p>
        </w:tc>
      </w:tr>
      <w:tr w:rsidR="001D3EA5" w14:paraId="783D0C4A" w14:textId="77777777"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FF35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5.c2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47A9F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Sistema:</w:t>
            </w:r>
          </w:p>
        </w:tc>
        <w:tc>
          <w:tcPr>
            <w:tcW w:w="7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508CF9" w14:textId="77777777" w:rsidR="001D3EA5" w:rsidRDefault="00232C3A">
            <w:pPr>
              <w:spacing w:after="0"/>
            </w:pPr>
            <w:r>
              <w:t xml:space="preserve"> Ritorna alla pagina descrittiva del contenuto</w:t>
            </w:r>
          </w:p>
        </w:tc>
      </w:tr>
      <w:tr w:rsidR="001D3EA5" w14:paraId="7019B1F2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D58EF" w14:textId="77777777" w:rsidR="001D3EA5" w:rsidRDefault="001D3EA5">
            <w:pPr>
              <w:spacing w:after="0"/>
            </w:pPr>
          </w:p>
        </w:tc>
      </w:tr>
      <w:tr w:rsidR="001D3EA5" w14:paraId="55FF2832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C8B0D" w14:textId="77777777" w:rsidR="001D3EA5" w:rsidRDefault="00232C3A">
            <w:r>
              <w:rPr>
                <w:b/>
                <w:bCs/>
              </w:rPr>
              <w:t>I Scenario/Flusso di eventi di ERRORE:  sistema non riesce ad effettuare il salvataggio dei dati</w:t>
            </w:r>
          </w:p>
        </w:tc>
      </w:tr>
      <w:tr w:rsidR="001D3EA5" w14:paraId="0E9AD919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E207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F48B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E55B4" w14:textId="6B960571" w:rsidR="001D3EA5" w:rsidRDefault="00232C3A">
            <w:r>
              <w:t>Visualizza un messaggio di errore all’utente. Il messaggio segnala che non è stato possibile salvare i dati e invita a riprovare più tardi.</w:t>
            </w:r>
          </w:p>
        </w:tc>
      </w:tr>
      <w:tr w:rsidR="001D3EA5" w14:paraId="3523196A" w14:textId="77777777"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74D7A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B42068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Sistema: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BFC84" w14:textId="0BB38F78" w:rsidR="001D3EA5" w:rsidRDefault="00232C3A">
            <w:r>
              <w:t>Termina con un insuccesso</w:t>
            </w:r>
          </w:p>
        </w:tc>
      </w:tr>
      <w:tr w:rsidR="001D3EA5" w14:paraId="7DE6DDFF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2B999" w14:textId="1E93EE63" w:rsidR="001D3EA5" w:rsidRDefault="001D3EA5"/>
        </w:tc>
      </w:tr>
      <w:tr w:rsidR="001D3EA5" w14:paraId="45748A10" w14:textId="77777777">
        <w:tc>
          <w:tcPr>
            <w:tcW w:w="9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816A" w14:textId="63D23C08" w:rsidR="001D3EA5" w:rsidRDefault="00232C3A">
            <w:r>
              <w:rPr>
                <w:b/>
                <w:bCs/>
              </w:rPr>
              <w:t>Note</w:t>
            </w:r>
          </w:p>
        </w:tc>
      </w:tr>
      <w:tr w:rsidR="001D3EA5" w14:paraId="38CCD8FA" w14:textId="77777777"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5763" w14:textId="77777777" w:rsidR="001D3EA5" w:rsidRDefault="00232C3A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2470F" w14:textId="70603401" w:rsidR="001D3EA5" w:rsidRDefault="00232C3A"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25ACB016" w14:textId="5BC005F2" w:rsidR="001D3EA5" w:rsidRDefault="001D3EA5">
      <w:pPr>
        <w:pStyle w:val="Paragrafoelenco"/>
        <w:rPr>
          <w:sz w:val="32"/>
          <w:szCs w:val="32"/>
        </w:rPr>
      </w:pPr>
    </w:p>
    <w:p w14:paraId="511967BC" w14:textId="0DA7EF6C" w:rsidR="0006080F" w:rsidRPr="00FE61E1" w:rsidRDefault="00AC659F" w:rsidP="0006080F">
      <w:pPr>
        <w:pStyle w:val="GpsTitolo"/>
        <w:numPr>
          <w:ilvl w:val="0"/>
          <w:numId w:val="28"/>
        </w:numPr>
        <w:pBdr>
          <w:bottom w:val="none" w:sz="0" w:space="0" w:color="auto"/>
        </w:pBdr>
        <w:outlineLvl w:val="9"/>
        <w:rPr>
          <w:sz w:val="32"/>
          <w:szCs w:val="32"/>
        </w:rPr>
      </w:pPr>
      <w:bookmarkStart w:id="70" w:name="_Toc90137631"/>
      <w:bookmarkStart w:id="71" w:name="_Toc90139429"/>
      <w:bookmarkStart w:id="72" w:name="_Toc90236302"/>
      <w:r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22B5B8E8" wp14:editId="45FD7E74">
            <wp:simplePos x="0" y="0"/>
            <wp:positionH relativeFrom="column">
              <wp:posOffset>358140</wp:posOffset>
            </wp:positionH>
            <wp:positionV relativeFrom="page">
              <wp:posOffset>2964180</wp:posOffset>
            </wp:positionV>
            <wp:extent cx="4697095" cy="3802380"/>
            <wp:effectExtent l="0" t="0" r="8255" b="7620"/>
            <wp:wrapTopAndBottom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rPr>
          <w:sz w:val="32"/>
          <w:szCs w:val="32"/>
        </w:rPr>
        <w:t>Aggiungere un Contenuto</w:t>
      </w:r>
      <w:bookmarkEnd w:id="70"/>
      <w:bookmarkEnd w:id="71"/>
      <w:bookmarkEnd w:id="72"/>
    </w:p>
    <w:tbl>
      <w:tblPr>
        <w:tblW w:w="99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"/>
        <w:gridCol w:w="1588"/>
        <w:gridCol w:w="141"/>
        <w:gridCol w:w="476"/>
        <w:gridCol w:w="186"/>
        <w:gridCol w:w="3417"/>
        <w:gridCol w:w="1756"/>
        <w:gridCol w:w="9"/>
        <w:gridCol w:w="1748"/>
        <w:gridCol w:w="63"/>
      </w:tblGrid>
      <w:tr w:rsidR="001D3EA5" w14:paraId="34246401" w14:textId="77777777">
        <w:trPr>
          <w:trHeight w:val="143"/>
        </w:trPr>
        <w:tc>
          <w:tcPr>
            <w:tcW w:w="21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326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Identificativo</w:t>
            </w:r>
            <w:r>
              <w:rPr>
                <w:bCs/>
                <w:i/>
                <w:iCs/>
              </w:rPr>
              <w:t xml:space="preserve"> </w:t>
            </w:r>
          </w:p>
          <w:p w14:paraId="24D56C78" w14:textId="77777777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>UC_AC_17</w:t>
            </w:r>
          </w:p>
        </w:tc>
        <w:tc>
          <w:tcPr>
            <w:tcW w:w="4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AF0E83" w14:textId="70AF3C44" w:rsidR="001D3EA5" w:rsidRDefault="00232C3A">
            <w:pPr>
              <w:spacing w:after="0"/>
            </w:pPr>
            <w:r>
              <w:rPr>
                <w:bCs/>
                <w:i/>
                <w:iCs/>
              </w:rPr>
              <w:t xml:space="preserve">  Aggiungere un contenuto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C860B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0E4A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29/10/2021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1412DD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3AA8A5B5" w14:textId="77777777">
        <w:trPr>
          <w:trHeight w:val="270"/>
        </w:trPr>
        <w:tc>
          <w:tcPr>
            <w:tcW w:w="2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D4B49" w14:textId="77777777" w:rsidR="001D3EA5" w:rsidRDefault="001D3EA5">
            <w:pPr>
              <w:suppressAutoHyphens w:val="0"/>
              <w:spacing w:after="0"/>
            </w:pPr>
          </w:p>
        </w:tc>
        <w:tc>
          <w:tcPr>
            <w:tcW w:w="4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DE26F5" w14:textId="77777777" w:rsidR="001D3EA5" w:rsidRDefault="001D3EA5">
            <w:pPr>
              <w:suppressAutoHyphens w:val="0"/>
              <w:spacing w:after="0"/>
              <w:rPr>
                <w:bCs/>
                <w:i/>
                <w:iCs/>
                <w:shd w:val="clear" w:color="auto" w:fill="FFFF0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4D28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1F4AA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F3DE6C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7448BDCB" w14:textId="77777777">
        <w:trPr>
          <w:trHeight w:val="270"/>
        </w:trPr>
        <w:tc>
          <w:tcPr>
            <w:tcW w:w="2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9EDBD" w14:textId="77777777" w:rsidR="001D3EA5" w:rsidRDefault="001D3EA5">
            <w:pPr>
              <w:suppressAutoHyphens w:val="0"/>
              <w:spacing w:after="0"/>
            </w:pPr>
          </w:p>
        </w:tc>
        <w:tc>
          <w:tcPr>
            <w:tcW w:w="422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525576" w14:textId="77777777" w:rsidR="001D3EA5" w:rsidRDefault="001D3EA5">
            <w:pPr>
              <w:suppressAutoHyphens w:val="0"/>
              <w:spacing w:after="0"/>
              <w:rPr>
                <w:bCs/>
                <w:i/>
                <w:iCs/>
                <w:shd w:val="clear" w:color="auto" w:fill="FFFF0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555A0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2B915" w14:textId="77777777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N. Cacace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13524B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5C7E16E7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F79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7B2B8" w14:textId="5FFE721E" w:rsidR="001D3EA5" w:rsidRDefault="00232C3A">
            <w:pPr>
              <w:spacing w:after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aggiunta di un nuovo contenuto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302167" w14:textId="77777777" w:rsidR="001D3EA5" w:rsidRDefault="001D3EA5">
            <w:pPr>
              <w:spacing w:after="0"/>
              <w:rPr>
                <w:bCs/>
                <w:i/>
                <w:iCs/>
              </w:rPr>
            </w:pPr>
          </w:p>
        </w:tc>
      </w:tr>
      <w:tr w:rsidR="001D3EA5" w14:paraId="6E88B520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17561" w14:textId="645AFABF" w:rsidR="001D3EA5" w:rsidRDefault="00232C3A">
            <w:pPr>
              <w:spacing w:after="0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05CC" w14:textId="32CEDE9D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Utente amministratore</w:t>
            </w:r>
          </w:p>
          <w:p w14:paraId="27882AD1" w14:textId="77777777" w:rsidR="001D3EA5" w:rsidRDefault="00232C3A">
            <w:pPr>
              <w:spacing w:after="0"/>
            </w:pPr>
            <w:r>
              <w:rPr>
                <w:bCs/>
              </w:rPr>
              <w:t>È interessato ad aggiungere un nuovo contenuto al catalogo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DF673F" w14:textId="77777777" w:rsidR="001D3EA5" w:rsidRDefault="001D3EA5">
            <w:pPr>
              <w:spacing w:after="0"/>
            </w:pPr>
          </w:p>
        </w:tc>
      </w:tr>
      <w:tr w:rsidR="001D3EA5" w14:paraId="0AD49A62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734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3EF0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C3565A" w14:textId="77777777" w:rsidR="001D3EA5" w:rsidRDefault="001D3EA5">
            <w:pPr>
              <w:spacing w:after="0"/>
            </w:pPr>
          </w:p>
        </w:tc>
      </w:tr>
      <w:tr w:rsidR="001D3EA5" w14:paraId="32465054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3535B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194E9" w14:textId="77777777" w:rsidR="001D3EA5" w:rsidRDefault="00232C3A">
            <w:pPr>
              <w:spacing w:after="0"/>
            </w:pPr>
            <w:r>
              <w:rPr>
                <w:bCs/>
              </w:rPr>
              <w:t>È</w:t>
            </w:r>
            <w:r>
              <w:t xml:space="preserve"> visualizzato il comando per effettuare l’aggiunta del contenuto.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8A9A17" w14:textId="77777777" w:rsidR="001D3EA5" w:rsidRDefault="001D3EA5">
            <w:pPr>
              <w:spacing w:after="0"/>
            </w:pPr>
          </w:p>
        </w:tc>
      </w:tr>
      <w:tr w:rsidR="001D3EA5" w14:paraId="6D585805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769D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4AC7458B" w14:textId="77777777" w:rsidR="001D3EA5" w:rsidRDefault="00232C3A">
            <w:pPr>
              <w:spacing w:after="0"/>
            </w:pPr>
            <w:r>
              <w:t xml:space="preserve">                       On success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BD89" w14:textId="77777777" w:rsidR="001D3EA5" w:rsidRDefault="00232C3A">
            <w:pPr>
              <w:spacing w:after="0"/>
            </w:pPr>
            <w:r>
              <w:rPr>
                <w:bCs/>
              </w:rPr>
              <w:t>Il contenuto è stato aggiunto ed è visualizzabile agli utenti.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4B1B05" w14:textId="77777777" w:rsidR="001D3EA5" w:rsidRDefault="001D3EA5">
            <w:pPr>
              <w:spacing w:after="0"/>
            </w:pPr>
          </w:p>
        </w:tc>
      </w:tr>
      <w:tr w:rsidR="001D3EA5" w14:paraId="74D89D32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5A369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31CAED0E" w14:textId="77777777" w:rsidR="001D3EA5" w:rsidRDefault="00232C3A">
            <w:pPr>
              <w:spacing w:after="0"/>
            </w:pPr>
            <w:r>
              <w:t xml:space="preserve">                       On failure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F9F1" w14:textId="77777777" w:rsidR="001D3EA5" w:rsidRDefault="00232C3A">
            <w:pPr>
              <w:spacing w:after="0"/>
            </w:pPr>
            <w:r>
              <w:rPr>
                <w:bCs/>
              </w:rPr>
              <w:t>Nessun contenuto è stato aggiunto.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2573CE" w14:textId="77777777" w:rsidR="001D3EA5" w:rsidRDefault="001D3EA5">
            <w:pPr>
              <w:spacing w:after="0"/>
            </w:pPr>
          </w:p>
        </w:tc>
      </w:tr>
      <w:tr w:rsidR="001D3EA5" w14:paraId="581E9D52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36E91" w14:textId="77777777" w:rsidR="001D3EA5" w:rsidRDefault="00232C3A">
            <w:pPr>
              <w:spacing w:after="0"/>
            </w:pPr>
            <w:r>
              <w:rPr>
                <w:b/>
                <w:bCs/>
              </w:rPr>
              <w:lastRenderedPageBreak/>
              <w:t>Rilevanza/User Priority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7DA1" w14:textId="77777777" w:rsidR="001D3EA5" w:rsidRDefault="00232C3A">
            <w:pPr>
              <w:spacing w:after="0"/>
            </w:pPr>
            <w:r>
              <w:rPr>
                <w:bCs/>
              </w:rPr>
              <w:t>Elevata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3151DF" w14:textId="77777777" w:rsidR="001D3EA5" w:rsidRDefault="001D3EA5">
            <w:pPr>
              <w:spacing w:after="0"/>
            </w:pPr>
          </w:p>
        </w:tc>
      </w:tr>
      <w:tr w:rsidR="001D3EA5" w14:paraId="6B0BB491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62D4E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4CD00" w14:textId="77777777" w:rsidR="001D3EA5" w:rsidRDefault="00232C3A">
            <w:pPr>
              <w:spacing w:after="0"/>
            </w:pPr>
            <w:r>
              <w:t>3 usi/giorno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B92D4D" w14:textId="77777777" w:rsidR="001D3EA5" w:rsidRDefault="001D3EA5">
            <w:pPr>
              <w:spacing w:after="0"/>
            </w:pPr>
          </w:p>
        </w:tc>
      </w:tr>
      <w:tr w:rsidR="001D3EA5" w14:paraId="66C499EB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B177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C37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8FF55D" w14:textId="77777777" w:rsidR="001D3EA5" w:rsidRDefault="001D3EA5">
            <w:pPr>
              <w:spacing w:after="0"/>
            </w:pPr>
          </w:p>
        </w:tc>
      </w:tr>
      <w:tr w:rsidR="001D3EA5" w14:paraId="0421457B" w14:textId="77777777">
        <w:trPr>
          <w:trHeight w:val="283"/>
        </w:trPr>
        <w:tc>
          <w:tcPr>
            <w:tcW w:w="2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1C1D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6E792" w14:textId="77777777" w:rsidR="001D3EA5" w:rsidRDefault="00232C3A">
            <w:pPr>
              <w:spacing w:after="0"/>
            </w:pPr>
            <w:r>
              <w:t>NA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6E8CEE" w14:textId="77777777" w:rsidR="001D3EA5" w:rsidRDefault="001D3EA5">
            <w:pPr>
              <w:spacing w:after="0"/>
            </w:pPr>
          </w:p>
        </w:tc>
      </w:tr>
      <w:tr w:rsidR="001D3EA5" w14:paraId="5CCF1C83" w14:textId="77777777"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329F2" w14:textId="77777777" w:rsidR="001D3EA5" w:rsidRDefault="00232C3A">
            <w:pPr>
              <w:spacing w:after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1CED79" w14:textId="77777777" w:rsidR="001D3EA5" w:rsidRDefault="001D3EA5">
            <w:pPr>
              <w:spacing w:after="0"/>
              <w:jc w:val="center"/>
              <w:rPr>
                <w:b/>
                <w:bCs/>
                <w:caps/>
              </w:rPr>
            </w:pPr>
          </w:p>
        </w:tc>
      </w:tr>
      <w:tr w:rsidR="001D3EA5" w14:paraId="6C27D12C" w14:textId="7777777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BA77" w14:textId="77777777" w:rsidR="001D3EA5" w:rsidRDefault="00232C3A">
            <w:pPr>
              <w:spacing w:after="0"/>
            </w:pPr>
            <w:r>
              <w:t>1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17C8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4877" w14:textId="77777777" w:rsidR="001D3EA5" w:rsidRDefault="00232C3A">
            <w:pPr>
              <w:spacing w:after="0"/>
            </w:pPr>
            <w:r>
              <w:t>Richiede di poter aggiungere un nuovo contenuto presso il sito attraverso l’apposito comando.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F90455" w14:textId="77777777" w:rsidR="001D3EA5" w:rsidRDefault="001D3EA5">
            <w:pPr>
              <w:spacing w:after="0"/>
            </w:pPr>
          </w:p>
        </w:tc>
      </w:tr>
      <w:tr w:rsidR="001D3EA5" w14:paraId="4485D941" w14:textId="7777777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069D7" w14:textId="77777777" w:rsidR="001D3EA5" w:rsidRDefault="00232C3A">
            <w:pPr>
              <w:spacing w:after="0"/>
            </w:pPr>
            <w:r>
              <w:t>2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92ED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418D" w14:textId="77777777" w:rsidR="001D3EA5" w:rsidRDefault="00232C3A">
            <w:pPr>
              <w:spacing w:after="0"/>
            </w:pPr>
            <w:r>
              <w:t>Visualizza un form che richiede l’inserimento di :</w:t>
            </w:r>
          </w:p>
          <w:p w14:paraId="702AAEB0" w14:textId="77777777" w:rsidR="001D3EA5" w:rsidRDefault="00232C3A">
            <w:pPr>
              <w:spacing w:after="0"/>
            </w:pPr>
            <w:r>
              <w:t>• ID (obbligatorio)</w:t>
            </w:r>
          </w:p>
          <w:p w14:paraId="307C886E" w14:textId="77777777" w:rsidR="001D3EA5" w:rsidRDefault="00232C3A">
            <w:pPr>
              <w:spacing w:after="0"/>
            </w:pPr>
            <w:r>
              <w:t>•Titolo del contenuto (obbligatorio).</w:t>
            </w:r>
          </w:p>
          <w:p w14:paraId="348AAC6B" w14:textId="77777777" w:rsidR="001D3EA5" w:rsidRDefault="00232C3A">
            <w:pPr>
              <w:spacing w:after="0"/>
            </w:pPr>
            <w:r>
              <w:t>•Descrizione del contenuto (obbligatorio).</w:t>
            </w:r>
          </w:p>
          <w:p w14:paraId="47055126" w14:textId="77777777" w:rsidR="001D3EA5" w:rsidRDefault="00232C3A">
            <w:pPr>
              <w:spacing w:after="0"/>
            </w:pPr>
            <w:r>
              <w:t>•Generi (obbligatorio).</w:t>
            </w:r>
          </w:p>
          <w:p w14:paraId="3206F533" w14:textId="77777777" w:rsidR="001D3EA5" w:rsidRDefault="00232C3A">
            <w:pPr>
              <w:spacing w:after="0"/>
            </w:pPr>
            <w:r>
              <w:t>•Regista (obbligatorio).</w:t>
            </w:r>
          </w:p>
          <w:p w14:paraId="4FF96990" w14:textId="77777777" w:rsidR="001D3EA5" w:rsidRDefault="00232C3A">
            <w:pPr>
              <w:spacing w:after="0"/>
            </w:pPr>
            <w:r>
              <w:t>•Durata (obbligatorio).</w:t>
            </w:r>
          </w:p>
          <w:p w14:paraId="2E539075" w14:textId="77777777" w:rsidR="001D3EA5" w:rsidRDefault="00232C3A">
            <w:pPr>
              <w:spacing w:after="0"/>
            </w:pPr>
            <w:r>
              <w:t>•Data di uscita (obbligatorio).</w:t>
            </w:r>
          </w:p>
          <w:p w14:paraId="56D9957F" w14:textId="77777777" w:rsidR="001D3EA5" w:rsidRDefault="00232C3A">
            <w:pPr>
              <w:spacing w:after="0"/>
            </w:pPr>
            <w:r>
              <w:t>•Immagine del contenuto (obbligatorio).</w:t>
            </w:r>
          </w:p>
          <w:p w14:paraId="7448FD6E" w14:textId="77777777" w:rsidR="001D3EA5" w:rsidRDefault="00232C3A">
            <w:pPr>
              <w:spacing w:after="0"/>
            </w:pPr>
            <w:r>
              <w:t>•Video trailer (opzionale) 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2F4C10" w14:textId="77777777" w:rsidR="001D3EA5" w:rsidRDefault="001D3EA5">
            <w:pPr>
              <w:spacing w:after="0"/>
            </w:pPr>
          </w:p>
        </w:tc>
      </w:tr>
      <w:tr w:rsidR="001D3EA5" w14:paraId="4050959B" w14:textId="77777777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6B7A" w14:textId="77777777" w:rsidR="001D3EA5" w:rsidRDefault="00232C3A">
            <w:pPr>
              <w:spacing w:after="0"/>
            </w:pPr>
            <w:r>
              <w:t>3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4117E" w14:textId="77777777" w:rsidR="001D3EA5" w:rsidRDefault="00232C3A">
            <w:pPr>
              <w:spacing w:after="0"/>
              <w:ind w:left="34"/>
            </w:pPr>
            <w:r>
              <w:t>Utente: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F760" w14:textId="77777777" w:rsidR="001D3EA5" w:rsidRDefault="00232C3A">
            <w:pPr>
              <w:spacing w:after="0"/>
            </w:pPr>
            <w:r>
              <w:t xml:space="preserve">Riempie tutti i cambi obbligatori e sottomette il form compilato.        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41E73C" w14:textId="77777777" w:rsidR="001D3EA5" w:rsidRDefault="001D3EA5">
            <w:pPr>
              <w:spacing w:after="0"/>
            </w:pPr>
          </w:p>
        </w:tc>
      </w:tr>
      <w:tr w:rsidR="001D3EA5" w14:paraId="6DFD5601" w14:textId="77777777">
        <w:trPr>
          <w:trHeight w:val="1089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269C" w14:textId="77777777" w:rsidR="001D3EA5" w:rsidRDefault="00232C3A">
            <w:pPr>
              <w:spacing w:after="0"/>
            </w:pPr>
            <w:r>
              <w:t>4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E1D90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116ED" w14:textId="77777777" w:rsidR="001D3EA5" w:rsidRDefault="00232C3A">
            <w:pPr>
              <w:spacing w:after="0"/>
            </w:pPr>
            <w:r>
              <w:rPr>
                <w:iCs/>
              </w:rPr>
              <w:t>Verifica che</w:t>
            </w:r>
            <w:r>
              <w:rPr>
                <w:i/>
              </w:rPr>
              <w:t xml:space="preserve"> :</w:t>
            </w:r>
          </w:p>
          <w:p w14:paraId="7ED92E14" w14:textId="77777777" w:rsidR="001D3EA5" w:rsidRDefault="00232C3A">
            <w:pPr>
              <w:spacing w:after="0"/>
            </w:pPr>
            <w:r>
              <w:t>•Tutti i campi obbligatori siano stati compilati.</w:t>
            </w:r>
          </w:p>
          <w:p w14:paraId="6CC9A702" w14:textId="77777777" w:rsidR="001D3EA5" w:rsidRDefault="00232C3A">
            <w:pPr>
              <w:spacing w:after="0"/>
            </w:pPr>
            <w:r>
              <w:t>•il contenuto non sia già presente nel catalogo.</w:t>
            </w:r>
          </w:p>
          <w:p w14:paraId="0F18DE4F" w14:textId="77777777" w:rsidR="001D3EA5" w:rsidRDefault="00232C3A">
            <w:pPr>
              <w:spacing w:after="0"/>
            </w:pPr>
            <w:r>
              <w:t>•Il formato dell’immagine sia adeguato.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152370" w14:textId="77777777" w:rsidR="001D3EA5" w:rsidRDefault="001D3EA5">
            <w:pPr>
              <w:spacing w:after="0"/>
            </w:pPr>
          </w:p>
        </w:tc>
      </w:tr>
      <w:tr w:rsidR="001D3EA5" w14:paraId="17F4C267" w14:textId="77777777">
        <w:trPr>
          <w:trHeight w:val="1089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947CB" w14:textId="77777777" w:rsidR="001D3EA5" w:rsidRDefault="00232C3A">
            <w:pPr>
              <w:spacing w:after="0"/>
            </w:pPr>
            <w:r>
              <w:t>5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1215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69993" w14:textId="77777777" w:rsidR="001D3EA5" w:rsidRDefault="00232C3A">
            <w:pPr>
              <w:spacing w:after="0"/>
              <w:rPr>
                <w:iCs/>
              </w:rPr>
            </w:pPr>
            <w:r>
              <w:rPr>
                <w:iCs/>
              </w:rPr>
              <w:t xml:space="preserve">Salva i dati relativi al nuovo contenuto 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4E969D" w14:textId="77777777" w:rsidR="001D3EA5" w:rsidRDefault="001D3EA5">
            <w:pPr>
              <w:spacing w:after="0"/>
              <w:rPr>
                <w:iCs/>
              </w:rPr>
            </w:pPr>
          </w:p>
        </w:tc>
      </w:tr>
      <w:tr w:rsidR="001D3EA5" w14:paraId="432F79EF" w14:textId="77777777">
        <w:trPr>
          <w:trHeight w:val="70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BA31" w14:textId="77777777" w:rsidR="001D3EA5" w:rsidRDefault="00232C3A">
            <w:pPr>
              <w:spacing w:after="0"/>
            </w:pPr>
            <w:r>
              <w:t>6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DBC4B" w14:textId="77777777" w:rsidR="001D3EA5" w:rsidRDefault="00232C3A">
            <w:pPr>
              <w:spacing w:after="0"/>
              <w:ind w:left="34"/>
            </w:pPr>
            <w:r>
              <w:t>Sistema:</w:t>
            </w:r>
          </w:p>
        </w:tc>
        <w:tc>
          <w:tcPr>
            <w:tcW w:w="75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88EC" w14:textId="77777777" w:rsidR="001D3EA5" w:rsidRDefault="00232C3A">
            <w:pPr>
              <w:spacing w:after="0"/>
              <w:rPr>
                <w:iCs/>
              </w:rPr>
            </w:pPr>
            <w:r>
              <w:rPr>
                <w:iCs/>
              </w:rPr>
              <w:t>Mostra un avviso che informa l’utente amministratore dell’aggiunta del contenuto avvenuta con successo e lo trasferisce alla home page.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2AB35B" w14:textId="77777777" w:rsidR="001D3EA5" w:rsidRDefault="001D3EA5">
            <w:pPr>
              <w:spacing w:after="0"/>
              <w:rPr>
                <w:iCs/>
              </w:rPr>
            </w:pPr>
          </w:p>
        </w:tc>
      </w:tr>
      <w:tr w:rsidR="001D3EA5" w14:paraId="0D12D421" w14:textId="77777777"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916E" w14:textId="77777777" w:rsidR="001D3EA5" w:rsidRDefault="001D3EA5">
            <w:pPr>
              <w:spacing w:after="0"/>
            </w:pP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88E700" w14:textId="77777777" w:rsidR="001D3EA5" w:rsidRDefault="001D3EA5">
            <w:pPr>
              <w:spacing w:after="0"/>
            </w:pPr>
          </w:p>
        </w:tc>
      </w:tr>
      <w:tr w:rsidR="001D3EA5" w14:paraId="3357F52A" w14:textId="77777777">
        <w:tc>
          <w:tcPr>
            <w:tcW w:w="98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0A366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 Scenario/Flusso di eventi Alternativo: </w:t>
            </w:r>
            <w:r>
              <w:t>non sono stati compilati tutti i campi obbligatori</w:t>
            </w:r>
          </w:p>
        </w:tc>
        <w:tc>
          <w:tcPr>
            <w:tcW w:w="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693660" w14:textId="77777777" w:rsidR="001D3EA5" w:rsidRDefault="001D3EA5">
            <w:pPr>
              <w:spacing w:after="0"/>
            </w:pPr>
          </w:p>
        </w:tc>
      </w:tr>
      <w:tr w:rsidR="001D3EA5" w14:paraId="6236785B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5228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4F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10C0" w14:textId="77777777" w:rsidR="001D3EA5" w:rsidRDefault="00232C3A">
            <w:pPr>
              <w:spacing w:after="0"/>
            </w:pPr>
            <w:r>
              <w:t>Visualizza un messaggio di errore che segnala all’utente amministratore che non ha inserito tutti i dati necessari.</w:t>
            </w:r>
          </w:p>
        </w:tc>
      </w:tr>
      <w:tr w:rsidR="001D3EA5" w14:paraId="238D9826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4166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C0AA4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0946" w14:textId="77777777" w:rsidR="001D3EA5" w:rsidRDefault="00232C3A">
            <w:pPr>
              <w:spacing w:after="0"/>
            </w:pPr>
            <w:r>
              <w:t>Resta in attesa di una nuova sottomissione del form.</w:t>
            </w:r>
          </w:p>
        </w:tc>
      </w:tr>
      <w:tr w:rsidR="001D3EA5" w14:paraId="0BBD7011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2BBDB" w14:textId="77777777" w:rsidR="001D3EA5" w:rsidRDefault="001D3EA5">
            <w:pPr>
              <w:spacing w:after="0"/>
            </w:pPr>
          </w:p>
        </w:tc>
      </w:tr>
      <w:tr w:rsidR="001D3EA5" w14:paraId="576260BC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0F5CB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>il contenuto inserito dall’amministratore è già presente nel catalogo</w:t>
            </w:r>
          </w:p>
        </w:tc>
      </w:tr>
      <w:tr w:rsidR="001D3EA5" w14:paraId="3901A4C1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5ED0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127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92373" w14:textId="77777777" w:rsidR="001D3EA5" w:rsidRDefault="00232C3A">
            <w:pPr>
              <w:spacing w:after="0"/>
            </w:pPr>
            <w:r>
              <w:t>Visualizza un messaggio di errore che segnala all’utente amministratore che il contenuto inserito è già presente.</w:t>
            </w:r>
          </w:p>
        </w:tc>
      </w:tr>
      <w:tr w:rsidR="001D3EA5" w14:paraId="50A05D63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A5FE0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D1A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FED1" w14:textId="77777777" w:rsidR="001D3EA5" w:rsidRDefault="00232C3A">
            <w:pPr>
              <w:spacing w:after="0"/>
            </w:pPr>
            <w:r>
              <w:t>Resta in attesa di una nuova sottomissione del form.</w:t>
            </w:r>
          </w:p>
        </w:tc>
      </w:tr>
      <w:tr w:rsidR="001D3EA5" w14:paraId="25A989CE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780E" w14:textId="77777777" w:rsidR="001D3EA5" w:rsidRDefault="001D3EA5">
            <w:pPr>
              <w:spacing w:after="0"/>
            </w:pPr>
          </w:p>
        </w:tc>
      </w:tr>
      <w:tr w:rsidR="001D3EA5" w14:paraId="65366598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59B5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>il formato dell’immagine inserita non è adeguato.</w:t>
            </w:r>
          </w:p>
        </w:tc>
      </w:tr>
      <w:tr w:rsidR="001D3EA5" w14:paraId="73CA4738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6756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3665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86BF" w14:textId="77777777" w:rsidR="001D3EA5" w:rsidRDefault="00232C3A">
            <w:pPr>
              <w:spacing w:after="0"/>
            </w:pPr>
            <w:r>
              <w:t>Visualizza un messaggio di errore che segnala all’utente amministratore che l’immagine inserita non è del formato adeguato.</w:t>
            </w:r>
          </w:p>
        </w:tc>
      </w:tr>
      <w:tr w:rsidR="001D3EA5" w14:paraId="758CEFE7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16AC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18A8B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CC9F7" w14:textId="77777777" w:rsidR="001D3EA5" w:rsidRDefault="00232C3A">
            <w:pPr>
              <w:spacing w:after="0"/>
            </w:pPr>
            <w:r>
              <w:t>Resta in attesa di una nuova sottomissione del form.</w:t>
            </w:r>
          </w:p>
        </w:tc>
      </w:tr>
      <w:tr w:rsidR="001D3EA5" w14:paraId="369EBBFE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C75C4" w14:textId="77777777" w:rsidR="001D3EA5" w:rsidRDefault="001D3EA5">
            <w:pPr>
              <w:spacing w:after="0"/>
            </w:pPr>
          </w:p>
        </w:tc>
      </w:tr>
      <w:tr w:rsidR="001D3EA5" w14:paraId="202A7FAC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EC64F" w14:textId="77777777" w:rsidR="001D3EA5" w:rsidRDefault="00232C3A">
            <w:pPr>
              <w:spacing w:after="0"/>
            </w:pPr>
            <w:r>
              <w:rPr>
                <w:b/>
                <w:bCs/>
              </w:rPr>
              <w:t xml:space="preserve">I Scenario/Flusso di eventi di ERRORE:  </w:t>
            </w:r>
            <w:r>
              <w:t>sistema non riesce ad effettuare il salvataggio dei dati</w:t>
            </w:r>
          </w:p>
        </w:tc>
      </w:tr>
      <w:tr w:rsidR="001D3EA5" w14:paraId="22BFA3C5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09B18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A9547" w14:textId="77777777" w:rsidR="001D3EA5" w:rsidRDefault="00232C3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D890E" w14:textId="77777777" w:rsidR="001D3EA5" w:rsidRDefault="00232C3A">
            <w:pPr>
              <w:spacing w:after="0"/>
            </w:pPr>
            <w:r>
              <w:t>Visualizza un messaggio di errore all’utente. Il messaggio segnala che non è stato possibile salvare i dati ed invita a riprovare più tardi.</w:t>
            </w:r>
          </w:p>
        </w:tc>
      </w:tr>
      <w:tr w:rsidR="001D3EA5" w14:paraId="23FBAA5F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938F" w14:textId="77777777" w:rsidR="001D3EA5" w:rsidRDefault="001D3EA5">
            <w:pPr>
              <w:spacing w:after="0"/>
            </w:pPr>
          </w:p>
        </w:tc>
      </w:tr>
      <w:tr w:rsidR="001D3EA5" w14:paraId="56F783ED" w14:textId="77777777"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B4B0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Note</w:t>
            </w:r>
          </w:p>
        </w:tc>
      </w:tr>
      <w:tr w:rsidR="001D3EA5" w14:paraId="6973B288" w14:textId="77777777"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CF994" w14:textId="77777777" w:rsidR="001D3EA5" w:rsidRDefault="00232C3A">
            <w:pPr>
              <w:spacing w:after="0"/>
            </w:pPr>
            <w:r>
              <w:rPr>
                <w:b/>
                <w:bCs/>
              </w:rPr>
              <w:t>5.1</w:t>
            </w:r>
          </w:p>
        </w:tc>
        <w:tc>
          <w:tcPr>
            <w:tcW w:w="77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4FA4D7" w14:textId="77777777" w:rsidR="001D3EA5" w:rsidRDefault="00232C3A">
            <w:pPr>
              <w:spacing w:after="0"/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 salvataggio dei dati?</w:t>
            </w:r>
          </w:p>
        </w:tc>
      </w:tr>
    </w:tbl>
    <w:p w14:paraId="1694F0F0" w14:textId="77777777" w:rsidR="001D3EA5" w:rsidRDefault="001D3EA5"/>
    <w:p w14:paraId="6AEBDF62" w14:textId="77777777" w:rsidR="001D3EA5" w:rsidRDefault="001D3EA5"/>
    <w:p w14:paraId="75E59547" w14:textId="77777777" w:rsidR="001D3EA5" w:rsidRDefault="001D3EA5"/>
    <w:p w14:paraId="039CCD8B" w14:textId="77777777" w:rsidR="001D3EA5" w:rsidRDefault="001D3EA5"/>
    <w:p w14:paraId="3185EDA4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73" w:name="_Toc90137632"/>
      <w:bookmarkStart w:id="74" w:name="_Toc90139430"/>
      <w:bookmarkStart w:id="75" w:name="_Toc90236303"/>
      <w:r>
        <w:rPr>
          <w:rFonts w:eastAsia="Droid Sans"/>
          <w:u w:val="single"/>
        </w:rPr>
        <w:t>Identificazione oggetti</w:t>
      </w:r>
      <w:bookmarkEnd w:id="73"/>
      <w:bookmarkEnd w:id="74"/>
      <w:bookmarkEnd w:id="75"/>
    </w:p>
    <w:p w14:paraId="79FA837E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76" w:name="_Toc90137633"/>
      <w:bookmarkStart w:id="77" w:name="_Toc90139431"/>
      <w:bookmarkStart w:id="78" w:name="_Toc90236304"/>
      <w:r>
        <w:rPr>
          <w:b/>
          <w:bCs/>
          <w:sz w:val="28"/>
          <w:szCs w:val="28"/>
        </w:rPr>
        <w:t>CASO 1 – UC_NuovaLista_4</w:t>
      </w:r>
      <w:bookmarkEnd w:id="76"/>
      <w:bookmarkEnd w:id="77"/>
      <w:bookmarkEnd w:id="78"/>
    </w:p>
    <w:p w14:paraId="1A936D97" w14:textId="77777777" w:rsidR="001D3EA5" w:rsidRDefault="00232C3A">
      <w:r>
        <w:t>Entity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7896B38D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FF43A" w14:textId="77777777" w:rsidR="001D3EA5" w:rsidRDefault="00232C3A">
            <w:pPr>
              <w:spacing w:after="0"/>
            </w:pPr>
            <w:r>
              <w:t>Utente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1BA7" w14:textId="77777777" w:rsidR="001D3EA5" w:rsidRDefault="00232C3A">
            <w:pPr>
              <w:spacing w:after="0"/>
            </w:pPr>
            <w:r>
              <w:t>L’utente è una persona che usufruisce del servizio. Un utente crea e gestisce liste e recensioni. (id*)</w:t>
            </w:r>
          </w:p>
        </w:tc>
      </w:tr>
      <w:tr w:rsidR="001D3EA5" w14:paraId="5C7B2416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318EA" w14:textId="77777777" w:rsidR="001D3EA5" w:rsidRDefault="00232C3A">
            <w:pPr>
              <w:spacing w:after="0"/>
            </w:pPr>
            <w:r>
              <w:t>Lista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FAA0B" w14:textId="77777777" w:rsidR="001D3EA5" w:rsidRDefault="00232C3A">
            <w:pPr>
              <w:spacing w:after="0"/>
            </w:pPr>
            <w:r>
              <w:t>Un insieme di contenuti con un nome e una descrizione</w:t>
            </w:r>
          </w:p>
        </w:tc>
      </w:tr>
    </w:tbl>
    <w:p w14:paraId="7B2453C1" w14:textId="77777777" w:rsidR="001D3EA5" w:rsidRDefault="001D3EA5"/>
    <w:p w14:paraId="3BAE1C4F" w14:textId="77777777" w:rsidR="001D3EA5" w:rsidRDefault="00232C3A">
      <w:r>
        <w:t>Boundary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7"/>
        <w:gridCol w:w="7113"/>
      </w:tblGrid>
      <w:tr w:rsidR="001D3EA5" w14:paraId="3179E668" w14:textId="77777777"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0CCA8" w14:textId="77777777" w:rsidR="001D3EA5" w:rsidRDefault="00232C3A">
            <w:pPr>
              <w:spacing w:after="0"/>
            </w:pPr>
            <w:r>
              <w:t>NewListButton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0738" w14:textId="77777777" w:rsidR="001D3EA5" w:rsidRDefault="00232C3A">
            <w:pPr>
              <w:spacing w:after="0"/>
            </w:pPr>
            <w:r>
              <w:t>Bottone usato dall’utente per iniziare la creazione di una nuova lista</w:t>
            </w:r>
          </w:p>
        </w:tc>
      </w:tr>
      <w:tr w:rsidR="001D3EA5" w14:paraId="7EBA1098" w14:textId="77777777"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8EF4F" w14:textId="77777777" w:rsidR="001D3EA5" w:rsidRDefault="00232C3A">
            <w:pPr>
              <w:spacing w:after="0"/>
            </w:pPr>
            <w:r>
              <w:t>ListForm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8723" w14:textId="77777777" w:rsidR="001D3EA5" w:rsidRDefault="00232C3A">
            <w:pPr>
              <w:spacing w:after="0"/>
            </w:pPr>
            <w:r>
              <w:t>Form usato dall’utente per specificare le proprietà della nuova lista. Questa form è presentata all’utente quando “NewListButton” è selezionato. Contiene i campi necessari per la creazione della nuova lista e un bottone per sottomettere il form compilato.</w:t>
            </w:r>
          </w:p>
        </w:tc>
      </w:tr>
      <w:tr w:rsidR="001D3EA5" w14:paraId="6F3879F1" w14:textId="77777777"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B90FA" w14:textId="77777777" w:rsidR="001D3EA5" w:rsidRDefault="00232C3A">
            <w:pPr>
              <w:spacing w:after="0"/>
            </w:pPr>
            <w:r>
              <w:t>NewLIstConfirmNotice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5A71B" w14:textId="77777777" w:rsidR="001D3EA5" w:rsidRDefault="00232C3A">
            <w:pPr>
              <w:spacing w:after="0"/>
            </w:pPr>
            <w:r>
              <w:t>Notifica ricevuta dall’utente riguardo la corretta creazione di una nuova lista</w:t>
            </w:r>
          </w:p>
        </w:tc>
      </w:tr>
    </w:tbl>
    <w:p w14:paraId="64AB0929" w14:textId="77777777" w:rsidR="001D3EA5" w:rsidRDefault="001D3EA5"/>
    <w:p w14:paraId="108B586B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7756"/>
      </w:tblGrid>
      <w:tr w:rsidR="001D3EA5" w14:paraId="480FDC3B" w14:textId="77777777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BB146" w14:textId="77777777" w:rsidR="001D3EA5" w:rsidRDefault="00232C3A">
            <w:pPr>
              <w:spacing w:after="0"/>
            </w:pPr>
            <w:r>
              <w:t>NewListControl</w:t>
            </w:r>
          </w:p>
        </w:tc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CB14F" w14:textId="77777777" w:rsidR="001D3EA5" w:rsidRDefault="00232C3A">
            <w:pPr>
              <w:spacing w:after="0"/>
            </w:pPr>
            <w:r>
              <w:t>Gestisce le funzioni di creazione di una nuova lista.</w:t>
            </w:r>
          </w:p>
          <w:p w14:paraId="280AE63D" w14:textId="77777777" w:rsidR="001D3EA5" w:rsidRDefault="00232C3A">
            <w:pPr>
              <w:spacing w:after="0"/>
            </w:pPr>
            <w:r>
              <w:t>Questo oggetto è creato quando l’utente seleziona il bottone “NewListButton”.</w:t>
            </w:r>
          </w:p>
          <w:p w14:paraId="452F7106" w14:textId="77777777" w:rsidR="001D3EA5" w:rsidRDefault="00232C3A">
            <w:pPr>
              <w:spacing w:after="0"/>
            </w:pPr>
            <w:r>
              <w:lastRenderedPageBreak/>
              <w:t>Crea un ListForm e lo presenta all’utente. Dopo la sottomissione del form, questo oggetto colleziona le informazioni dal form, crea una Lista. Crea un NewLIstConfirmNotice e lo mostra all’utente.</w:t>
            </w:r>
          </w:p>
        </w:tc>
      </w:tr>
    </w:tbl>
    <w:p w14:paraId="2380903D" w14:textId="77777777" w:rsidR="001D3EA5" w:rsidRDefault="001D3EA5"/>
    <w:p w14:paraId="162A2E9B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79" w:name="_Toc90137634"/>
      <w:bookmarkStart w:id="80" w:name="_Toc90139432"/>
      <w:bookmarkStart w:id="81" w:name="_Toc90236305"/>
      <w:r>
        <w:rPr>
          <w:b/>
          <w:bCs/>
          <w:sz w:val="28"/>
          <w:szCs w:val="28"/>
        </w:rPr>
        <w:t>CASO 2 – UC_RicercaContenuti_3</w:t>
      </w:r>
      <w:bookmarkEnd w:id="79"/>
      <w:bookmarkEnd w:id="80"/>
      <w:bookmarkEnd w:id="81"/>
    </w:p>
    <w:p w14:paraId="6B4ABDDB" w14:textId="77777777" w:rsidR="001D3EA5" w:rsidRDefault="00232C3A">
      <w:r>
        <w:t>Entity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25053CD5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7AB0" w14:textId="77777777" w:rsidR="001D3EA5" w:rsidRDefault="00232C3A">
            <w:pPr>
              <w:spacing w:after="0"/>
            </w:pPr>
            <w:r>
              <w:t>Contenuto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97CCB" w14:textId="77777777" w:rsidR="001D3EA5" w:rsidRDefault="00232C3A">
            <w:pPr>
              <w:tabs>
                <w:tab w:val="left" w:pos="2700"/>
              </w:tabs>
              <w:spacing w:after="0"/>
            </w:pPr>
            <w:r>
              <w:t>Il Contenuto può essere un Film o una SerieTV presente sul catalogo, che può essere ricercato dall’utente. I contenuti sono composti da titolo, genere e descrizione</w:t>
            </w:r>
            <w:r>
              <w:tab/>
            </w:r>
          </w:p>
        </w:tc>
      </w:tr>
    </w:tbl>
    <w:p w14:paraId="54FB7CFD" w14:textId="77777777" w:rsidR="001D3EA5" w:rsidRDefault="001D3EA5"/>
    <w:p w14:paraId="4EF6C5EF" w14:textId="77777777" w:rsidR="001D3EA5" w:rsidRDefault="00232C3A">
      <w:r>
        <w:t>Boundary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7512"/>
      </w:tblGrid>
      <w:tr w:rsidR="001D3EA5" w14:paraId="3E803FF0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43B5C" w14:textId="77777777" w:rsidR="001D3EA5" w:rsidRDefault="00232C3A">
            <w:pPr>
              <w:spacing w:after="0"/>
            </w:pPr>
            <w:r>
              <w:t>SearchForm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63AF2" w14:textId="77777777" w:rsidR="001D3EA5" w:rsidRDefault="00232C3A">
            <w:pPr>
              <w:spacing w:after="0"/>
            </w:pPr>
            <w:r>
              <w:t>Form usato dall’utente per l’input di Ricerca Contenuti. SearchForm contiene I campi per specificare titolo e filtri per I contenuti e un bottone per sottomettere la ricerca</w:t>
            </w:r>
          </w:p>
        </w:tc>
      </w:tr>
      <w:tr w:rsidR="001D3EA5" w14:paraId="64739E2A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B4D9" w14:textId="77777777" w:rsidR="001D3EA5" w:rsidRDefault="00232C3A">
            <w:pPr>
              <w:spacing w:after="0"/>
            </w:pPr>
            <w:r>
              <w:t>SearchResult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3E0CA" w14:textId="77777777" w:rsidR="001D3EA5" w:rsidRDefault="00232C3A">
            <w:pPr>
              <w:spacing w:after="0"/>
            </w:pPr>
            <w:r>
              <w:t>Mostra una lista di contenuti filtrata dalla ricerca specificata in SearchForm</w:t>
            </w:r>
          </w:p>
        </w:tc>
      </w:tr>
    </w:tbl>
    <w:p w14:paraId="4287A9F8" w14:textId="77777777" w:rsidR="001D3EA5" w:rsidRDefault="001D3EA5"/>
    <w:p w14:paraId="69905A78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4"/>
        <w:gridCol w:w="7866"/>
      </w:tblGrid>
      <w:tr w:rsidR="001D3EA5" w14:paraId="6C6E8922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BA374" w14:textId="77777777" w:rsidR="001D3EA5" w:rsidRDefault="00232C3A">
            <w:pPr>
              <w:spacing w:after="0"/>
            </w:pPr>
            <w:r>
              <w:t>SearchControl</w:t>
            </w:r>
          </w:p>
        </w:tc>
        <w:tc>
          <w:tcPr>
            <w:tcW w:w="7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A8EA1" w14:textId="77777777" w:rsidR="001D3EA5" w:rsidRDefault="00232C3A">
            <w:pPr>
              <w:spacing w:after="0"/>
            </w:pPr>
            <w:r>
              <w:t xml:space="preserve">Gestisce la funzione di ricerca. Questo oggetto è creato quando viene sottomesso un SearchForm, e usa le informazioni ricevute per effettuare la ricerca e invia la lista di contenuti filtrati al SearchResult. </w:t>
            </w:r>
          </w:p>
        </w:tc>
      </w:tr>
    </w:tbl>
    <w:p w14:paraId="678FC49A" w14:textId="77777777" w:rsidR="001D3EA5" w:rsidRDefault="001D3EA5"/>
    <w:p w14:paraId="11762D7A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82" w:name="_Toc90137635"/>
      <w:bookmarkStart w:id="83" w:name="_Toc90139433"/>
      <w:bookmarkStart w:id="84" w:name="_Toc90236306"/>
      <w:r>
        <w:rPr>
          <w:b/>
          <w:bCs/>
          <w:sz w:val="28"/>
          <w:szCs w:val="28"/>
        </w:rPr>
        <w:t>CASO 3 – UC_Recensione_10</w:t>
      </w:r>
      <w:bookmarkEnd w:id="82"/>
      <w:bookmarkEnd w:id="83"/>
      <w:bookmarkEnd w:id="84"/>
    </w:p>
    <w:p w14:paraId="7DBB5983" w14:textId="77777777" w:rsidR="001D3EA5" w:rsidRDefault="00232C3A">
      <w:r>
        <w:t>Entity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937"/>
      </w:tblGrid>
      <w:tr w:rsidR="001D3EA5" w14:paraId="6903E03A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FFA3" w14:textId="77777777" w:rsidR="001D3EA5" w:rsidRDefault="00232C3A">
            <w:pPr>
              <w:spacing w:after="0"/>
            </w:pPr>
            <w:r>
              <w:t>Utente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CC3C" w14:textId="77777777" w:rsidR="001D3EA5" w:rsidRDefault="00232C3A">
            <w:pPr>
              <w:spacing w:after="0"/>
            </w:pPr>
            <w:r>
              <w:t>L’utente è una persona che usufruisce del servizio. Un utente crea e gestisce liste e recensioni. (id*)</w:t>
            </w:r>
          </w:p>
        </w:tc>
      </w:tr>
      <w:tr w:rsidR="001D3EA5" w14:paraId="16BC3145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E0762" w14:textId="77777777" w:rsidR="001D3EA5" w:rsidRDefault="00232C3A">
            <w:pPr>
              <w:spacing w:after="0"/>
            </w:pPr>
            <w:r>
              <w:t>Contenuto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0D2D" w14:textId="77777777" w:rsidR="001D3EA5" w:rsidRDefault="00232C3A">
            <w:pPr>
              <w:spacing w:after="0"/>
            </w:pPr>
            <w:r>
              <w:t>Il Contenuto può essere un Film o una SerieTV presente sul catalogo, che può essere ricercato dall’utente. I contenuti sono composti da titolo, genere e descrizione</w:t>
            </w:r>
            <w:r>
              <w:tab/>
            </w:r>
          </w:p>
        </w:tc>
      </w:tr>
      <w:tr w:rsidR="001D3EA5" w14:paraId="14DADB29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AE734" w14:textId="77777777" w:rsidR="001D3EA5" w:rsidRDefault="00232C3A">
            <w:pPr>
              <w:spacing w:after="0"/>
            </w:pPr>
            <w:r>
              <w:t>Recensione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48624" w14:textId="77777777" w:rsidR="001D3EA5" w:rsidRDefault="00232C3A">
            <w:pPr>
              <w:spacing w:after="0"/>
            </w:pPr>
            <w:r>
              <w:t>La recensione viene effettuata dall’utente ed ha lo scopo di valutare il contenuto. È composta da un punteggio ed una descrizione.</w:t>
            </w:r>
          </w:p>
        </w:tc>
      </w:tr>
    </w:tbl>
    <w:p w14:paraId="2B1683B2" w14:textId="77777777" w:rsidR="001D3EA5" w:rsidRDefault="001D3EA5"/>
    <w:p w14:paraId="19C7084D" w14:textId="77777777" w:rsidR="001D3EA5" w:rsidRDefault="00232C3A">
      <w:r>
        <w:t>Boundary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4"/>
        <w:gridCol w:w="6776"/>
      </w:tblGrid>
      <w:tr w:rsidR="001D3EA5" w14:paraId="1E13EDBD" w14:textId="77777777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63423" w14:textId="77777777" w:rsidR="001D3EA5" w:rsidRDefault="00232C3A">
            <w:r>
              <w:t>ContentList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E51A" w14:textId="77777777" w:rsidR="001D3EA5" w:rsidRDefault="00232C3A">
            <w:pPr>
              <w:spacing w:after="0"/>
            </w:pPr>
            <w:r>
              <w:t>Mostra una lista di contenuti selezionabili dall’utente per accedere alla ContentReviewForm.</w:t>
            </w:r>
          </w:p>
        </w:tc>
      </w:tr>
      <w:tr w:rsidR="001D3EA5" w14:paraId="08524E36" w14:textId="77777777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43696" w14:textId="77777777" w:rsidR="001D3EA5" w:rsidRDefault="00232C3A">
            <w:r>
              <w:t>ContentReviewForm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0AE9" w14:textId="77777777" w:rsidR="001D3EA5" w:rsidRDefault="00232C3A">
            <w:pPr>
              <w:spacing w:after="0"/>
            </w:pPr>
            <w:r>
              <w:t xml:space="preserve">Mostra le informazioni del contenuto e il form usato per l’input della Recensione. Questo boundary è presentato all’utente quando viene selezionato un contenuto. Contiene le informazioni del contenuto specificato e i campi per stabilire gli attributi di una recensione. </w:t>
            </w:r>
          </w:p>
        </w:tc>
      </w:tr>
      <w:tr w:rsidR="001D3EA5" w14:paraId="7B789A53" w14:textId="77777777"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1E9E" w14:textId="77777777" w:rsidR="001D3EA5" w:rsidRDefault="00232C3A">
            <w:r>
              <w:lastRenderedPageBreak/>
              <w:t>NewReviewConfirmNotice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8BAA" w14:textId="77777777" w:rsidR="001D3EA5" w:rsidRDefault="00232C3A">
            <w:pPr>
              <w:spacing w:after="0"/>
            </w:pPr>
            <w:r>
              <w:t>Notifica ricevuta dall’utente riguardo la corretta creazione di una nuova recensione</w:t>
            </w:r>
          </w:p>
        </w:tc>
      </w:tr>
    </w:tbl>
    <w:p w14:paraId="5CC54A60" w14:textId="77777777" w:rsidR="001D3EA5" w:rsidRDefault="001D3EA5"/>
    <w:p w14:paraId="17C33831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4"/>
        <w:gridCol w:w="7746"/>
      </w:tblGrid>
      <w:tr w:rsidR="001D3EA5" w14:paraId="032B521E" w14:textId="77777777"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782F" w14:textId="77777777" w:rsidR="001D3EA5" w:rsidRDefault="00232C3A">
            <w:pPr>
              <w:spacing w:after="0"/>
            </w:pPr>
            <w:r>
              <w:t>ContentControl</w:t>
            </w:r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26861" w14:textId="77777777" w:rsidR="001D3EA5" w:rsidRDefault="00232C3A">
            <w:pPr>
              <w:spacing w:after="0"/>
            </w:pPr>
            <w:r>
              <w:t xml:space="preserve">Gestisce la funzione di visualizzazione delle informazioni dei contenuti. Questo oggetto viene creato quando viene selezionato un contenuto </w:t>
            </w:r>
          </w:p>
        </w:tc>
      </w:tr>
      <w:tr w:rsidR="001D3EA5" w14:paraId="477803A3" w14:textId="77777777"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A0C8F" w14:textId="77777777" w:rsidR="001D3EA5" w:rsidRDefault="00232C3A">
            <w:pPr>
              <w:spacing w:after="0"/>
            </w:pPr>
            <w:r>
              <w:t>ReviewControl</w:t>
            </w:r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A49E" w14:textId="77777777" w:rsidR="001D3EA5" w:rsidRDefault="00232C3A">
            <w:pPr>
              <w:spacing w:after="0"/>
            </w:pPr>
            <w:r>
              <w:t>Gestisce la funzione di inserimento di recensioni. Questo oggetto viene creato quando è sottomesso un ReviewForm, e usa le informazioni per creare la nuova recensione.</w:t>
            </w:r>
          </w:p>
        </w:tc>
      </w:tr>
    </w:tbl>
    <w:p w14:paraId="62304D91" w14:textId="77777777" w:rsidR="001D3EA5" w:rsidRDefault="001D3EA5"/>
    <w:p w14:paraId="721CAD35" w14:textId="77777777" w:rsidR="001D3EA5" w:rsidRDefault="00232C3A">
      <w:pPr>
        <w:pStyle w:val="Paragrafoelenco"/>
        <w:numPr>
          <w:ilvl w:val="0"/>
          <w:numId w:val="27"/>
        </w:numPr>
        <w:rPr>
          <w:b/>
          <w:bCs/>
          <w:sz w:val="28"/>
          <w:szCs w:val="28"/>
        </w:rPr>
      </w:pPr>
      <w:bookmarkStart w:id="85" w:name="_Toc90137636"/>
      <w:bookmarkStart w:id="86" w:name="_Toc90139434"/>
      <w:bookmarkStart w:id="87" w:name="_Toc90236307"/>
      <w:r>
        <w:rPr>
          <w:b/>
          <w:bCs/>
          <w:sz w:val="28"/>
          <w:szCs w:val="28"/>
        </w:rPr>
        <w:t>CASO 5 – UC_AggiuntaContenuto_17</w:t>
      </w:r>
      <w:bookmarkEnd w:id="85"/>
      <w:bookmarkEnd w:id="86"/>
      <w:bookmarkEnd w:id="87"/>
    </w:p>
    <w:p w14:paraId="512DBBEB" w14:textId="77777777" w:rsidR="001D3EA5" w:rsidRDefault="00232C3A">
      <w:r>
        <w:t>Entity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7720"/>
      </w:tblGrid>
      <w:tr w:rsidR="001D3EA5" w14:paraId="7B1E3A70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1557" w14:textId="77777777" w:rsidR="001D3EA5" w:rsidRDefault="00232C3A">
            <w:pPr>
              <w:spacing w:after="0"/>
            </w:pPr>
            <w:r>
              <w:t>Utente Amministratore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84D2" w14:textId="77777777" w:rsidR="001D3EA5" w:rsidRDefault="00232C3A">
            <w:pPr>
              <w:spacing w:after="0"/>
            </w:pPr>
            <w:r>
              <w:t>Un utente con privilegi di gestione dei contenuti</w:t>
            </w:r>
          </w:p>
        </w:tc>
      </w:tr>
      <w:tr w:rsidR="001D3EA5" w14:paraId="3B46425B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C5D6" w14:textId="77777777" w:rsidR="001D3EA5" w:rsidRDefault="00232C3A">
            <w:pPr>
              <w:spacing w:after="0"/>
            </w:pPr>
            <w:r>
              <w:t>Contenuto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672FE" w14:textId="77777777" w:rsidR="001D3EA5" w:rsidRDefault="00232C3A">
            <w:pPr>
              <w:spacing w:after="0"/>
            </w:pPr>
            <w:r>
              <w:t>Il Contenuto può essere un Film o una SerieTV presente sul catalogo, che può essere ricercato dall’utente. I contenuti sono composti da titolo, genere e descrizione</w:t>
            </w:r>
            <w:r>
              <w:tab/>
            </w:r>
          </w:p>
        </w:tc>
      </w:tr>
    </w:tbl>
    <w:p w14:paraId="116C6CDC" w14:textId="77777777" w:rsidR="001D3EA5" w:rsidRDefault="001D3EA5"/>
    <w:p w14:paraId="0798F88F" w14:textId="77777777" w:rsidR="001D3EA5" w:rsidRDefault="00232C3A">
      <w:r>
        <w:t>Boundary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0"/>
        <w:gridCol w:w="6700"/>
      </w:tblGrid>
      <w:tr w:rsidR="001D3EA5" w14:paraId="65472F06" w14:textId="77777777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4481D" w14:textId="77777777" w:rsidR="001D3EA5" w:rsidRDefault="00232C3A">
            <w:pPr>
              <w:spacing w:after="0"/>
            </w:pPr>
            <w:r>
              <w:t>NewContentButton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F42EB" w14:textId="77777777" w:rsidR="001D3EA5" w:rsidRDefault="00232C3A">
            <w:pPr>
              <w:spacing w:after="0"/>
            </w:pPr>
            <w:r>
              <w:t>Bottone usato dall’utente amministratore per l’ Aggiunta Contenuto</w:t>
            </w:r>
          </w:p>
        </w:tc>
      </w:tr>
      <w:tr w:rsidR="001D3EA5" w14:paraId="2D98CE78" w14:textId="77777777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A8B" w14:textId="77777777" w:rsidR="001D3EA5" w:rsidRDefault="00232C3A">
            <w:pPr>
              <w:spacing w:after="0"/>
            </w:pPr>
            <w:r>
              <w:t>NewContentForm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CFE2" w14:textId="77777777" w:rsidR="001D3EA5" w:rsidRDefault="00232C3A">
            <w:pPr>
              <w:spacing w:after="0"/>
            </w:pPr>
            <w:r>
              <w:t>Form usato dall’utente amministratore per l’input dell’aggiunta contenuto. Contiene i campi per specificare tutti gli attributi di un contenuto e un bottone per sottomettere il form.</w:t>
            </w:r>
          </w:p>
        </w:tc>
      </w:tr>
      <w:tr w:rsidR="001D3EA5" w14:paraId="3D120D42" w14:textId="77777777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5A25D" w14:textId="77777777" w:rsidR="001D3EA5" w:rsidRDefault="00232C3A">
            <w:pPr>
              <w:spacing w:after="0"/>
            </w:pPr>
            <w:r>
              <w:t>NewContentConfirmNotice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2C2A5" w14:textId="77777777" w:rsidR="001D3EA5" w:rsidRDefault="00232C3A">
            <w:pPr>
              <w:spacing w:after="0"/>
            </w:pPr>
            <w:r>
              <w:t xml:space="preserve">Avviso usato per mostrare all’utente amministratore la corretta aggiunta del contenuto </w:t>
            </w:r>
          </w:p>
        </w:tc>
      </w:tr>
    </w:tbl>
    <w:p w14:paraId="7893643B" w14:textId="77777777" w:rsidR="001D3EA5" w:rsidRDefault="001D3EA5"/>
    <w:p w14:paraId="497921AC" w14:textId="77777777" w:rsidR="001D3EA5" w:rsidRDefault="00232C3A">
      <w:r>
        <w:t>Control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2"/>
        <w:gridCol w:w="7338"/>
      </w:tblGrid>
      <w:tr w:rsidR="001D3EA5" w14:paraId="7FB8402C" w14:textId="77777777"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D8F3D" w14:textId="77777777" w:rsidR="001D3EA5" w:rsidRDefault="00232C3A">
            <w:pPr>
              <w:spacing w:after="0"/>
            </w:pPr>
            <w:r>
              <w:t>NewContentControl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E323" w14:textId="77777777" w:rsidR="001D3EA5" w:rsidRDefault="00232C3A">
            <w:pPr>
              <w:spacing w:after="0"/>
            </w:pPr>
            <w:r>
              <w:t>Gestisce le funzioni di Aggiunta Contenuto.</w:t>
            </w:r>
          </w:p>
          <w:p w14:paraId="30E29699" w14:textId="77777777" w:rsidR="001D3EA5" w:rsidRDefault="00232C3A">
            <w:pPr>
              <w:spacing w:after="0"/>
            </w:pPr>
            <w:r>
              <w:t>Questo oggetto è creato quando l’utente amministratore seleziona il bottone “NewContentButton”. Crea un NewContentForm e lo presenta all’utente amministratore. Dopo la sottomissione del form, crea un nuovo contenuto e inoltra una NewContentConfirmNotice all’utente amministratore.</w:t>
            </w:r>
          </w:p>
        </w:tc>
      </w:tr>
    </w:tbl>
    <w:p w14:paraId="5A82DAF5" w14:textId="77777777" w:rsidR="001D3EA5" w:rsidRDefault="001D3EA5"/>
    <w:p w14:paraId="6916D652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88" w:name="_Toc90137637"/>
      <w:bookmarkStart w:id="89" w:name="_Toc90139435"/>
      <w:bookmarkStart w:id="90" w:name="_Toc90236308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825E1BF" wp14:editId="33B1BE28">
            <wp:simplePos x="0" y="0"/>
            <wp:positionH relativeFrom="column">
              <wp:posOffset>-586740</wp:posOffset>
            </wp:positionH>
            <wp:positionV relativeFrom="paragraph">
              <wp:posOffset>635635</wp:posOffset>
            </wp:positionV>
            <wp:extent cx="7208516" cy="3307083"/>
            <wp:effectExtent l="0" t="0" r="0" b="7617"/>
            <wp:wrapTopAndBottom/>
            <wp:docPr id="4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8516" cy="3307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eastAsia="Droid Sans"/>
          <w:u w:val="single"/>
        </w:rPr>
        <w:t>Object Model</w:t>
      </w:r>
      <w:bookmarkEnd w:id="88"/>
      <w:bookmarkEnd w:id="89"/>
      <w:bookmarkEnd w:id="90"/>
    </w:p>
    <w:p w14:paraId="2C290884" w14:textId="77777777" w:rsidR="001D3EA5" w:rsidRDefault="001D3EA5"/>
    <w:p w14:paraId="3D388C0A" w14:textId="77777777" w:rsidR="001D3EA5" w:rsidRDefault="001D3EA5"/>
    <w:p w14:paraId="3D613E8A" w14:textId="77777777" w:rsidR="001D3EA5" w:rsidRDefault="001D3EA5"/>
    <w:p w14:paraId="56A904FB" w14:textId="77777777" w:rsidR="001D3EA5" w:rsidRDefault="001D3EA5"/>
    <w:p w14:paraId="2D30EAA6" w14:textId="77777777" w:rsidR="001D3EA5" w:rsidRDefault="001D3EA5"/>
    <w:p w14:paraId="48A6B77F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91" w:name="_Toc90137638"/>
      <w:bookmarkStart w:id="92" w:name="_Toc90139436"/>
      <w:bookmarkStart w:id="93" w:name="_Toc90236309"/>
      <w:r>
        <w:rPr>
          <w:rFonts w:eastAsia="Droid Sans"/>
          <w:u w:val="single"/>
        </w:rPr>
        <w:lastRenderedPageBreak/>
        <w:t>Sequence Diagrams</w:t>
      </w:r>
      <w:bookmarkEnd w:id="91"/>
      <w:bookmarkEnd w:id="92"/>
      <w:bookmarkEnd w:id="93"/>
    </w:p>
    <w:p w14:paraId="3EDA7122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94" w:name="_Toc90137639"/>
      <w:bookmarkStart w:id="95" w:name="_Toc90139437"/>
      <w:bookmarkStart w:id="96" w:name="_Toc90236310"/>
      <w:r>
        <w:t>SQ_Ricerca</w:t>
      </w:r>
      <w:bookmarkEnd w:id="94"/>
      <w:bookmarkEnd w:id="95"/>
      <w:bookmarkEnd w:id="96"/>
    </w:p>
    <w:p w14:paraId="5D32F1B4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285590" wp14:editId="67010261">
            <wp:simplePos x="0" y="0"/>
            <wp:positionH relativeFrom="margin">
              <wp:posOffset>38100</wp:posOffset>
            </wp:positionH>
            <wp:positionV relativeFrom="margin">
              <wp:posOffset>1268095</wp:posOffset>
            </wp:positionV>
            <wp:extent cx="6134100" cy="6080760"/>
            <wp:effectExtent l="0" t="0" r="0" b="0"/>
            <wp:wrapTopAndBottom/>
            <wp:docPr id="5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080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S. Pastore</w:t>
      </w:r>
    </w:p>
    <w:p w14:paraId="066F63C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97" w:name="_Toc90137640"/>
      <w:bookmarkStart w:id="98" w:name="_Toc90139438"/>
      <w:bookmarkStart w:id="99" w:name="_Toc90236311"/>
      <w:r>
        <w:lastRenderedPageBreak/>
        <w:t>SQ_NuovaLista</w:t>
      </w:r>
      <w:bookmarkEnd w:id="97"/>
      <w:bookmarkEnd w:id="98"/>
      <w:bookmarkEnd w:id="99"/>
    </w:p>
    <w:p w14:paraId="7A52A306" w14:textId="77777777" w:rsidR="001D3EA5" w:rsidRDefault="00232C3A">
      <w:pPr>
        <w:pStyle w:val="Paragrafoelenco"/>
        <w:numPr>
          <w:ilvl w:val="0"/>
          <w:numId w:val="29"/>
        </w:num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F53879" wp14:editId="40348791">
            <wp:simplePos x="0" y="0"/>
            <wp:positionH relativeFrom="margin">
              <wp:posOffset>22860</wp:posOffset>
            </wp:positionH>
            <wp:positionV relativeFrom="page">
              <wp:posOffset>2125980</wp:posOffset>
            </wp:positionV>
            <wp:extent cx="6400800" cy="6507480"/>
            <wp:effectExtent l="0" t="0" r="0" b="7620"/>
            <wp:wrapTopAndBottom/>
            <wp:docPr id="6" name="Immagin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07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Prezioso </w:t>
      </w:r>
    </w:p>
    <w:p w14:paraId="182606A2" w14:textId="77777777" w:rsidR="001D3EA5" w:rsidRDefault="001D3EA5" w:rsidP="00AC659F"/>
    <w:p w14:paraId="05D94208" w14:textId="4E580507" w:rsidR="001D3EA5" w:rsidRDefault="001D3EA5">
      <w:pPr>
        <w:pStyle w:val="Paragrafoelenco"/>
      </w:pPr>
    </w:p>
    <w:p w14:paraId="7AC6E3D3" w14:textId="0101A62E" w:rsidR="001D3EA5" w:rsidRDefault="00232C3A">
      <w:pPr>
        <w:pStyle w:val="GpsTitolo"/>
        <w:numPr>
          <w:ilvl w:val="1"/>
          <w:numId w:val="24"/>
        </w:numPr>
        <w:outlineLvl w:val="9"/>
      </w:pPr>
      <w:bookmarkStart w:id="100" w:name="_Toc90137641"/>
      <w:bookmarkStart w:id="101" w:name="_Toc90139439"/>
      <w:bookmarkStart w:id="102" w:name="_Toc90236312"/>
      <w:r>
        <w:t>SQ_Recensione</w:t>
      </w:r>
      <w:bookmarkEnd w:id="100"/>
      <w:bookmarkEnd w:id="101"/>
      <w:bookmarkEnd w:id="102"/>
    </w:p>
    <w:p w14:paraId="3B1F1B53" w14:textId="376123AE" w:rsidR="001D3EA5" w:rsidRDefault="00AC659F">
      <w:pPr>
        <w:pStyle w:val="Paragrafoelenco"/>
        <w:numPr>
          <w:ilvl w:val="0"/>
          <w:numId w:val="30"/>
        </w:numPr>
        <w:jc w:val="right"/>
      </w:pPr>
      <w:bookmarkStart w:id="103" w:name="_Hlk90025591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3617C5" wp14:editId="71D00648">
            <wp:simplePos x="0" y="0"/>
            <wp:positionH relativeFrom="margin">
              <wp:posOffset>-160020</wp:posOffset>
            </wp:positionH>
            <wp:positionV relativeFrom="page">
              <wp:posOffset>2499360</wp:posOffset>
            </wp:positionV>
            <wp:extent cx="6736080" cy="5943600"/>
            <wp:effectExtent l="0" t="0" r="7620" b="0"/>
            <wp:wrapTopAndBottom/>
            <wp:docPr id="7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594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t>Ricchetti</w:t>
      </w:r>
      <w:bookmarkEnd w:id="103"/>
    </w:p>
    <w:p w14:paraId="33681ACA" w14:textId="7B48EAB5" w:rsidR="001D3EA5" w:rsidRDefault="001D3EA5">
      <w:pPr>
        <w:jc w:val="right"/>
      </w:pPr>
    </w:p>
    <w:p w14:paraId="3BD896D8" w14:textId="685F0210" w:rsidR="001D3EA5" w:rsidRDefault="001D3EA5"/>
    <w:p w14:paraId="7F1F9FAD" w14:textId="112EEEBC" w:rsidR="001D3EA5" w:rsidRDefault="001D3EA5"/>
    <w:p w14:paraId="7B3DAD6D" w14:textId="3752E9CF" w:rsidR="001D3EA5" w:rsidRDefault="00232C3A">
      <w:pPr>
        <w:pStyle w:val="GpsTitolo"/>
        <w:numPr>
          <w:ilvl w:val="1"/>
          <w:numId w:val="24"/>
        </w:numPr>
        <w:outlineLvl w:val="9"/>
      </w:pPr>
      <w:bookmarkStart w:id="104" w:name="_Toc90137642"/>
      <w:bookmarkStart w:id="105" w:name="_Toc90139440"/>
      <w:bookmarkStart w:id="106" w:name="_Toc90236313"/>
      <w:r>
        <w:t>SQ_AggiuntaContenuto</w:t>
      </w:r>
      <w:bookmarkEnd w:id="104"/>
      <w:bookmarkEnd w:id="105"/>
      <w:bookmarkEnd w:id="106"/>
    </w:p>
    <w:p w14:paraId="083318ED" w14:textId="02E089D0" w:rsidR="001D3EA5" w:rsidRDefault="00AC659F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304C64" wp14:editId="2E17B882">
            <wp:simplePos x="0" y="0"/>
            <wp:positionH relativeFrom="margin">
              <wp:posOffset>-251460</wp:posOffset>
            </wp:positionH>
            <wp:positionV relativeFrom="margin">
              <wp:posOffset>1009015</wp:posOffset>
            </wp:positionV>
            <wp:extent cx="6725920" cy="5676900"/>
            <wp:effectExtent l="0" t="0" r="0" b="0"/>
            <wp:wrapTopAndBottom/>
            <wp:docPr id="8" name="Immagin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5676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3A">
        <w:t>N. Cacace</w:t>
      </w:r>
    </w:p>
    <w:p w14:paraId="2B4FE5FC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107" w:name="_Toc90137643"/>
      <w:bookmarkStart w:id="108" w:name="_Toc90139441"/>
      <w:bookmarkStart w:id="109" w:name="_Toc90236314"/>
      <w:r>
        <w:rPr>
          <w:rFonts w:eastAsia="Droid Sans"/>
          <w:u w:val="single"/>
        </w:rPr>
        <w:lastRenderedPageBreak/>
        <w:t>MockUp</w:t>
      </w:r>
      <w:bookmarkEnd w:id="107"/>
      <w:bookmarkEnd w:id="108"/>
      <w:bookmarkEnd w:id="109"/>
    </w:p>
    <w:p w14:paraId="3336BCA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0" w:name="_Toc90137644"/>
      <w:bookmarkStart w:id="111" w:name="_Toc90139442"/>
      <w:bookmarkStart w:id="112" w:name="_Toc90236315"/>
      <w:r>
        <w:t>Homepage</w:t>
      </w:r>
      <w:bookmarkEnd w:id="110"/>
      <w:bookmarkEnd w:id="111"/>
      <w:bookmarkEnd w:id="112"/>
    </w:p>
    <w:p w14:paraId="55EF3C49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CAA3FB" wp14:editId="4301B7C3">
            <wp:simplePos x="0" y="0"/>
            <wp:positionH relativeFrom="column">
              <wp:posOffset>1203963</wp:posOffset>
            </wp:positionH>
            <wp:positionV relativeFrom="page">
              <wp:posOffset>2697479</wp:posOffset>
            </wp:positionV>
            <wp:extent cx="4030976" cy="5258430"/>
            <wp:effectExtent l="0" t="0" r="7624" b="0"/>
            <wp:wrapTopAndBottom/>
            <wp:docPr id="9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0976" cy="52584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A. Ricchetti</w:t>
      </w:r>
    </w:p>
    <w:p w14:paraId="55E8A784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596F5B7A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20154013" w14:textId="77777777" w:rsidR="001D3EA5" w:rsidRDefault="001D3EA5">
      <w:pPr>
        <w:pStyle w:val="GpsTitolo"/>
        <w:pBdr>
          <w:bottom w:val="none" w:sz="0" w:space="0" w:color="auto"/>
        </w:pBdr>
        <w:outlineLvl w:val="9"/>
        <w:rPr>
          <w:sz w:val="22"/>
          <w:szCs w:val="22"/>
        </w:rPr>
      </w:pPr>
    </w:p>
    <w:p w14:paraId="6A47C9D4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3" w:name="_Toc90137645"/>
      <w:bookmarkStart w:id="114" w:name="_Toc90139443"/>
      <w:bookmarkStart w:id="115" w:name="_Toc90236316"/>
      <w:r>
        <w:t>Contenuto</w:t>
      </w:r>
      <w:bookmarkEnd w:id="113"/>
      <w:bookmarkEnd w:id="114"/>
      <w:bookmarkEnd w:id="115"/>
    </w:p>
    <w:p w14:paraId="5F16BB4E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F39D0A" wp14:editId="23DC635F">
            <wp:simplePos x="0" y="0"/>
            <wp:positionH relativeFrom="column">
              <wp:posOffset>472443</wp:posOffset>
            </wp:positionH>
            <wp:positionV relativeFrom="page">
              <wp:posOffset>3117665</wp:posOffset>
            </wp:positionV>
            <wp:extent cx="5288276" cy="5537835"/>
            <wp:effectExtent l="0" t="0" r="7624" b="5715"/>
            <wp:wrapTopAndBottom/>
            <wp:docPr id="10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8276" cy="55378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S. Pastore</w:t>
      </w:r>
    </w:p>
    <w:p w14:paraId="061C91C1" w14:textId="77777777" w:rsidR="001D3EA5" w:rsidRDefault="001D3EA5"/>
    <w:p w14:paraId="11105A9B" w14:textId="77777777" w:rsidR="001D3EA5" w:rsidRDefault="001D3EA5"/>
    <w:p w14:paraId="3B709658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6" w:name="_Toc90137646"/>
      <w:bookmarkStart w:id="117" w:name="_Toc90139444"/>
      <w:bookmarkStart w:id="118" w:name="_Toc90236317"/>
      <w:r>
        <w:t>Registrazione</w:t>
      </w:r>
      <w:bookmarkEnd w:id="116"/>
      <w:bookmarkEnd w:id="117"/>
      <w:bookmarkEnd w:id="118"/>
    </w:p>
    <w:p w14:paraId="694483FC" w14:textId="77777777" w:rsidR="001D3EA5" w:rsidRDefault="00232C3A">
      <w:pPr>
        <w:pStyle w:val="Paragrafoelenco"/>
        <w:jc w:val="right"/>
      </w:pPr>
      <w:r>
        <w:t>N. Cacace</w:t>
      </w:r>
    </w:p>
    <w:p w14:paraId="04884878" w14:textId="77777777" w:rsidR="001D3EA5" w:rsidRDefault="001D3EA5">
      <w:pPr>
        <w:pStyle w:val="Paragrafoelenco"/>
      </w:pPr>
    </w:p>
    <w:p w14:paraId="7B50E8F9" w14:textId="77777777" w:rsidR="001D3EA5" w:rsidRDefault="00232C3A">
      <w:pPr>
        <w:pStyle w:val="Paragrafoelenc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8DD0C13" wp14:editId="33252991">
            <wp:simplePos x="0" y="0"/>
            <wp:positionH relativeFrom="column">
              <wp:posOffset>-49889</wp:posOffset>
            </wp:positionH>
            <wp:positionV relativeFrom="page">
              <wp:posOffset>2718264</wp:posOffset>
            </wp:positionV>
            <wp:extent cx="6217920" cy="4752978"/>
            <wp:effectExtent l="0" t="0" r="0" b="9522"/>
            <wp:wrapTopAndBottom/>
            <wp:docPr id="11" name="Immagin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752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A06A04D" w14:textId="77777777" w:rsidR="001D3EA5" w:rsidRDefault="001D3EA5">
      <w:pPr>
        <w:pStyle w:val="Paragrafoelenco"/>
      </w:pPr>
    </w:p>
    <w:p w14:paraId="1B408FF4" w14:textId="77777777" w:rsidR="001D3EA5" w:rsidRDefault="001D3EA5">
      <w:pPr>
        <w:pStyle w:val="Paragrafoelenco"/>
      </w:pPr>
    </w:p>
    <w:p w14:paraId="16DF3F49" w14:textId="77777777" w:rsidR="001D3EA5" w:rsidRDefault="001D3EA5">
      <w:pPr>
        <w:pStyle w:val="Paragrafoelenco"/>
      </w:pPr>
    </w:p>
    <w:p w14:paraId="0D8B9D7A" w14:textId="77777777" w:rsidR="001D3EA5" w:rsidRDefault="001D3EA5">
      <w:pPr>
        <w:pStyle w:val="Paragrafoelenco"/>
      </w:pPr>
    </w:p>
    <w:p w14:paraId="40250F83" w14:textId="77777777" w:rsidR="001D3EA5" w:rsidRDefault="001D3EA5">
      <w:pPr>
        <w:pStyle w:val="Paragrafoelenco"/>
      </w:pPr>
    </w:p>
    <w:p w14:paraId="68D0E549" w14:textId="77777777" w:rsidR="001D3EA5" w:rsidRDefault="001D3EA5">
      <w:pPr>
        <w:pStyle w:val="Paragrafoelenco"/>
      </w:pPr>
    </w:p>
    <w:p w14:paraId="30F91369" w14:textId="77777777" w:rsidR="001D3EA5" w:rsidRDefault="001D3EA5">
      <w:pPr>
        <w:pStyle w:val="Paragrafoelenco"/>
      </w:pPr>
    </w:p>
    <w:p w14:paraId="5E6A8094" w14:textId="77777777" w:rsidR="001D3EA5" w:rsidRDefault="001D3EA5">
      <w:pPr>
        <w:pStyle w:val="Paragrafoelenco"/>
      </w:pPr>
    </w:p>
    <w:p w14:paraId="36D39B03" w14:textId="77777777" w:rsidR="001D3EA5" w:rsidRDefault="001D3EA5">
      <w:pPr>
        <w:pStyle w:val="Paragrafoelenco"/>
      </w:pPr>
    </w:p>
    <w:p w14:paraId="6EEE957C" w14:textId="77777777" w:rsidR="001D3EA5" w:rsidRDefault="001D3EA5">
      <w:pPr>
        <w:pStyle w:val="Paragrafoelenco"/>
      </w:pPr>
    </w:p>
    <w:p w14:paraId="51E99641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19" w:name="_Toc90137647"/>
      <w:bookmarkStart w:id="120" w:name="_Toc90139445"/>
      <w:bookmarkStart w:id="121" w:name="_Toc90236318"/>
      <w:r>
        <w:t>Lista</w:t>
      </w:r>
      <w:bookmarkEnd w:id="119"/>
      <w:bookmarkEnd w:id="120"/>
      <w:bookmarkEnd w:id="121"/>
    </w:p>
    <w:p w14:paraId="09361E26" w14:textId="77777777" w:rsidR="001D3EA5" w:rsidRDefault="00232C3A">
      <w:pPr>
        <w:ind w:left="360"/>
        <w:jc w:val="right"/>
      </w:pPr>
      <w:r>
        <w:t>A. Prezioso</w:t>
      </w:r>
    </w:p>
    <w:p w14:paraId="7C2F45CF" w14:textId="77777777" w:rsidR="001D3EA5" w:rsidRDefault="00232C3A">
      <w:r>
        <w:rPr>
          <w:noProof/>
        </w:rPr>
        <w:drawing>
          <wp:anchor distT="0" distB="0" distL="114300" distR="114300" simplePos="0" relativeHeight="251668480" behindDoc="0" locked="0" layoutInCell="1" allowOverlap="1" wp14:anchorId="33B87266" wp14:editId="46097AE9">
            <wp:simplePos x="0" y="0"/>
            <wp:positionH relativeFrom="column">
              <wp:posOffset>-146047</wp:posOffset>
            </wp:positionH>
            <wp:positionV relativeFrom="page">
              <wp:posOffset>2741032</wp:posOffset>
            </wp:positionV>
            <wp:extent cx="6745601" cy="5162546"/>
            <wp:effectExtent l="0" t="0" r="0" b="4"/>
            <wp:wrapTopAndBottom/>
            <wp:docPr id="12" name="Immagine 13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5601" cy="5162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960445" w14:textId="77777777" w:rsidR="001D3EA5" w:rsidRDefault="001D3EA5"/>
    <w:p w14:paraId="622E9E76" w14:textId="77777777" w:rsidR="001D3EA5" w:rsidRDefault="001D3EA5"/>
    <w:p w14:paraId="3181F514" w14:textId="77777777" w:rsidR="001D3EA5" w:rsidRDefault="001D3EA5"/>
    <w:p w14:paraId="61A3BC6E" w14:textId="77777777" w:rsidR="001D3EA5" w:rsidRDefault="001D3EA5"/>
    <w:p w14:paraId="6180C2B1" w14:textId="77777777" w:rsidR="001D3EA5" w:rsidRDefault="001D3EA5"/>
    <w:p w14:paraId="23B9EE5F" w14:textId="77777777" w:rsidR="001D3EA5" w:rsidRDefault="00232C3A">
      <w:pPr>
        <w:pStyle w:val="GpsTitolo"/>
        <w:numPr>
          <w:ilvl w:val="0"/>
          <w:numId w:val="24"/>
        </w:numPr>
        <w:outlineLvl w:val="9"/>
      </w:pPr>
      <w:bookmarkStart w:id="122" w:name="_Toc90137648"/>
      <w:bookmarkStart w:id="123" w:name="_Toc90139446"/>
      <w:bookmarkStart w:id="124" w:name="_Toc90236319"/>
      <w:r>
        <w:rPr>
          <w:rFonts w:eastAsia="Droid Sans"/>
          <w:u w:val="single"/>
        </w:rPr>
        <w:t>Navigational Path</w:t>
      </w:r>
      <w:bookmarkEnd w:id="122"/>
      <w:bookmarkEnd w:id="123"/>
      <w:bookmarkEnd w:id="124"/>
    </w:p>
    <w:p w14:paraId="2EFA85D5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25" w:name="_Toc90137649"/>
      <w:bookmarkStart w:id="126" w:name="_Toc90139447"/>
      <w:bookmarkStart w:id="127" w:name="_Toc90236320"/>
      <w:r>
        <w:t>Ospite</w:t>
      </w:r>
      <w:bookmarkEnd w:id="125"/>
      <w:bookmarkEnd w:id="126"/>
      <w:bookmarkEnd w:id="127"/>
    </w:p>
    <w:p w14:paraId="5BED159E" w14:textId="77777777" w:rsidR="001D3EA5" w:rsidRDefault="00232C3A">
      <w:pPr>
        <w:jc w:val="right"/>
      </w:pPr>
      <w:r>
        <w:t>A. Prezioso</w:t>
      </w:r>
    </w:p>
    <w:p w14:paraId="3163350D" w14:textId="77777777" w:rsidR="001D3EA5" w:rsidRDefault="00232C3A">
      <w:r>
        <w:rPr>
          <w:noProof/>
        </w:rPr>
        <w:drawing>
          <wp:anchor distT="0" distB="0" distL="114300" distR="114300" simplePos="0" relativeHeight="251671552" behindDoc="0" locked="0" layoutInCell="1" allowOverlap="1" wp14:anchorId="74BD1DE6" wp14:editId="1630F7EB">
            <wp:simplePos x="0" y="0"/>
            <wp:positionH relativeFrom="column">
              <wp:posOffset>1292861</wp:posOffset>
            </wp:positionH>
            <wp:positionV relativeFrom="page">
              <wp:posOffset>3121661</wp:posOffset>
            </wp:positionV>
            <wp:extent cx="3739511" cy="3649342"/>
            <wp:effectExtent l="0" t="0" r="0" b="8258"/>
            <wp:wrapTopAndBottom/>
            <wp:docPr id="13" name="Immagin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9511" cy="3649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5F707B8" w14:textId="77777777" w:rsidR="001D3EA5" w:rsidRDefault="001D3EA5"/>
    <w:p w14:paraId="30EFE913" w14:textId="77777777" w:rsidR="001D3EA5" w:rsidRDefault="001D3EA5"/>
    <w:p w14:paraId="7ECD3F76" w14:textId="77777777" w:rsidR="001D3EA5" w:rsidRDefault="001D3EA5"/>
    <w:p w14:paraId="23088F99" w14:textId="77777777" w:rsidR="001D3EA5" w:rsidRDefault="001D3EA5"/>
    <w:p w14:paraId="1A79B2A2" w14:textId="77777777" w:rsidR="001D3EA5" w:rsidRDefault="001D3EA5"/>
    <w:p w14:paraId="49C6A05B" w14:textId="77777777" w:rsidR="001D3EA5" w:rsidRDefault="001D3EA5"/>
    <w:p w14:paraId="6402A30A" w14:textId="77777777" w:rsidR="001D3EA5" w:rsidRDefault="001D3EA5"/>
    <w:p w14:paraId="5435AA9F" w14:textId="77777777" w:rsidR="001D3EA5" w:rsidRDefault="001D3EA5"/>
    <w:p w14:paraId="29DF767F" w14:textId="77777777" w:rsidR="001D3EA5" w:rsidRDefault="001D3EA5"/>
    <w:p w14:paraId="7CD1ACB7" w14:textId="77777777" w:rsidR="001D3EA5" w:rsidRDefault="001D3EA5"/>
    <w:p w14:paraId="12DBECBB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28" w:name="_Toc90137650"/>
      <w:bookmarkStart w:id="129" w:name="_Toc90139448"/>
      <w:bookmarkStart w:id="130" w:name="_Toc90236321"/>
      <w:r>
        <w:t>Utente Registrato</w:t>
      </w:r>
      <w:bookmarkEnd w:id="128"/>
      <w:bookmarkEnd w:id="129"/>
      <w:bookmarkEnd w:id="130"/>
    </w:p>
    <w:p w14:paraId="1A158C57" w14:textId="77777777" w:rsidR="001D3EA5" w:rsidRDefault="00232C3A">
      <w:pPr>
        <w:pStyle w:val="Paragrafoelenco"/>
        <w:jc w:val="right"/>
      </w:pPr>
      <w:r>
        <w:t>A. Ricchetti</w:t>
      </w:r>
    </w:p>
    <w:p w14:paraId="47B5A73E" w14:textId="77777777" w:rsidR="001D3EA5" w:rsidRDefault="001D3EA5"/>
    <w:p w14:paraId="1EDDD3DC" w14:textId="77777777" w:rsidR="001D3EA5" w:rsidRDefault="00232C3A">
      <w:r>
        <w:rPr>
          <w:noProof/>
        </w:rPr>
        <w:drawing>
          <wp:inline distT="0" distB="0" distL="0" distR="0" wp14:anchorId="6FA3B37B" wp14:editId="76296FF7">
            <wp:extent cx="5819771" cy="4533896"/>
            <wp:effectExtent l="0" t="0" r="0" b="4"/>
            <wp:docPr id="14" name="Immagin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1" cy="4533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156CB3" w14:textId="77777777" w:rsidR="001D3EA5" w:rsidRDefault="001D3EA5"/>
    <w:p w14:paraId="33F7D756" w14:textId="77777777" w:rsidR="001D3EA5" w:rsidRDefault="00232C3A">
      <w:pPr>
        <w:pStyle w:val="GpsTitolo"/>
        <w:numPr>
          <w:ilvl w:val="1"/>
          <w:numId w:val="24"/>
        </w:numPr>
        <w:outlineLvl w:val="9"/>
      </w:pPr>
      <w:bookmarkStart w:id="131" w:name="_Toc90137651"/>
      <w:bookmarkStart w:id="132" w:name="_Toc90139449"/>
      <w:bookmarkStart w:id="133" w:name="_Toc90236322"/>
      <w:r>
        <w:lastRenderedPageBreak/>
        <w:t>Utente Amministratore</w:t>
      </w:r>
      <w:bookmarkEnd w:id="131"/>
      <w:bookmarkEnd w:id="132"/>
      <w:bookmarkEnd w:id="133"/>
    </w:p>
    <w:p w14:paraId="460CBC95" w14:textId="77777777" w:rsidR="001D3EA5" w:rsidRDefault="00232C3A">
      <w:pPr>
        <w:jc w:val="righ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B9415B" wp14:editId="140D05D2">
            <wp:simplePos x="0" y="0"/>
            <wp:positionH relativeFrom="column">
              <wp:posOffset>-15243</wp:posOffset>
            </wp:positionH>
            <wp:positionV relativeFrom="page">
              <wp:posOffset>2171699</wp:posOffset>
            </wp:positionV>
            <wp:extent cx="6325874" cy="5273043"/>
            <wp:effectExtent l="0" t="0" r="0" b="3807"/>
            <wp:wrapTopAndBottom/>
            <wp:docPr id="15" name="Immagin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25874" cy="52730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N. Cacace</w:t>
      </w:r>
    </w:p>
    <w:p w14:paraId="71AB7EC3" w14:textId="77777777" w:rsidR="001D3EA5" w:rsidRDefault="001D3EA5">
      <w:pPr>
        <w:pStyle w:val="GpsTitolo"/>
        <w:pBdr>
          <w:bottom w:val="none" w:sz="0" w:space="0" w:color="auto"/>
        </w:pBdr>
        <w:outlineLvl w:val="9"/>
      </w:pPr>
    </w:p>
    <w:p w14:paraId="5B2AE87D" w14:textId="77777777" w:rsidR="001D3EA5" w:rsidRDefault="001D3EA5">
      <w:pPr>
        <w:pStyle w:val="GpsTitolo"/>
        <w:pBdr>
          <w:bottom w:val="none" w:sz="0" w:space="0" w:color="auto"/>
        </w:pBdr>
        <w:outlineLvl w:val="9"/>
      </w:pPr>
    </w:p>
    <w:sectPr w:rsidR="001D3EA5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F35F" w14:textId="77777777" w:rsidR="00B06D58" w:rsidRDefault="00B06D58">
      <w:pPr>
        <w:spacing w:after="0"/>
      </w:pPr>
      <w:r>
        <w:separator/>
      </w:r>
    </w:p>
  </w:endnote>
  <w:endnote w:type="continuationSeparator" w:id="0">
    <w:p w14:paraId="58F54712" w14:textId="77777777" w:rsidR="00B06D58" w:rsidRDefault="00B06D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charset w:val="00"/>
    <w:family w:val="auto"/>
    <w:pitch w:val="default"/>
  </w:font>
  <w:font w:name="Helvetica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0E36" w14:textId="77777777" w:rsidR="002F107B" w:rsidRDefault="00B06D58">
    <w:pPr>
      <w:tabs>
        <w:tab w:val="center" w:pos="4550"/>
        <w:tab w:val="left" w:pos="5818"/>
      </w:tabs>
      <w:ind w:right="260"/>
      <w:rPr>
        <w:rFonts w:ascii="Century Gothic" w:hAnsi="Century Gothic"/>
        <w:color w:val="1F3864"/>
        <w:spacing w:val="60"/>
        <w:sz w:val="16"/>
        <w:szCs w:val="16"/>
      </w:rPr>
    </w:pPr>
  </w:p>
  <w:p w14:paraId="1C30013D" w14:textId="77777777" w:rsidR="002F107B" w:rsidRDefault="00232C3A">
    <w:pPr>
      <w:tabs>
        <w:tab w:val="center" w:pos="4550"/>
        <w:tab w:val="left" w:pos="5818"/>
      </w:tabs>
      <w:ind w:right="260"/>
    </w:pPr>
    <w:r>
      <w:rPr>
        <w:rFonts w:ascii="Century Gothic" w:hAnsi="Century Gothic"/>
        <w:color w:val="1F3864"/>
        <w:spacing w:val="60"/>
        <w:sz w:val="16"/>
        <w:szCs w:val="16"/>
      </w:rPr>
      <w:t>GuardaTV                                                                  Pag.</w:t>
    </w:r>
    <w:r>
      <w:rPr>
        <w:rFonts w:ascii="Century Gothic" w:hAnsi="Century Gothic"/>
        <w:color w:val="1F3864"/>
        <w:sz w:val="16"/>
        <w:szCs w:val="16"/>
      </w:rPr>
      <w:t xml:space="preserve">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PAGE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  <w:r>
      <w:rPr>
        <w:rFonts w:ascii="Century Gothic" w:hAnsi="Century Gothic"/>
        <w:color w:val="1F3864"/>
        <w:sz w:val="16"/>
        <w:szCs w:val="16"/>
      </w:rPr>
      <w:t xml:space="preserve"> |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</w:p>
  <w:p w14:paraId="78AC4FE8" w14:textId="77777777" w:rsidR="002F107B" w:rsidRDefault="00B06D5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10"/>
      <w:gridCol w:w="3210"/>
      <w:gridCol w:w="3210"/>
    </w:tblGrid>
    <w:tr w:rsidR="002F107B" w14:paraId="6448AA58" w14:textId="77777777"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33AA498" w14:textId="77777777" w:rsidR="002F107B" w:rsidRDefault="00B06D58">
          <w:pPr>
            <w:pStyle w:val="Intestazione"/>
            <w:ind w:left="-115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BC94459" w14:textId="77777777" w:rsidR="002F107B" w:rsidRDefault="00B06D58">
          <w:pPr>
            <w:pStyle w:val="Intestazione"/>
            <w:jc w:val="center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4FB7BD" w14:textId="77777777" w:rsidR="002F107B" w:rsidRDefault="00B06D58">
          <w:pPr>
            <w:pStyle w:val="Intestazione"/>
            <w:ind w:right="-115"/>
            <w:jc w:val="right"/>
          </w:pPr>
        </w:p>
      </w:tc>
    </w:tr>
  </w:tbl>
  <w:p w14:paraId="52BBE642" w14:textId="77777777" w:rsidR="002F107B" w:rsidRDefault="00B06D5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783D" w14:textId="77777777" w:rsidR="002F107B" w:rsidRDefault="00B06D58">
    <w:pPr>
      <w:tabs>
        <w:tab w:val="center" w:pos="4550"/>
        <w:tab w:val="left" w:pos="5818"/>
      </w:tabs>
      <w:ind w:right="260"/>
      <w:rPr>
        <w:rFonts w:ascii="Century Gothic" w:hAnsi="Century Gothic"/>
        <w:color w:val="1F3864"/>
        <w:spacing w:val="60"/>
        <w:sz w:val="16"/>
        <w:szCs w:val="16"/>
      </w:rPr>
    </w:pPr>
  </w:p>
  <w:p w14:paraId="3B0DB492" w14:textId="77777777" w:rsidR="002F107B" w:rsidRDefault="00232C3A">
    <w:pPr>
      <w:tabs>
        <w:tab w:val="center" w:pos="4550"/>
        <w:tab w:val="left" w:pos="5818"/>
      </w:tabs>
      <w:ind w:right="260"/>
    </w:pPr>
    <w:r>
      <w:rPr>
        <w:rFonts w:ascii="Century Gothic" w:hAnsi="Century Gothic"/>
        <w:color w:val="1F3864"/>
        <w:spacing w:val="60"/>
        <w:sz w:val="16"/>
        <w:szCs w:val="16"/>
      </w:rPr>
      <w:t>GuardaTV                                                               Pag.</w:t>
    </w:r>
    <w:r>
      <w:rPr>
        <w:rFonts w:ascii="Century Gothic" w:hAnsi="Century Gothic"/>
        <w:color w:val="1F3864"/>
        <w:sz w:val="16"/>
        <w:szCs w:val="16"/>
      </w:rPr>
      <w:t xml:space="preserve">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PAGE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  <w:r>
      <w:rPr>
        <w:rFonts w:ascii="Century Gothic" w:hAnsi="Century Gothic"/>
        <w:color w:val="1F3864"/>
        <w:sz w:val="16"/>
        <w:szCs w:val="16"/>
      </w:rPr>
      <w:t xml:space="preserve"> |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</w:p>
  <w:p w14:paraId="17D51AFC" w14:textId="77777777" w:rsidR="002F107B" w:rsidRDefault="00B06D5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774BE" w14:textId="77777777" w:rsidR="00B06D58" w:rsidRDefault="00B06D58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4AD5CCCF" w14:textId="77777777" w:rsidR="00B06D58" w:rsidRDefault="00B06D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7A91" w14:textId="77777777" w:rsidR="002F107B" w:rsidRDefault="00B06D58">
    <w:pPr>
      <w:pStyle w:val="Intestazione"/>
    </w:pPr>
  </w:p>
  <w:p w14:paraId="46670EAD" w14:textId="77777777" w:rsidR="002F107B" w:rsidRDefault="00B06D58">
    <w:pPr>
      <w:pStyle w:val="Intestazione"/>
      <w:rPr>
        <w:rFonts w:ascii="Garamond" w:hAnsi="Garamond"/>
      </w:rPr>
    </w:pPr>
  </w:p>
  <w:p w14:paraId="7AAAE261" w14:textId="77777777" w:rsidR="002F107B" w:rsidRDefault="00232C3A">
    <w:pPr>
      <w:pStyle w:val="Intestazione"/>
      <w:jc w:val="center"/>
    </w:pPr>
    <w:r>
      <w:rPr>
        <w:rFonts w:ascii="Century Gothic" w:hAnsi="Century Gothic"/>
        <w:noProof/>
        <w:lang w:eastAsia="it-IT"/>
      </w:rPr>
      <w:drawing>
        <wp:anchor distT="0" distB="0" distL="114300" distR="114300" simplePos="0" relativeHeight="251659264" behindDoc="0" locked="0" layoutInCell="1" allowOverlap="1" wp14:anchorId="21695374" wp14:editId="60B34C33">
          <wp:simplePos x="0" y="0"/>
          <wp:positionH relativeFrom="column">
            <wp:posOffset>179066</wp:posOffset>
          </wp:positionH>
          <wp:positionV relativeFrom="page">
            <wp:posOffset>388620</wp:posOffset>
          </wp:positionV>
          <wp:extent cx="867601" cy="867601"/>
          <wp:effectExtent l="0" t="0" r="8699" b="8699"/>
          <wp:wrapSquare wrapText="right"/>
          <wp:docPr id="1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1" cy="8676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sz w:val="24"/>
        <w:szCs w:val="24"/>
      </w:rPr>
      <w:t>Laurea in informatica-Università di Salerno</w:t>
    </w:r>
  </w:p>
  <w:p w14:paraId="08BB93C9" w14:textId="77777777" w:rsidR="002F107B" w:rsidRDefault="00232C3A">
    <w:pPr>
      <w:pStyle w:val="Intestazione"/>
      <w:jc w:val="center"/>
    </w:pPr>
    <w:r>
      <w:rPr>
        <w:rFonts w:ascii="Century Gothic" w:hAnsi="Century Gothic"/>
        <w:sz w:val="24"/>
        <w:szCs w:val="24"/>
      </w:rPr>
      <w:t xml:space="preserve">Corso di </w:t>
    </w:r>
    <w:r>
      <w:rPr>
        <w:rFonts w:ascii="Century Gothic" w:hAnsi="Century Gothic"/>
        <w:i/>
        <w:sz w:val="24"/>
        <w:szCs w:val="24"/>
      </w:rPr>
      <w:t>Ingegneria del Software</w:t>
    </w:r>
    <w:r>
      <w:rPr>
        <w:rFonts w:ascii="Century Gothic" w:hAnsi="Century Gothic"/>
        <w:sz w:val="24"/>
        <w:szCs w:val="24"/>
      </w:rPr>
      <w:t>- Prof. C. Gravino</w:t>
    </w:r>
  </w:p>
  <w:p w14:paraId="1F2132E7" w14:textId="77777777" w:rsidR="002F107B" w:rsidRDefault="00B06D5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C834" w14:textId="77777777" w:rsidR="002F107B" w:rsidRDefault="00232C3A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597F302B" wp14:editId="7F67D42F">
          <wp:simplePos x="0" y="0"/>
          <wp:positionH relativeFrom="column">
            <wp:posOffset>-3813</wp:posOffset>
          </wp:positionH>
          <wp:positionV relativeFrom="paragraph">
            <wp:posOffset>0</wp:posOffset>
          </wp:positionV>
          <wp:extent cx="868049" cy="868049"/>
          <wp:effectExtent l="0" t="0" r="8251" b="8251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9" cy="86804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18A6454" w14:textId="77777777" w:rsidR="002F107B" w:rsidRDefault="00B06D58">
    <w:pPr>
      <w:pStyle w:val="Intestazione"/>
      <w:jc w:val="center"/>
      <w:rPr>
        <w:sz w:val="24"/>
        <w:szCs w:val="24"/>
      </w:rPr>
    </w:pPr>
  </w:p>
  <w:p w14:paraId="6537EB04" w14:textId="77777777" w:rsidR="002F107B" w:rsidRDefault="00232C3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in informatica-Università di Salerno</w:t>
    </w:r>
  </w:p>
  <w:p w14:paraId="2D3FE613" w14:textId="77777777" w:rsidR="002F107B" w:rsidRDefault="00232C3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 C. Gravino</w:t>
    </w:r>
  </w:p>
  <w:p w14:paraId="076A36C8" w14:textId="77777777" w:rsidR="002F107B" w:rsidRDefault="00B06D58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68CF" w14:textId="77777777" w:rsidR="002F107B" w:rsidRDefault="00B06D58">
    <w:pPr>
      <w:pStyle w:val="Intestazione"/>
    </w:pPr>
  </w:p>
  <w:p w14:paraId="66E98638" w14:textId="77777777" w:rsidR="002F107B" w:rsidRDefault="00B06D58">
    <w:pPr>
      <w:pStyle w:val="Intestazione"/>
      <w:rPr>
        <w:rFonts w:ascii="Garamond" w:hAnsi="Garamond"/>
      </w:rPr>
    </w:pPr>
  </w:p>
  <w:p w14:paraId="27CEF4F4" w14:textId="77777777" w:rsidR="002F107B" w:rsidRDefault="00232C3A">
    <w:pPr>
      <w:pStyle w:val="Intestazione"/>
      <w:jc w:val="center"/>
    </w:pPr>
    <w:r>
      <w:rPr>
        <w:rFonts w:ascii="Century Gothic" w:hAnsi="Century Gothic"/>
        <w:noProof/>
        <w:lang w:eastAsia="it-IT"/>
      </w:rPr>
      <w:drawing>
        <wp:anchor distT="0" distB="0" distL="114300" distR="114300" simplePos="0" relativeHeight="251663360" behindDoc="0" locked="0" layoutInCell="1" allowOverlap="1" wp14:anchorId="4D4404DC" wp14:editId="457B5A71">
          <wp:simplePos x="0" y="0"/>
          <wp:positionH relativeFrom="column">
            <wp:posOffset>179066</wp:posOffset>
          </wp:positionH>
          <wp:positionV relativeFrom="page">
            <wp:posOffset>388620</wp:posOffset>
          </wp:positionV>
          <wp:extent cx="867601" cy="867601"/>
          <wp:effectExtent l="0" t="0" r="8699" b="8699"/>
          <wp:wrapSquare wrapText="right"/>
          <wp:docPr id="3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1" cy="8676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sz w:val="24"/>
        <w:szCs w:val="24"/>
      </w:rPr>
      <w:t>Laurea in informatica-Università di Salerno</w:t>
    </w:r>
  </w:p>
  <w:p w14:paraId="4997E99D" w14:textId="77777777" w:rsidR="002F107B" w:rsidRDefault="00232C3A">
    <w:pPr>
      <w:pStyle w:val="Intestazione"/>
      <w:jc w:val="center"/>
    </w:pPr>
    <w:r>
      <w:rPr>
        <w:rFonts w:ascii="Century Gothic" w:hAnsi="Century Gothic"/>
        <w:sz w:val="24"/>
        <w:szCs w:val="24"/>
      </w:rPr>
      <w:t xml:space="preserve">Corso di </w:t>
    </w:r>
    <w:r>
      <w:rPr>
        <w:rFonts w:ascii="Century Gothic" w:hAnsi="Century Gothic"/>
        <w:i/>
        <w:sz w:val="24"/>
        <w:szCs w:val="24"/>
      </w:rPr>
      <w:t>Ingegneria del Software</w:t>
    </w:r>
    <w:r>
      <w:rPr>
        <w:rFonts w:ascii="Century Gothic" w:hAnsi="Century Gothic"/>
        <w:sz w:val="24"/>
        <w:szCs w:val="24"/>
      </w:rPr>
      <w:t>- Prof. C. Gravino</w:t>
    </w:r>
  </w:p>
  <w:p w14:paraId="63EA15FB" w14:textId="77777777" w:rsidR="002F107B" w:rsidRDefault="00B06D5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046"/>
    <w:multiLevelType w:val="multilevel"/>
    <w:tmpl w:val="22A6B15A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2117603"/>
    <w:multiLevelType w:val="multilevel"/>
    <w:tmpl w:val="346C7ABC"/>
    <w:styleLink w:val="WWOutlineListStyle1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4F144CA"/>
    <w:multiLevelType w:val="multilevel"/>
    <w:tmpl w:val="65A86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2556FF"/>
    <w:multiLevelType w:val="multilevel"/>
    <w:tmpl w:val="82C89672"/>
    <w:styleLink w:val="WWOutlineListStyle1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09361943"/>
    <w:multiLevelType w:val="multilevel"/>
    <w:tmpl w:val="C1CA10FC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0BCB27C9"/>
    <w:multiLevelType w:val="multilevel"/>
    <w:tmpl w:val="EBB4FF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EF62749"/>
    <w:multiLevelType w:val="multilevel"/>
    <w:tmpl w:val="A762DCC2"/>
    <w:styleLink w:val="WWOutlineListStyle22"/>
    <w:lvl w:ilvl="0">
      <w:start w:val="1"/>
      <w:numFmt w:val="none"/>
      <w:lvlText w:val="%1"/>
      <w:lvlJc w:val="left"/>
    </w:lvl>
    <w:lvl w:ilvl="1">
      <w:start w:val="1"/>
      <w:numFmt w:val="decimal"/>
      <w:pStyle w:val="SottotitoliParagrafo"/>
      <w:lvlText w:val="%2."/>
      <w:lvlJc w:val="left"/>
      <w:pPr>
        <w:ind w:left="72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10B46E9B"/>
    <w:multiLevelType w:val="multilevel"/>
    <w:tmpl w:val="102CDE96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1EB2B0E"/>
    <w:multiLevelType w:val="multilevel"/>
    <w:tmpl w:val="009CBA4A"/>
    <w:styleLink w:val="WWOutlineListStyle1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160B525D"/>
    <w:multiLevelType w:val="multilevel"/>
    <w:tmpl w:val="22AA3772"/>
    <w:styleLink w:val="WWOutlineListStyle1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05600E1"/>
    <w:multiLevelType w:val="multilevel"/>
    <w:tmpl w:val="BD56FF26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310F3B7D"/>
    <w:multiLevelType w:val="multilevel"/>
    <w:tmpl w:val="828CBF6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32"/>
        <w:szCs w:val="3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65297A"/>
    <w:multiLevelType w:val="multilevel"/>
    <w:tmpl w:val="DEE6D748"/>
    <w:styleLink w:val="WWOutlineListStyle1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35D03B1B"/>
    <w:multiLevelType w:val="multilevel"/>
    <w:tmpl w:val="81506F72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38D217EC"/>
    <w:multiLevelType w:val="multilevel"/>
    <w:tmpl w:val="DA103C92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3BA272F0"/>
    <w:multiLevelType w:val="multilevel"/>
    <w:tmpl w:val="83F83A86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3D0D6BFC"/>
    <w:multiLevelType w:val="multilevel"/>
    <w:tmpl w:val="E60E2620"/>
    <w:styleLink w:val="WWOutlineListStyle2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44BE7888"/>
    <w:multiLevelType w:val="multilevel"/>
    <w:tmpl w:val="A10A6790"/>
    <w:styleLink w:val="WWOutlineListStyle2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 w15:restartNumberingAfterBreak="0">
    <w:nsid w:val="4940503F"/>
    <w:multiLevelType w:val="multilevel"/>
    <w:tmpl w:val="A6A4843A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DAC0722"/>
    <w:multiLevelType w:val="multilevel"/>
    <w:tmpl w:val="9C8406F4"/>
    <w:styleLink w:val="WWOutlineListStyle1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57B760E5"/>
    <w:multiLevelType w:val="multilevel"/>
    <w:tmpl w:val="15583068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 w15:restartNumberingAfterBreak="0">
    <w:nsid w:val="61E25A4E"/>
    <w:multiLevelType w:val="multilevel"/>
    <w:tmpl w:val="40B6E5D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 w15:restartNumberingAfterBreak="0">
    <w:nsid w:val="62B80031"/>
    <w:multiLevelType w:val="multilevel"/>
    <w:tmpl w:val="02525A76"/>
    <w:lvl w:ilvl="0">
      <w:start w:val="1"/>
      <w:numFmt w:val="upperLetter"/>
      <w:lvlText w:val="%1."/>
      <w:lvlJc w:val="left"/>
      <w:pPr>
        <w:ind w:left="1080" w:hanging="360"/>
      </w:pPr>
      <w:rPr>
        <w:rFonts w:ascii="Century Gothic" w:eastAsia="Times New Roman" w:hAnsi="Century Gothic"/>
        <w:color w:val="1F386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755E66"/>
    <w:multiLevelType w:val="multilevel"/>
    <w:tmpl w:val="64DE055A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4" w15:restartNumberingAfterBreak="0">
    <w:nsid w:val="65BB7AC8"/>
    <w:multiLevelType w:val="multilevel"/>
    <w:tmpl w:val="2724D9B0"/>
    <w:lvl w:ilvl="0">
      <w:start w:val="1"/>
      <w:numFmt w:val="upperLetter"/>
      <w:lvlText w:val="%1."/>
      <w:lvlJc w:val="left"/>
      <w:pPr>
        <w:ind w:left="720" w:hanging="360"/>
      </w:pPr>
      <w:rPr>
        <w:rFonts w:ascii="Century Gothic" w:eastAsia="Times New Roman" w:hAnsi="Century Gothic"/>
        <w:color w:val="1F386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8238A"/>
    <w:multiLevelType w:val="multilevel"/>
    <w:tmpl w:val="2F483E18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6" w15:restartNumberingAfterBreak="0">
    <w:nsid w:val="7C174DB3"/>
    <w:multiLevelType w:val="multilevel"/>
    <w:tmpl w:val="3808F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6B5038"/>
    <w:multiLevelType w:val="multilevel"/>
    <w:tmpl w:val="85DCACD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 w15:restartNumberingAfterBreak="0">
    <w:nsid w:val="7DD94847"/>
    <w:multiLevelType w:val="multilevel"/>
    <w:tmpl w:val="3288D7E6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9" w15:restartNumberingAfterBreak="0">
    <w:nsid w:val="7FAF40F9"/>
    <w:multiLevelType w:val="multilevel"/>
    <w:tmpl w:val="A03CCCE4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1"/>
  </w:num>
  <w:num w:numId="5">
    <w:abstractNumId w:val="8"/>
  </w:num>
  <w:num w:numId="6">
    <w:abstractNumId w:val="9"/>
  </w:num>
  <w:num w:numId="7">
    <w:abstractNumId w:val="12"/>
  </w:num>
  <w:num w:numId="8">
    <w:abstractNumId w:val="19"/>
  </w:num>
  <w:num w:numId="9">
    <w:abstractNumId w:val="3"/>
  </w:num>
  <w:num w:numId="10">
    <w:abstractNumId w:val="7"/>
  </w:num>
  <w:num w:numId="11">
    <w:abstractNumId w:val="23"/>
  </w:num>
  <w:num w:numId="12">
    <w:abstractNumId w:val="21"/>
  </w:num>
  <w:num w:numId="13">
    <w:abstractNumId w:val="15"/>
  </w:num>
  <w:num w:numId="14">
    <w:abstractNumId w:val="20"/>
  </w:num>
  <w:num w:numId="15">
    <w:abstractNumId w:val="14"/>
  </w:num>
  <w:num w:numId="16">
    <w:abstractNumId w:val="0"/>
  </w:num>
  <w:num w:numId="17">
    <w:abstractNumId w:val="10"/>
  </w:num>
  <w:num w:numId="18">
    <w:abstractNumId w:val="25"/>
  </w:num>
  <w:num w:numId="19">
    <w:abstractNumId w:val="13"/>
  </w:num>
  <w:num w:numId="20">
    <w:abstractNumId w:val="28"/>
  </w:num>
  <w:num w:numId="21">
    <w:abstractNumId w:val="4"/>
  </w:num>
  <w:num w:numId="22">
    <w:abstractNumId w:val="27"/>
  </w:num>
  <w:num w:numId="23">
    <w:abstractNumId w:val="29"/>
  </w:num>
  <w:num w:numId="24">
    <w:abstractNumId w:val="26"/>
  </w:num>
  <w:num w:numId="25">
    <w:abstractNumId w:val="2"/>
  </w:num>
  <w:num w:numId="26">
    <w:abstractNumId w:val="18"/>
  </w:num>
  <w:num w:numId="27">
    <w:abstractNumId w:val="11"/>
  </w:num>
  <w:num w:numId="28">
    <w:abstractNumId w:val="5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EA5"/>
    <w:rsid w:val="0006080F"/>
    <w:rsid w:val="001D3EA5"/>
    <w:rsid w:val="00232C3A"/>
    <w:rsid w:val="00470B54"/>
    <w:rsid w:val="006E7A5E"/>
    <w:rsid w:val="00850670"/>
    <w:rsid w:val="00882F84"/>
    <w:rsid w:val="009A677F"/>
    <w:rsid w:val="00AC659F"/>
    <w:rsid w:val="00B06D58"/>
    <w:rsid w:val="00C15D70"/>
    <w:rsid w:val="00CB257E"/>
    <w:rsid w:val="00D93B4E"/>
    <w:rsid w:val="00F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73CE"/>
  <w15:docId w15:val="{AFA49D2C-90BC-4A48-AFA6-B98E699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22">
    <w:name w:val="WW_OutlineListStyle_22"/>
    <w:basedOn w:val="Nessunelenco"/>
    <w:pPr>
      <w:numPr>
        <w:numId w:val="1"/>
      </w:numPr>
    </w:pPr>
  </w:style>
  <w:style w:type="paragraph" w:customStyle="1" w:styleId="GpsTitolo">
    <w:name w:val="Gps Titolo"/>
    <w:basedOn w:val="Titolo1"/>
    <w:pPr>
      <w:pBdr>
        <w:bottom w:val="single" w:sz="2" w:space="1" w:color="D9E2F3"/>
      </w:pBdr>
      <w:spacing w:before="120" w:after="120" w:line="360" w:lineRule="auto"/>
    </w:pPr>
    <w:rPr>
      <w:rFonts w:ascii="Century Gothic" w:hAnsi="Century Gothic"/>
      <w:color w:val="1F3864"/>
      <w:sz w:val="36"/>
      <w:szCs w:val="36"/>
    </w:rPr>
  </w:style>
  <w:style w:type="paragraph" w:customStyle="1" w:styleId="SottotitoliParagrafo">
    <w:name w:val="Sottotitoli Paragrafo"/>
    <w:basedOn w:val="Titolo2"/>
    <w:pPr>
      <w:numPr>
        <w:ilvl w:val="1"/>
        <w:numId w:val="1"/>
      </w:numPr>
      <w:ind w:right="-285"/>
    </w:pPr>
    <w:rPr>
      <w:rFonts w:ascii="Garamond" w:hAnsi="Garamond"/>
      <w:b/>
      <w:i/>
      <w:color w:val="auto"/>
    </w:rPr>
  </w:style>
  <w:style w:type="character" w:customStyle="1" w:styleId="GpsTitoloCarattere">
    <w:name w:val="Gps Titolo Carattere"/>
    <w:basedOn w:val="Carpredefinitoparagrafo"/>
    <w:rPr>
      <w:rFonts w:ascii="Century Gothic" w:eastAsia="Times New Roman" w:hAnsi="Century Gothic" w:cs="Times New Roman"/>
      <w:color w:val="1F3864"/>
      <w:sz w:val="36"/>
      <w:szCs w:val="36"/>
      <w:lang w:val="it-IT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rPr>
      <w:lang w:val="it-IT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rPr>
      <w:lang w:val="it-IT"/>
    </w:rPr>
  </w:style>
  <w:style w:type="paragraph" w:customStyle="1" w:styleId="TitoloDocumento">
    <w:name w:val="Titolo Documento"/>
    <w:basedOn w:val="Normale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rPr>
      <w:rFonts w:ascii="Century Gothic" w:eastAsia="Droid Sans" w:hAnsi="Century Gothic" w:cs="Droid Sans"/>
      <w:color w:val="1F3864"/>
      <w:sz w:val="96"/>
      <w:szCs w:val="96"/>
      <w:lang w:val="it-IT" w:eastAsia="it-IT"/>
    </w:rPr>
  </w:style>
  <w:style w:type="character" w:customStyle="1" w:styleId="Titolo1Carattere">
    <w:name w:val="Titolo 1 Carattere"/>
    <w:basedOn w:val="Carpredefinitoparagrafo"/>
    <w:rPr>
      <w:rFonts w:ascii="Calibri Light" w:eastAsia="Times New Roman" w:hAnsi="Calibri Light" w:cs="Times New Roman"/>
      <w:color w:val="2F5496"/>
      <w:sz w:val="32"/>
      <w:szCs w:val="32"/>
      <w:lang w:val="it-IT"/>
    </w:rPr>
  </w:style>
  <w:style w:type="paragraph" w:customStyle="1" w:styleId="Gpstesto">
    <w:name w:val="Gps testo"/>
    <w:basedOn w:val="Normal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rPr>
      <w:rFonts w:ascii="Garamond" w:hAnsi="Garamond"/>
      <w:sz w:val="24"/>
      <w:lang w:val="it-IT"/>
    </w:rPr>
  </w:style>
  <w:style w:type="character" w:customStyle="1" w:styleId="Titolo2Carattere">
    <w:name w:val="Titolo 2 Carattere"/>
    <w:basedOn w:val="Carpredefinitoparagrafo"/>
    <w:rPr>
      <w:rFonts w:ascii="Calibri Light" w:eastAsia="Times New Roman" w:hAnsi="Calibri Light" w:cs="Times New Roman"/>
      <w:color w:val="2F5496"/>
      <w:sz w:val="26"/>
      <w:szCs w:val="26"/>
      <w:lang w:val="it-IT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Standard">
    <w:name w:val="Standard"/>
    <w:pPr>
      <w:suppressAutoHyphens/>
      <w:spacing w:after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itolosommario">
    <w:name w:val="TOC Heading"/>
    <w:basedOn w:val="Titolo1"/>
    <w:next w:val="Normale"/>
    <w:pPr>
      <w:suppressAutoHyphens w:val="0"/>
    </w:pPr>
    <w:rPr>
      <w:lang w:eastAsia="it-IT"/>
    </w:rPr>
  </w:style>
  <w:style w:type="paragraph" w:styleId="Sommario1">
    <w:name w:val="toc 1"/>
    <w:basedOn w:val="Normale"/>
    <w:next w:val="Normale"/>
    <w:autoRedefine/>
    <w:pPr>
      <w:spacing w:after="100"/>
    </w:pPr>
  </w:style>
  <w:style w:type="character" w:styleId="Collegamentoipertestuale">
    <w:name w:val="Hyperlink"/>
    <w:basedOn w:val="Carpredefinitoparagrafo"/>
    <w:rPr>
      <w:color w:val="0563C1"/>
      <w:u w:val="single"/>
    </w:rPr>
  </w:style>
  <w:style w:type="paragraph" w:styleId="Sommario2">
    <w:name w:val="toc 2"/>
    <w:basedOn w:val="Normale"/>
    <w:next w:val="Normale"/>
    <w:autoRedefine/>
    <w:pPr>
      <w:spacing w:after="100"/>
      <w:ind w:left="220"/>
    </w:pPr>
  </w:style>
  <w:style w:type="numbering" w:customStyle="1" w:styleId="WWOutlineListStyle21">
    <w:name w:val="WW_OutlineListStyle_21"/>
    <w:basedOn w:val="Nessunelenco"/>
    <w:pPr>
      <w:numPr>
        <w:numId w:val="2"/>
      </w:numPr>
    </w:pPr>
  </w:style>
  <w:style w:type="numbering" w:customStyle="1" w:styleId="WWOutlineListStyle20">
    <w:name w:val="WW_OutlineListStyle_20"/>
    <w:basedOn w:val="Nessunelenco"/>
    <w:pPr>
      <w:numPr>
        <w:numId w:val="3"/>
      </w:numPr>
    </w:pPr>
  </w:style>
  <w:style w:type="numbering" w:customStyle="1" w:styleId="WWOutlineListStyle19">
    <w:name w:val="WW_OutlineListStyle_19"/>
    <w:basedOn w:val="Nessunelenco"/>
    <w:pPr>
      <w:numPr>
        <w:numId w:val="4"/>
      </w:numPr>
    </w:pPr>
  </w:style>
  <w:style w:type="numbering" w:customStyle="1" w:styleId="WWOutlineListStyle18">
    <w:name w:val="WW_OutlineListStyle_18"/>
    <w:basedOn w:val="Nessunelenco"/>
    <w:pPr>
      <w:numPr>
        <w:numId w:val="5"/>
      </w:numPr>
    </w:pPr>
  </w:style>
  <w:style w:type="numbering" w:customStyle="1" w:styleId="WWOutlineListStyle17">
    <w:name w:val="WW_OutlineListStyle_17"/>
    <w:basedOn w:val="Nessunelenco"/>
    <w:pPr>
      <w:numPr>
        <w:numId w:val="6"/>
      </w:numPr>
    </w:pPr>
  </w:style>
  <w:style w:type="numbering" w:customStyle="1" w:styleId="WWOutlineListStyle16">
    <w:name w:val="WW_OutlineListStyle_16"/>
    <w:basedOn w:val="Nessunelenco"/>
    <w:pPr>
      <w:numPr>
        <w:numId w:val="7"/>
      </w:numPr>
    </w:pPr>
  </w:style>
  <w:style w:type="numbering" w:customStyle="1" w:styleId="WWOutlineListStyle15">
    <w:name w:val="WW_OutlineListStyle_15"/>
    <w:basedOn w:val="Nessunelenco"/>
    <w:pPr>
      <w:numPr>
        <w:numId w:val="8"/>
      </w:numPr>
    </w:pPr>
  </w:style>
  <w:style w:type="numbering" w:customStyle="1" w:styleId="WWOutlineListStyle14">
    <w:name w:val="WW_OutlineListStyle_14"/>
    <w:basedOn w:val="Nessunelenco"/>
    <w:pPr>
      <w:numPr>
        <w:numId w:val="9"/>
      </w:numPr>
    </w:pPr>
  </w:style>
  <w:style w:type="numbering" w:customStyle="1" w:styleId="WWOutlineListStyle13">
    <w:name w:val="WW_OutlineListStyle_13"/>
    <w:basedOn w:val="Nessunelenco"/>
    <w:pPr>
      <w:numPr>
        <w:numId w:val="10"/>
      </w:numPr>
    </w:pPr>
  </w:style>
  <w:style w:type="numbering" w:customStyle="1" w:styleId="WWOutlineListStyle12">
    <w:name w:val="WW_OutlineListStyle_12"/>
    <w:basedOn w:val="Nessunelenco"/>
    <w:pPr>
      <w:numPr>
        <w:numId w:val="11"/>
      </w:numPr>
    </w:pPr>
  </w:style>
  <w:style w:type="numbering" w:customStyle="1" w:styleId="WWOutlineListStyle11">
    <w:name w:val="WW_OutlineListStyle_11"/>
    <w:basedOn w:val="Nessunelenco"/>
    <w:pPr>
      <w:numPr>
        <w:numId w:val="12"/>
      </w:numPr>
    </w:pPr>
  </w:style>
  <w:style w:type="numbering" w:customStyle="1" w:styleId="WWOutlineListStyle10">
    <w:name w:val="WW_OutlineListStyle_10"/>
    <w:basedOn w:val="Nessunelenco"/>
    <w:pPr>
      <w:numPr>
        <w:numId w:val="13"/>
      </w:numPr>
    </w:pPr>
  </w:style>
  <w:style w:type="numbering" w:customStyle="1" w:styleId="WWOutlineListStyle9">
    <w:name w:val="WW_OutlineListStyle_9"/>
    <w:basedOn w:val="Nessunelenco"/>
    <w:pPr>
      <w:numPr>
        <w:numId w:val="14"/>
      </w:numPr>
    </w:pPr>
  </w:style>
  <w:style w:type="numbering" w:customStyle="1" w:styleId="WWOutlineListStyle8">
    <w:name w:val="WW_OutlineListStyle_8"/>
    <w:basedOn w:val="Nessunelenco"/>
    <w:pPr>
      <w:numPr>
        <w:numId w:val="15"/>
      </w:numPr>
    </w:pPr>
  </w:style>
  <w:style w:type="numbering" w:customStyle="1" w:styleId="WWOutlineListStyle7">
    <w:name w:val="WW_OutlineListStyle_7"/>
    <w:basedOn w:val="Nessunelenco"/>
    <w:pPr>
      <w:numPr>
        <w:numId w:val="16"/>
      </w:numPr>
    </w:pPr>
  </w:style>
  <w:style w:type="numbering" w:customStyle="1" w:styleId="WWOutlineListStyle6">
    <w:name w:val="WW_OutlineListStyle_6"/>
    <w:basedOn w:val="Nessunelenco"/>
    <w:pPr>
      <w:numPr>
        <w:numId w:val="17"/>
      </w:numPr>
    </w:pPr>
  </w:style>
  <w:style w:type="numbering" w:customStyle="1" w:styleId="WWOutlineListStyle5">
    <w:name w:val="WW_OutlineListStyle_5"/>
    <w:basedOn w:val="Nessunelenco"/>
    <w:pPr>
      <w:numPr>
        <w:numId w:val="18"/>
      </w:numPr>
    </w:pPr>
  </w:style>
  <w:style w:type="numbering" w:customStyle="1" w:styleId="WWOutlineListStyle4">
    <w:name w:val="WW_OutlineListStyle_4"/>
    <w:basedOn w:val="Nessunelenco"/>
    <w:pPr>
      <w:numPr>
        <w:numId w:val="19"/>
      </w:numPr>
    </w:pPr>
  </w:style>
  <w:style w:type="numbering" w:customStyle="1" w:styleId="WWOutlineListStyle3">
    <w:name w:val="WW_OutlineListStyle_3"/>
    <w:basedOn w:val="Nessunelenco"/>
    <w:pPr>
      <w:numPr>
        <w:numId w:val="20"/>
      </w:numPr>
    </w:pPr>
  </w:style>
  <w:style w:type="numbering" w:customStyle="1" w:styleId="WWOutlineListStyle2">
    <w:name w:val="WW_OutlineListStyle_2"/>
    <w:basedOn w:val="Nessunelenco"/>
    <w:pPr>
      <w:numPr>
        <w:numId w:val="21"/>
      </w:numPr>
    </w:pPr>
  </w:style>
  <w:style w:type="numbering" w:customStyle="1" w:styleId="WWOutlineListStyle1">
    <w:name w:val="WW_OutlineListStyle_1"/>
    <w:basedOn w:val="Nessunelenco"/>
    <w:pPr>
      <w:numPr>
        <w:numId w:val="22"/>
      </w:numPr>
    </w:pPr>
  </w:style>
  <w:style w:type="numbering" w:customStyle="1" w:styleId="WWOutlineListStyle">
    <w:name w:val="WW_OutlineListStyle"/>
    <w:basedOn w:val="Nessunelenco"/>
    <w:pPr>
      <w:numPr>
        <w:numId w:val="23"/>
      </w:numPr>
    </w:pPr>
  </w:style>
  <w:style w:type="table" w:styleId="Tabellagriglia4-colore1">
    <w:name w:val="Grid Table 4 Accent 1"/>
    <w:basedOn w:val="Tabellanormale"/>
    <w:uiPriority w:val="49"/>
    <w:rsid w:val="00AC659F"/>
    <w:pPr>
      <w:autoSpaceDN/>
      <w:spacing w:after="0"/>
    </w:pPr>
    <w:rPr>
      <w:rFonts w:asciiTheme="minorHAnsi" w:eastAsiaTheme="minorHAnsi" w:hAnsiTheme="minorHAnsi" w:cstheme="minorBidi"/>
      <w:lang w:val="it-IT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4258</Words>
  <Characters>24273</Characters>
  <Application>Microsoft Office Word</Application>
  <DocSecurity>0</DocSecurity>
  <Lines>202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dc:description/>
  <cp:lastModifiedBy>Silvio Pastore</cp:lastModifiedBy>
  <cp:revision>6</cp:revision>
  <dcterms:created xsi:type="dcterms:W3CDTF">2022-02-10T18:39:00Z</dcterms:created>
  <dcterms:modified xsi:type="dcterms:W3CDTF">2022-02-14T16:48:00Z</dcterms:modified>
</cp:coreProperties>
</file>