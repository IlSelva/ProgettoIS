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ayout w:type="fixed"/>
        <w:tblCellMar>
          <w:left w:w="10" w:type="dxa"/>
          <w:right w:w="10" w:type="dxa"/>
        </w:tblCellMar>
        <w:tblLook w:val="0000" w:firstRow="0" w:lastRow="0" w:firstColumn="0" w:lastColumn="0" w:noHBand="0" w:noVBand="0"/>
      </w:tblPr>
      <w:tblGrid>
        <w:gridCol w:w="9498"/>
      </w:tblGrid>
      <w:tr w:rsidR="00A72556" w14:paraId="7C788A2A" w14:textId="77777777">
        <w:trPr>
          <w:trHeight w:val="3009"/>
        </w:trPr>
        <w:tc>
          <w:tcPr>
            <w:tcW w:w="9498" w:type="dxa"/>
            <w:shd w:val="clear" w:color="auto" w:fill="auto"/>
            <w:tcMar>
              <w:top w:w="100" w:type="dxa"/>
              <w:left w:w="100" w:type="dxa"/>
              <w:bottom w:w="100" w:type="dxa"/>
              <w:right w:w="100" w:type="dxa"/>
            </w:tcMar>
          </w:tcPr>
          <w:p w14:paraId="05584ED8" w14:textId="77777777" w:rsidR="00A72556" w:rsidRDefault="002F61C9">
            <w:pPr>
              <w:pStyle w:val="TitoloDocumento"/>
            </w:pPr>
            <w:r>
              <w:t>Test Plan</w:t>
            </w:r>
          </w:p>
          <w:p w14:paraId="27D5639A" w14:textId="77777777" w:rsidR="00A72556" w:rsidRDefault="002F61C9">
            <w:pPr>
              <w:pStyle w:val="TitoloDocumento"/>
            </w:pPr>
            <w:r>
              <w:t>Progetto</w:t>
            </w:r>
          </w:p>
          <w:p w14:paraId="405AC816" w14:textId="77777777" w:rsidR="00A72556" w:rsidRDefault="002F61C9">
            <w:pPr>
              <w:pStyle w:val="TitoloDocumento"/>
            </w:pPr>
            <w:r>
              <w:rPr>
                <w:color w:val="FF0000"/>
              </w:rPr>
              <w:t xml:space="preserve">GuardaTV </w:t>
            </w:r>
            <w:r>
              <w:br/>
            </w:r>
          </w:p>
          <w:tbl>
            <w:tblPr>
              <w:tblW w:w="7122" w:type="dxa"/>
              <w:tblInd w:w="2176" w:type="dxa"/>
              <w:tblLayout w:type="fixed"/>
              <w:tblCellMar>
                <w:left w:w="10" w:type="dxa"/>
                <w:right w:w="10" w:type="dxa"/>
              </w:tblCellMar>
              <w:tblLook w:val="0000" w:firstRow="0" w:lastRow="0" w:firstColumn="0" w:lastColumn="0" w:noHBand="0" w:noVBand="0"/>
            </w:tblPr>
            <w:tblGrid>
              <w:gridCol w:w="1693"/>
              <w:gridCol w:w="5429"/>
            </w:tblGrid>
            <w:tr w:rsidR="00A72556" w14:paraId="292FBE05" w14:textId="77777777">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75BAD638" w14:textId="77777777" w:rsidR="00A72556" w:rsidRDefault="002F61C9">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1BB92792" w14:textId="77777777" w:rsidR="00A72556" w:rsidRDefault="00A72556">
                  <w:pPr>
                    <w:rPr>
                      <w:rFonts w:ascii="Century Gothic" w:hAnsi="Century Gothic" w:cs="Arial"/>
                    </w:rPr>
                  </w:pPr>
                </w:p>
              </w:tc>
            </w:tr>
            <w:tr w:rsidR="00A72556" w14:paraId="3990D520"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27997F37" w14:textId="77777777" w:rsidR="00A72556" w:rsidRDefault="002F61C9">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46B219B3" w14:textId="77777777" w:rsidR="00A72556" w:rsidRDefault="002F61C9">
                  <w:r>
                    <w:rPr>
                      <w:rFonts w:ascii="Century Gothic" w:hAnsi="Century Gothic"/>
                    </w:rPr>
                    <w:t>0.2</w:t>
                  </w:r>
                </w:p>
              </w:tc>
            </w:tr>
            <w:tr w:rsidR="00A72556" w14:paraId="0F0CF90D"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044CF216" w14:textId="77777777" w:rsidR="00A72556" w:rsidRDefault="002F61C9">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16EFF815" w14:textId="77777777" w:rsidR="00A72556" w:rsidRDefault="002F61C9">
                  <w:r>
                    <w:rPr>
                      <w:rFonts w:ascii="Century Gothic" w:hAnsi="Century Gothic"/>
                    </w:rPr>
                    <w:t>12/12/2021</w:t>
                  </w:r>
                </w:p>
              </w:tc>
            </w:tr>
            <w:tr w:rsidR="00A72556" w14:paraId="18A53EB3"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7FBB1CC5" w14:textId="77777777" w:rsidR="00A72556" w:rsidRDefault="002F61C9">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484BA27C" w14:textId="77777777" w:rsidR="00A72556" w:rsidRDefault="002F61C9">
                  <w:pPr>
                    <w:rPr>
                      <w:rFonts w:ascii="Century Gothic" w:hAnsi="Century Gothic" w:cs="Arial"/>
                    </w:rPr>
                  </w:pPr>
                  <w:r>
                    <w:rPr>
                      <w:rFonts w:ascii="Century Gothic" w:hAnsi="Century Gothic" w:cs="Arial"/>
                    </w:rPr>
                    <w:t>Studenti di Ingegneria del Software 2021/22</w:t>
                  </w:r>
                </w:p>
              </w:tc>
            </w:tr>
            <w:tr w:rsidR="00A72556" w14:paraId="4D29577C"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6630FBA" w14:textId="77777777" w:rsidR="00A72556" w:rsidRDefault="002F61C9">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715F1CF9" w14:textId="77777777" w:rsidR="00A72556" w:rsidRDefault="002F61C9">
                  <w:pPr>
                    <w:tabs>
                      <w:tab w:val="left" w:pos="1910"/>
                    </w:tabs>
                    <w:rPr>
                      <w:rFonts w:ascii="Century Gothic" w:hAnsi="Century Gothic" w:cs="Arial"/>
                    </w:rPr>
                  </w:pPr>
                  <w:r>
                    <w:rPr>
                      <w:rFonts w:ascii="Century Gothic" w:hAnsi="Century Gothic" w:cs="Arial"/>
                    </w:rPr>
                    <w:t>Gruppo 16:</w:t>
                  </w:r>
                </w:p>
                <w:p w14:paraId="68E76475" w14:textId="77777777" w:rsidR="00A72556" w:rsidRDefault="002F61C9">
                  <w:pPr>
                    <w:widowControl w:val="0"/>
                    <w:spacing w:after="0"/>
                    <w:rPr>
                      <w:rFonts w:ascii="Century Gothic" w:eastAsia="Droid Sans" w:hAnsi="Century Gothic" w:cs="Droid Sans"/>
                    </w:rPr>
                  </w:pPr>
                  <w:r>
                    <w:rPr>
                      <w:rFonts w:ascii="Century Gothic" w:eastAsia="Droid Sans" w:hAnsi="Century Gothic" w:cs="Droid Sans"/>
                    </w:rPr>
                    <w:t>N. Cacace</w:t>
                  </w:r>
                </w:p>
                <w:p w14:paraId="1005BAD8" w14:textId="77777777" w:rsidR="00A72556" w:rsidRDefault="002F61C9">
                  <w:pPr>
                    <w:widowControl w:val="0"/>
                    <w:spacing w:after="0"/>
                    <w:rPr>
                      <w:rFonts w:ascii="Century Gothic" w:eastAsia="Droid Sans" w:hAnsi="Century Gothic" w:cs="Droid Sans"/>
                    </w:rPr>
                  </w:pPr>
                  <w:r>
                    <w:rPr>
                      <w:rFonts w:ascii="Century Gothic" w:eastAsia="Droid Sans" w:hAnsi="Century Gothic" w:cs="Droid Sans"/>
                    </w:rPr>
                    <w:t>S. Pastore</w:t>
                  </w:r>
                </w:p>
                <w:p w14:paraId="46DD97E2" w14:textId="77777777" w:rsidR="00A72556" w:rsidRDefault="002F61C9">
                  <w:pPr>
                    <w:widowControl w:val="0"/>
                    <w:spacing w:after="0"/>
                    <w:rPr>
                      <w:rFonts w:ascii="Century Gothic" w:eastAsia="Droid Sans" w:hAnsi="Century Gothic" w:cs="Droid Sans"/>
                    </w:rPr>
                  </w:pPr>
                  <w:r>
                    <w:rPr>
                      <w:rFonts w:ascii="Century Gothic" w:eastAsia="Droid Sans" w:hAnsi="Century Gothic" w:cs="Droid Sans"/>
                    </w:rPr>
                    <w:t>A. Prezioso</w:t>
                  </w:r>
                </w:p>
                <w:p w14:paraId="3E188168" w14:textId="77777777" w:rsidR="00A72556" w:rsidRDefault="002F61C9">
                  <w:pPr>
                    <w:tabs>
                      <w:tab w:val="left" w:pos="1910"/>
                    </w:tabs>
                  </w:pPr>
                  <w:r>
                    <w:rPr>
                      <w:rFonts w:ascii="Century Gothic" w:eastAsia="Droid Sans" w:hAnsi="Century Gothic" w:cs="Droid Sans"/>
                    </w:rPr>
                    <w:t>A. Ricchetti</w:t>
                  </w:r>
                </w:p>
              </w:tc>
            </w:tr>
            <w:tr w:rsidR="00A72556" w14:paraId="151E601C" w14:textId="77777777">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460E0EAE" w14:textId="77777777" w:rsidR="00A72556" w:rsidRDefault="002F61C9">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245612DD" w14:textId="77777777" w:rsidR="00A72556" w:rsidRDefault="00A72556">
                  <w:pPr>
                    <w:rPr>
                      <w:rFonts w:ascii="Century Gothic" w:hAnsi="Century Gothic" w:cs="Arial"/>
                      <w:bCs/>
                    </w:rPr>
                  </w:pPr>
                </w:p>
              </w:tc>
            </w:tr>
          </w:tbl>
          <w:p w14:paraId="4959D203" w14:textId="77777777" w:rsidR="00A72556" w:rsidRDefault="00A72556">
            <w:pPr>
              <w:pStyle w:val="TitoloDocumento"/>
              <w:rPr>
                <w:sz w:val="24"/>
                <w:szCs w:val="24"/>
              </w:rPr>
            </w:pPr>
          </w:p>
          <w:p w14:paraId="15DA8DA4" w14:textId="77777777" w:rsidR="00A72556" w:rsidRDefault="00A72556">
            <w:pPr>
              <w:spacing w:after="0" w:line="276" w:lineRule="auto"/>
              <w:jc w:val="right"/>
              <w:rPr>
                <w:rFonts w:ascii="Garamond" w:eastAsia="Arial" w:hAnsi="Garamond" w:cs="Arial"/>
                <w:color w:val="1F3864"/>
                <w:sz w:val="40"/>
                <w:szCs w:val="40"/>
                <w:lang w:eastAsia="it-IT"/>
              </w:rPr>
            </w:pPr>
          </w:p>
        </w:tc>
      </w:tr>
    </w:tbl>
    <w:p w14:paraId="3759794D" w14:textId="77777777" w:rsidR="00A72556" w:rsidRDefault="002F61C9">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7E8F452D" w14:textId="77777777" w:rsidR="00A72556" w:rsidRDefault="00A72556">
      <w:pPr>
        <w:spacing w:after="0" w:line="276" w:lineRule="auto"/>
        <w:rPr>
          <w:rFonts w:ascii="Droid Sans" w:eastAsia="Droid Sans" w:hAnsi="Droid Sans" w:cs="Droid Sans"/>
          <w:b/>
          <w:color w:val="000000"/>
          <w:sz w:val="36"/>
          <w:szCs w:val="36"/>
          <w:lang w:eastAsia="it-IT"/>
        </w:rPr>
      </w:pPr>
    </w:p>
    <w:p w14:paraId="595DD71E" w14:textId="77777777" w:rsidR="00A72556" w:rsidRDefault="00A72556">
      <w:pPr>
        <w:spacing w:after="0" w:line="276" w:lineRule="auto"/>
        <w:rPr>
          <w:rFonts w:ascii="Arial" w:eastAsia="Arial" w:hAnsi="Arial" w:cs="Arial"/>
          <w:color w:val="000000"/>
          <w:lang w:eastAsia="it-IT"/>
        </w:rPr>
      </w:pPr>
    </w:p>
    <w:p w14:paraId="001278D6" w14:textId="77777777" w:rsidR="00A72556" w:rsidRDefault="002F61C9">
      <w:pPr>
        <w:pStyle w:val="GpsTitolo"/>
        <w:outlineLvl w:val="9"/>
      </w:pPr>
      <w:bookmarkStart w:id="0" w:name="_Toc90232062"/>
      <w:bookmarkStart w:id="1" w:name="_Hlk87601953"/>
      <w:r>
        <w:rPr>
          <w:rFonts w:eastAsia="Droid Sans"/>
          <w:u w:val="single"/>
        </w:rPr>
        <w:lastRenderedPageBreak/>
        <w:t>Revision</w:t>
      </w:r>
      <w:r>
        <w:rPr>
          <w:rFonts w:eastAsia="Droid Sans"/>
          <w:b/>
          <w:u w:val="single"/>
        </w:rPr>
        <w:t xml:space="preserve"> </w:t>
      </w:r>
      <w:r>
        <w:rPr>
          <w:rFonts w:eastAsia="Droid Sans"/>
          <w:u w:val="single"/>
        </w:rPr>
        <w:t>History</w:t>
      </w:r>
      <w:bookmarkEnd w:id="0"/>
    </w:p>
    <w:p w14:paraId="5FB26289" w14:textId="77777777" w:rsidR="00A72556" w:rsidRDefault="00A72556"/>
    <w:tbl>
      <w:tblPr>
        <w:tblW w:w="9457" w:type="dxa"/>
        <w:tblLayout w:type="fixed"/>
        <w:tblCellMar>
          <w:left w:w="10" w:type="dxa"/>
          <w:right w:w="10" w:type="dxa"/>
        </w:tblCellMar>
        <w:tblLook w:val="0000" w:firstRow="0" w:lastRow="0" w:firstColumn="0" w:lastColumn="0" w:noHBand="0" w:noVBand="0"/>
      </w:tblPr>
      <w:tblGrid>
        <w:gridCol w:w="2365"/>
        <w:gridCol w:w="1458"/>
        <w:gridCol w:w="3270"/>
        <w:gridCol w:w="2364"/>
      </w:tblGrid>
      <w:tr w:rsidR="00A72556" w14:paraId="729EF51B"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597B15D5" w14:textId="77777777" w:rsidR="00A72556" w:rsidRDefault="002F61C9">
            <w:pPr>
              <w:widowControl w:val="0"/>
              <w:spacing w:after="0"/>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620181B7" w14:textId="77777777" w:rsidR="00A72556" w:rsidRDefault="002F61C9">
            <w:pPr>
              <w:widowControl w:val="0"/>
              <w:spacing w:after="0"/>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6EDA348D" w14:textId="77777777" w:rsidR="00A72556" w:rsidRDefault="002F61C9">
            <w:pPr>
              <w:widowControl w:val="0"/>
              <w:spacing w:after="0"/>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41EF4B7" w14:textId="77777777" w:rsidR="00A72556" w:rsidRDefault="002F61C9">
            <w:pPr>
              <w:widowControl w:val="0"/>
              <w:spacing w:after="0"/>
              <w:jc w:val="center"/>
            </w:pPr>
            <w:r>
              <w:rPr>
                <w:rFonts w:ascii="Century Gothic" w:eastAsia="Droid Sans" w:hAnsi="Century Gothic" w:cs="Droid Sans"/>
                <w:b/>
                <w:color w:val="FFFFFF"/>
                <w:sz w:val="28"/>
                <w:szCs w:val="28"/>
              </w:rPr>
              <w:t>Autori</w:t>
            </w:r>
          </w:p>
        </w:tc>
      </w:tr>
      <w:tr w:rsidR="00A72556" w14:paraId="289E1531"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72E0AD6" w14:textId="77777777" w:rsidR="00A72556" w:rsidRDefault="002F61C9">
            <w:pPr>
              <w:widowControl w:val="0"/>
              <w:spacing w:after="0"/>
              <w:jc w:val="center"/>
            </w:pPr>
            <w:r>
              <w:rPr>
                <w:rFonts w:ascii="Century Gothic" w:eastAsia="Droid Sans" w:hAnsi="Century Gothic" w:cs="Droid Sans"/>
              </w:rPr>
              <w:t>10/12/2021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C62A1AA" w14:textId="77777777" w:rsidR="00A72556" w:rsidRDefault="002F61C9">
            <w:pPr>
              <w:widowControl w:val="0"/>
              <w:spacing w:after="0"/>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EE0BC25" w14:textId="77777777" w:rsidR="00A72556" w:rsidRDefault="002F61C9">
            <w:pPr>
              <w:widowControl w:val="0"/>
              <w:spacing w:after="0"/>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9E928F"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04695DDB"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59424F3B"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A. Prezioso</w:t>
            </w:r>
          </w:p>
          <w:p w14:paraId="5FE67EDF"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A. Ricchetti</w:t>
            </w:r>
          </w:p>
        </w:tc>
      </w:tr>
      <w:tr w:rsidR="00A72556" w14:paraId="41B38EAD"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39FCD05"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48918F3"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A8EFDD8"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AACF999"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48F029EA"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4084CCDA" w14:textId="77777777" w:rsidR="00A72556" w:rsidRDefault="002F61C9">
            <w:pPr>
              <w:widowControl w:val="0"/>
              <w:spacing w:after="0"/>
              <w:jc w:val="center"/>
              <w:rPr>
                <w:rFonts w:ascii="Century Gothic" w:eastAsia="Droid Sans" w:hAnsi="Century Gothic" w:cs="Droid Sans"/>
              </w:rPr>
            </w:pPr>
            <w:r>
              <w:rPr>
                <w:rFonts w:ascii="Century Gothic" w:eastAsia="Droid Sans" w:hAnsi="Century Gothic" w:cs="Droid Sans"/>
              </w:rPr>
              <w:t>A. Prezioso</w:t>
            </w:r>
          </w:p>
        </w:tc>
      </w:tr>
    </w:tbl>
    <w:p w14:paraId="207567A1" w14:textId="77777777" w:rsidR="00A72556" w:rsidRDefault="00A72556"/>
    <w:bookmarkEnd w:id="1"/>
    <w:p w14:paraId="53154ABA" w14:textId="77777777" w:rsidR="00A72556" w:rsidRDefault="00A72556"/>
    <w:p w14:paraId="72E0A718" w14:textId="77777777" w:rsidR="00A72556" w:rsidRDefault="00A72556">
      <w:pPr>
        <w:pageBreakBefore/>
      </w:pPr>
    </w:p>
    <w:p w14:paraId="2F7748A5" w14:textId="77777777" w:rsidR="00A72556" w:rsidRDefault="002F61C9">
      <w:pPr>
        <w:pStyle w:val="Titolosommario"/>
        <w:outlineLvl w:val="9"/>
      </w:pPr>
      <w:r>
        <w:t>Sommario</w:t>
      </w:r>
    </w:p>
    <w:p w14:paraId="6155F8AE" w14:textId="1A1C02FD" w:rsidR="00D1503F" w:rsidRDefault="002F61C9">
      <w:pPr>
        <w:pStyle w:val="Sommario1"/>
        <w:tabs>
          <w:tab w:val="left" w:pos="440"/>
          <w:tab w:val="right" w:leader="dot" w:pos="9016"/>
        </w:tabs>
        <w:rPr>
          <w:rFonts w:asciiTheme="minorHAnsi" w:eastAsiaTheme="minorEastAsia" w:hAnsiTheme="minorHAnsi" w:cstheme="minorBidi"/>
          <w:noProof/>
          <w:lang w:eastAsia="it-IT"/>
        </w:rPr>
      </w:pPr>
      <w:r>
        <w:rPr>
          <w:rFonts w:ascii="Calibri Light" w:eastAsia="Times New Roman" w:hAnsi="Calibri Light"/>
          <w:color w:val="2F5496"/>
          <w:sz w:val="32"/>
          <w:szCs w:val="32"/>
          <w:lang w:eastAsia="it-IT"/>
        </w:rPr>
        <w:fldChar w:fldCharType="begin"/>
      </w:r>
      <w:r>
        <w:instrText xml:space="preserve"> TOC \o "1-3" \u \h </w:instrText>
      </w:r>
      <w:r>
        <w:rPr>
          <w:rFonts w:ascii="Calibri Light" w:eastAsia="Times New Roman" w:hAnsi="Calibri Light"/>
          <w:color w:val="2F5496"/>
          <w:sz w:val="32"/>
          <w:szCs w:val="32"/>
          <w:lang w:eastAsia="it-IT"/>
        </w:rPr>
        <w:fldChar w:fldCharType="separate"/>
      </w:r>
      <w:hyperlink w:anchor="_Toc90305537" w:history="1">
        <w:r w:rsidR="00D1503F" w:rsidRPr="00AD73EB">
          <w:rPr>
            <w:rStyle w:val="Collegamentoipertestuale"/>
            <w:noProof/>
          </w:rPr>
          <w:t>1.</w:t>
        </w:r>
        <w:r w:rsidR="00D1503F">
          <w:rPr>
            <w:rFonts w:asciiTheme="minorHAnsi" w:eastAsiaTheme="minorEastAsia" w:hAnsiTheme="minorHAnsi" w:cstheme="minorBidi"/>
            <w:noProof/>
            <w:lang w:eastAsia="it-IT"/>
          </w:rPr>
          <w:tab/>
        </w:r>
        <w:r w:rsidR="00D1503F" w:rsidRPr="00AD73EB">
          <w:rPr>
            <w:rStyle w:val="Collegamentoipertestuale"/>
            <w:rFonts w:eastAsia="Droid Sans"/>
            <w:noProof/>
          </w:rPr>
          <w:t>Test Case di Sistema</w:t>
        </w:r>
        <w:r w:rsidR="00D1503F">
          <w:rPr>
            <w:noProof/>
          </w:rPr>
          <w:tab/>
        </w:r>
        <w:r w:rsidR="00D1503F">
          <w:rPr>
            <w:noProof/>
          </w:rPr>
          <w:fldChar w:fldCharType="begin"/>
        </w:r>
        <w:r w:rsidR="00D1503F">
          <w:rPr>
            <w:noProof/>
          </w:rPr>
          <w:instrText xml:space="preserve"> PAGEREF _Toc90305537 \h </w:instrText>
        </w:r>
        <w:r w:rsidR="00D1503F">
          <w:rPr>
            <w:noProof/>
          </w:rPr>
        </w:r>
        <w:r w:rsidR="00D1503F">
          <w:rPr>
            <w:noProof/>
          </w:rPr>
          <w:fldChar w:fldCharType="separate"/>
        </w:r>
        <w:r w:rsidR="00D1503F">
          <w:rPr>
            <w:noProof/>
          </w:rPr>
          <w:t>4</w:t>
        </w:r>
        <w:r w:rsidR="00D1503F">
          <w:rPr>
            <w:noProof/>
          </w:rPr>
          <w:fldChar w:fldCharType="end"/>
        </w:r>
      </w:hyperlink>
    </w:p>
    <w:p w14:paraId="3A32281E" w14:textId="4268CC9D" w:rsidR="00D1503F" w:rsidRDefault="00BF4EB4">
      <w:pPr>
        <w:pStyle w:val="Sommario2"/>
        <w:tabs>
          <w:tab w:val="left" w:pos="880"/>
          <w:tab w:val="right" w:leader="dot" w:pos="9016"/>
        </w:tabs>
        <w:rPr>
          <w:rFonts w:asciiTheme="minorHAnsi" w:eastAsiaTheme="minorEastAsia" w:hAnsiTheme="minorHAnsi" w:cstheme="minorBidi"/>
          <w:noProof/>
          <w:lang w:eastAsia="it-IT"/>
        </w:rPr>
      </w:pPr>
      <w:hyperlink w:anchor="_Toc90305538" w:history="1">
        <w:r w:rsidR="00D1503F" w:rsidRPr="00AD73EB">
          <w:rPr>
            <w:rStyle w:val="Collegamentoipertestuale"/>
            <w:noProof/>
          </w:rPr>
          <w:t>1.1.</w:t>
        </w:r>
        <w:r w:rsidR="00D1503F">
          <w:rPr>
            <w:rFonts w:asciiTheme="minorHAnsi" w:eastAsiaTheme="minorEastAsia" w:hAnsiTheme="minorHAnsi" w:cstheme="minorBidi"/>
            <w:noProof/>
            <w:lang w:eastAsia="it-IT"/>
          </w:rPr>
          <w:tab/>
        </w:r>
        <w:r w:rsidR="00D1503F" w:rsidRPr="00AD73EB">
          <w:rPr>
            <w:rStyle w:val="Collegamentoipertestuale"/>
            <w:noProof/>
          </w:rPr>
          <w:t>Creazione nuova lista</w:t>
        </w:r>
        <w:r w:rsidR="00D1503F">
          <w:rPr>
            <w:noProof/>
          </w:rPr>
          <w:tab/>
        </w:r>
        <w:r w:rsidR="00D1503F">
          <w:rPr>
            <w:noProof/>
          </w:rPr>
          <w:fldChar w:fldCharType="begin"/>
        </w:r>
        <w:r w:rsidR="00D1503F">
          <w:rPr>
            <w:noProof/>
          </w:rPr>
          <w:instrText xml:space="preserve"> PAGEREF _Toc90305538 \h </w:instrText>
        </w:r>
        <w:r w:rsidR="00D1503F">
          <w:rPr>
            <w:noProof/>
          </w:rPr>
        </w:r>
        <w:r w:rsidR="00D1503F">
          <w:rPr>
            <w:noProof/>
          </w:rPr>
          <w:fldChar w:fldCharType="separate"/>
        </w:r>
        <w:r w:rsidR="00D1503F">
          <w:rPr>
            <w:noProof/>
          </w:rPr>
          <w:t>4</w:t>
        </w:r>
        <w:r w:rsidR="00D1503F">
          <w:rPr>
            <w:noProof/>
          </w:rPr>
          <w:fldChar w:fldCharType="end"/>
        </w:r>
      </w:hyperlink>
    </w:p>
    <w:p w14:paraId="3139D8DF" w14:textId="04C32019" w:rsidR="00D1503F" w:rsidRDefault="00BF4EB4">
      <w:pPr>
        <w:pStyle w:val="Sommario2"/>
        <w:tabs>
          <w:tab w:val="left" w:pos="880"/>
          <w:tab w:val="right" w:leader="dot" w:pos="9016"/>
        </w:tabs>
        <w:rPr>
          <w:rFonts w:asciiTheme="minorHAnsi" w:eastAsiaTheme="minorEastAsia" w:hAnsiTheme="minorHAnsi" w:cstheme="minorBidi"/>
          <w:noProof/>
          <w:lang w:eastAsia="it-IT"/>
        </w:rPr>
      </w:pPr>
      <w:hyperlink w:anchor="_Toc90305539" w:history="1">
        <w:r w:rsidR="00D1503F" w:rsidRPr="00AD73EB">
          <w:rPr>
            <w:rStyle w:val="Collegamentoipertestuale"/>
            <w:noProof/>
          </w:rPr>
          <w:t>1.2.</w:t>
        </w:r>
        <w:r w:rsidR="00D1503F">
          <w:rPr>
            <w:rFonts w:asciiTheme="minorHAnsi" w:eastAsiaTheme="minorEastAsia" w:hAnsiTheme="minorHAnsi" w:cstheme="minorBidi"/>
            <w:noProof/>
            <w:lang w:eastAsia="it-IT"/>
          </w:rPr>
          <w:tab/>
        </w:r>
        <w:r w:rsidR="00D1503F" w:rsidRPr="00AD73EB">
          <w:rPr>
            <w:rStyle w:val="Collegamentoipertestuale"/>
            <w:noProof/>
          </w:rPr>
          <w:t>Recensione Contenuto</w:t>
        </w:r>
        <w:r w:rsidR="00D1503F">
          <w:rPr>
            <w:noProof/>
          </w:rPr>
          <w:tab/>
        </w:r>
        <w:r w:rsidR="00D1503F">
          <w:rPr>
            <w:noProof/>
          </w:rPr>
          <w:fldChar w:fldCharType="begin"/>
        </w:r>
        <w:r w:rsidR="00D1503F">
          <w:rPr>
            <w:noProof/>
          </w:rPr>
          <w:instrText xml:space="preserve"> PAGEREF _Toc90305539 \h </w:instrText>
        </w:r>
        <w:r w:rsidR="00D1503F">
          <w:rPr>
            <w:noProof/>
          </w:rPr>
        </w:r>
        <w:r w:rsidR="00D1503F">
          <w:rPr>
            <w:noProof/>
          </w:rPr>
          <w:fldChar w:fldCharType="separate"/>
        </w:r>
        <w:r w:rsidR="00D1503F">
          <w:rPr>
            <w:noProof/>
          </w:rPr>
          <w:t>5</w:t>
        </w:r>
        <w:r w:rsidR="00D1503F">
          <w:rPr>
            <w:noProof/>
          </w:rPr>
          <w:fldChar w:fldCharType="end"/>
        </w:r>
      </w:hyperlink>
    </w:p>
    <w:p w14:paraId="1341B1EA" w14:textId="286C23D4" w:rsidR="00D1503F" w:rsidRDefault="00BF4EB4">
      <w:pPr>
        <w:pStyle w:val="Sommario2"/>
        <w:tabs>
          <w:tab w:val="left" w:pos="880"/>
          <w:tab w:val="right" w:leader="dot" w:pos="9016"/>
        </w:tabs>
        <w:rPr>
          <w:rFonts w:asciiTheme="minorHAnsi" w:eastAsiaTheme="minorEastAsia" w:hAnsiTheme="minorHAnsi" w:cstheme="minorBidi"/>
          <w:noProof/>
          <w:lang w:eastAsia="it-IT"/>
        </w:rPr>
      </w:pPr>
      <w:hyperlink w:anchor="_Toc90305540" w:history="1">
        <w:r w:rsidR="00D1503F" w:rsidRPr="00AD73EB">
          <w:rPr>
            <w:rStyle w:val="Collegamentoipertestuale"/>
            <w:noProof/>
          </w:rPr>
          <w:t>1.3.</w:t>
        </w:r>
        <w:r w:rsidR="00D1503F">
          <w:rPr>
            <w:rFonts w:asciiTheme="minorHAnsi" w:eastAsiaTheme="minorEastAsia" w:hAnsiTheme="minorHAnsi" w:cstheme="minorBidi"/>
            <w:noProof/>
            <w:lang w:eastAsia="it-IT"/>
          </w:rPr>
          <w:tab/>
        </w:r>
        <w:r w:rsidR="00D1503F" w:rsidRPr="00AD73EB">
          <w:rPr>
            <w:rStyle w:val="Collegamentoipertestuale"/>
            <w:noProof/>
          </w:rPr>
          <w:t>Aggiunta Contenuto**</w:t>
        </w:r>
        <w:r w:rsidR="00D1503F">
          <w:rPr>
            <w:noProof/>
          </w:rPr>
          <w:tab/>
        </w:r>
        <w:r w:rsidR="00D1503F">
          <w:rPr>
            <w:noProof/>
          </w:rPr>
          <w:fldChar w:fldCharType="begin"/>
        </w:r>
        <w:r w:rsidR="00D1503F">
          <w:rPr>
            <w:noProof/>
          </w:rPr>
          <w:instrText xml:space="preserve"> PAGEREF _Toc90305540 \h </w:instrText>
        </w:r>
        <w:r w:rsidR="00D1503F">
          <w:rPr>
            <w:noProof/>
          </w:rPr>
        </w:r>
        <w:r w:rsidR="00D1503F">
          <w:rPr>
            <w:noProof/>
          </w:rPr>
          <w:fldChar w:fldCharType="separate"/>
        </w:r>
        <w:r w:rsidR="00D1503F">
          <w:rPr>
            <w:noProof/>
          </w:rPr>
          <w:t>6</w:t>
        </w:r>
        <w:r w:rsidR="00D1503F">
          <w:rPr>
            <w:noProof/>
          </w:rPr>
          <w:fldChar w:fldCharType="end"/>
        </w:r>
      </w:hyperlink>
    </w:p>
    <w:p w14:paraId="597B4C55" w14:textId="5A531BBF" w:rsidR="00A72556" w:rsidRDefault="002F61C9">
      <w:r>
        <w:fldChar w:fldCharType="end"/>
      </w:r>
    </w:p>
    <w:p w14:paraId="6A2C39D5" w14:textId="77777777" w:rsidR="00A72556" w:rsidRDefault="00A72556"/>
    <w:p w14:paraId="3DB3A23B" w14:textId="42841F39" w:rsidR="00A72556" w:rsidRDefault="00A72556">
      <w:pPr>
        <w:pageBreakBefore/>
      </w:pPr>
    </w:p>
    <w:p w14:paraId="61AEA1DA" w14:textId="0384015D" w:rsidR="008317A3" w:rsidRPr="008317A3" w:rsidRDefault="008317A3" w:rsidP="008317A3"/>
    <w:p w14:paraId="7A35061A" w14:textId="5F3811EC" w:rsidR="008317A3" w:rsidRPr="008317A3" w:rsidRDefault="008317A3" w:rsidP="008317A3"/>
    <w:p w14:paraId="05147BF4" w14:textId="7DE404B9" w:rsidR="008317A3" w:rsidRPr="008317A3" w:rsidRDefault="008317A3" w:rsidP="008317A3"/>
    <w:p w14:paraId="2F96192E" w14:textId="2C50C9D0" w:rsidR="008317A3" w:rsidRDefault="008317A3" w:rsidP="008317A3"/>
    <w:p w14:paraId="4BDA3DB1" w14:textId="0E7D8C4A" w:rsidR="008317A3" w:rsidRDefault="008317A3" w:rsidP="008317A3">
      <w:pPr>
        <w:pStyle w:val="Paragrafoelenco"/>
        <w:numPr>
          <w:ilvl w:val="0"/>
          <w:numId w:val="19"/>
        </w:numPr>
        <w:tabs>
          <w:tab w:val="left" w:pos="945"/>
        </w:tabs>
      </w:pPr>
      <w:r w:rsidRPr="008317A3">
        <w:rPr>
          <w:rFonts w:ascii="Century Gothic" w:hAnsi="Century Gothic"/>
          <w:color w:val="1F4E79" w:themeColor="accent5" w:themeShade="80"/>
          <w:sz w:val="36"/>
          <w:szCs w:val="36"/>
        </w:rPr>
        <w:t>Introduzione</w:t>
      </w:r>
      <w:r>
        <w:t xml:space="preserve"> </w:t>
      </w:r>
    </w:p>
    <w:p w14:paraId="325AEAB5" w14:textId="72AF3400" w:rsidR="008317A3" w:rsidRDefault="008317A3" w:rsidP="008317A3">
      <w:pPr>
        <w:tabs>
          <w:tab w:val="left" w:pos="945"/>
        </w:tabs>
        <w:ind w:left="945"/>
      </w:pPr>
      <w:r>
        <w:t xml:space="preserve">Lo scopo di questo documento è quello di analizzare e gestire lo sviluppo e le attività di testing riguardanti il nostro sistema </w:t>
      </w:r>
      <w:r>
        <w:t>GuardaTv</w:t>
      </w:r>
      <w:r>
        <w:t>. Lo scopo di questa sessione di lavoro è quello di verificare il corretto funzionamento del sistema sviluppato in diversi casi. Tali casi sono stati studiati per mettere alla prova le varie funzionalità del software. Effettuando tali test saremo in grado di rilevare eventuali errori, bug o incongruenze tra il comportamento desiderato e quello effettivo del sistema. I risultati di questi test saranno utilizzati per capire dove bisognerà intervenire, e quindi correggere eventuali errori o apportare modifiche per il miglioramento dei vari sottosistemi.</w:t>
      </w:r>
    </w:p>
    <w:p w14:paraId="466ADC7C" w14:textId="0C995DE3" w:rsidR="008317A3" w:rsidRDefault="008317A3" w:rsidP="008317A3">
      <w:pPr>
        <w:tabs>
          <w:tab w:val="left" w:pos="945"/>
        </w:tabs>
        <w:ind w:left="945"/>
      </w:pPr>
    </w:p>
    <w:p w14:paraId="72B382F6" w14:textId="77777777" w:rsidR="008317A3" w:rsidRPr="008317A3" w:rsidRDefault="008317A3" w:rsidP="008317A3">
      <w:pPr>
        <w:tabs>
          <w:tab w:val="left" w:pos="945"/>
        </w:tabs>
        <w:ind w:left="945"/>
      </w:pPr>
    </w:p>
    <w:p w14:paraId="5F5F33E9" w14:textId="77777777" w:rsidR="008317A3" w:rsidRDefault="008317A3">
      <w:pPr>
        <w:pageBreakBefore/>
      </w:pPr>
    </w:p>
    <w:p w14:paraId="2F6382F5" w14:textId="77777777" w:rsidR="00A72556" w:rsidRDefault="002F61C9" w:rsidP="00D1503F">
      <w:pPr>
        <w:pStyle w:val="GpsTitolo"/>
        <w:numPr>
          <w:ilvl w:val="0"/>
          <w:numId w:val="1"/>
        </w:numPr>
        <w:tabs>
          <w:tab w:val="left" w:pos="360"/>
        </w:tabs>
        <w:ind w:left="0" w:firstLine="0"/>
      </w:pPr>
      <w:r>
        <w:tab/>
      </w:r>
      <w:bookmarkStart w:id="2" w:name="_Toc90232324"/>
      <w:bookmarkStart w:id="3" w:name="_Toc90232845"/>
      <w:bookmarkStart w:id="4" w:name="_Toc90305537"/>
      <w:r>
        <w:rPr>
          <w:rFonts w:eastAsia="Droid Sans"/>
        </w:rPr>
        <w:t xml:space="preserve">Test </w:t>
      </w:r>
      <w:bookmarkEnd w:id="2"/>
      <w:r>
        <w:rPr>
          <w:rFonts w:eastAsia="Droid Sans"/>
        </w:rPr>
        <w:t>Case di Sistema</w:t>
      </w:r>
      <w:bookmarkEnd w:id="3"/>
      <w:bookmarkEnd w:id="4"/>
    </w:p>
    <w:p w14:paraId="17A3BC76" w14:textId="77777777" w:rsidR="00A72556" w:rsidRDefault="00A72556">
      <w:pPr>
        <w:pStyle w:val="GpsTitolo"/>
        <w:pBdr>
          <w:bottom w:val="none" w:sz="0" w:space="0" w:color="auto"/>
        </w:pBdr>
        <w:tabs>
          <w:tab w:val="left" w:pos="360"/>
        </w:tabs>
        <w:outlineLvl w:val="9"/>
      </w:pPr>
    </w:p>
    <w:p w14:paraId="7F81AAF8" w14:textId="77777777" w:rsidR="00A72556" w:rsidRDefault="002F61C9" w:rsidP="00D1503F">
      <w:pPr>
        <w:pStyle w:val="GpsTitolo"/>
        <w:numPr>
          <w:ilvl w:val="1"/>
          <w:numId w:val="1"/>
        </w:numPr>
        <w:tabs>
          <w:tab w:val="left" w:pos="-2808"/>
        </w:tabs>
        <w:outlineLvl w:val="1"/>
      </w:pPr>
      <w:bookmarkStart w:id="5" w:name="_Toc90232846"/>
      <w:bookmarkStart w:id="6" w:name="_Toc90305538"/>
      <w:r>
        <w:t>Creazione nuova lista</w:t>
      </w:r>
      <w:bookmarkEnd w:id="5"/>
      <w:bookmarkEnd w:id="6"/>
    </w:p>
    <w:p w14:paraId="2C88DD76"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61599AD3"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4CAF7" w14:textId="77777777" w:rsidR="00A72556" w:rsidRDefault="002F61C9">
            <w:pPr>
              <w:spacing w:after="0" w:line="240" w:lineRule="auto"/>
            </w:pPr>
            <w:r>
              <w:t>Parametro: Nome</w:t>
            </w:r>
          </w:p>
          <w:p w14:paraId="620B2A10" w14:textId="77777777" w:rsidR="00A72556" w:rsidRDefault="002F61C9">
            <w:pPr>
              <w:spacing w:after="0" w:line="240" w:lineRule="auto"/>
            </w:pPr>
            <w:r>
              <w:t>Categorie: Formato, lunghezza</w:t>
            </w:r>
          </w:p>
        </w:tc>
      </w:tr>
      <w:tr w:rsidR="00A72556" w14:paraId="14D79F43"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589E3" w14:textId="77777777" w:rsidR="00A72556" w:rsidRDefault="002F61C9">
            <w:pPr>
              <w:spacing w:after="0" w:line="240" w:lineRule="auto"/>
            </w:pPr>
            <w:r>
              <w:t>FORMATO: [A-Za-z0-9]</w:t>
            </w:r>
          </w:p>
        </w:tc>
      </w:tr>
      <w:tr w:rsidR="00A72556" w14:paraId="0C5D5ABC"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57FFE" w14:textId="77777777" w:rsidR="00A72556" w:rsidRDefault="002F61C9">
            <w:pPr>
              <w:spacing w:after="0" w:line="240" w:lineRule="auto"/>
            </w:pPr>
            <w:r>
              <w:t>Lunghezza (ln)</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C0506" w14:textId="77777777" w:rsidR="00A72556" w:rsidRDefault="002F61C9">
            <w:pPr>
              <w:pStyle w:val="Paragrafoelenco"/>
              <w:numPr>
                <w:ilvl w:val="0"/>
                <w:numId w:val="2"/>
              </w:numPr>
              <w:spacing w:after="0" w:line="240" w:lineRule="auto"/>
            </w:pPr>
            <w:r>
              <w:t>&lt;1[errore]</w:t>
            </w:r>
          </w:p>
          <w:p w14:paraId="4529712D" w14:textId="77777777" w:rsidR="00A72556" w:rsidRDefault="002F61C9">
            <w:pPr>
              <w:pStyle w:val="Paragrafoelenco"/>
              <w:numPr>
                <w:ilvl w:val="0"/>
                <w:numId w:val="2"/>
              </w:numPr>
              <w:spacing w:after="0" w:line="240" w:lineRule="auto"/>
            </w:pPr>
            <w:r>
              <w:t>&gt;=1 and &lt;=50 [property lunghezzaLNok]</w:t>
            </w:r>
          </w:p>
          <w:p w14:paraId="61E79573" w14:textId="77777777" w:rsidR="00A72556" w:rsidRDefault="002F61C9">
            <w:pPr>
              <w:pStyle w:val="Paragrafoelenco"/>
              <w:numPr>
                <w:ilvl w:val="0"/>
                <w:numId w:val="2"/>
              </w:numPr>
              <w:spacing w:after="0" w:line="240" w:lineRule="auto"/>
            </w:pPr>
            <w:r>
              <w:t xml:space="preserve">&gt;50 [errore] </w:t>
            </w:r>
          </w:p>
        </w:tc>
      </w:tr>
      <w:tr w:rsidR="00A72556" w14:paraId="26FFD76B"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E9EBB" w14:textId="77777777" w:rsidR="00A72556" w:rsidRDefault="002F61C9">
            <w:pPr>
              <w:spacing w:after="0" w:line="240" w:lineRule="auto"/>
            </w:pPr>
            <w:r>
              <w:t>Formato (fn)</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C743A" w14:textId="77777777" w:rsidR="00A72556" w:rsidRDefault="002F61C9">
            <w:pPr>
              <w:pStyle w:val="Paragrafoelenco"/>
              <w:numPr>
                <w:ilvl w:val="0"/>
                <w:numId w:val="3"/>
              </w:numPr>
              <w:spacing w:after="0" w:line="240" w:lineRule="auto"/>
            </w:pPr>
            <w:r>
              <w:t>Rispetta il formato [property formatoFNok]</w:t>
            </w:r>
          </w:p>
          <w:p w14:paraId="0893BE80" w14:textId="77777777" w:rsidR="00A72556" w:rsidRDefault="002F61C9">
            <w:pPr>
              <w:pStyle w:val="Paragrafoelenco"/>
              <w:numPr>
                <w:ilvl w:val="0"/>
                <w:numId w:val="3"/>
              </w:numPr>
              <w:spacing w:after="0" w:line="240" w:lineRule="auto"/>
            </w:pPr>
            <w:r>
              <w:t>Non rispetta il formato [errore]</w:t>
            </w:r>
          </w:p>
        </w:tc>
      </w:tr>
    </w:tbl>
    <w:p w14:paraId="3FF7F013"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20FC5B41"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1D854" w14:textId="77777777" w:rsidR="00A72556" w:rsidRDefault="002F61C9">
            <w:pPr>
              <w:spacing w:after="0" w:line="240" w:lineRule="auto"/>
            </w:pPr>
            <w:r>
              <w:t>Parametro: Descrizione</w:t>
            </w:r>
          </w:p>
          <w:p w14:paraId="1894D6AD" w14:textId="77777777" w:rsidR="00A72556" w:rsidRDefault="002F61C9">
            <w:pPr>
              <w:spacing w:after="0" w:line="240" w:lineRule="auto"/>
            </w:pPr>
            <w:r>
              <w:t>Categorie: Formato, lunghezza</w:t>
            </w:r>
          </w:p>
        </w:tc>
      </w:tr>
      <w:tr w:rsidR="00A72556" w14:paraId="6343ED86"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58D21" w14:textId="77777777" w:rsidR="00A72556" w:rsidRDefault="002F61C9">
            <w:pPr>
              <w:spacing w:after="0" w:line="240" w:lineRule="auto"/>
            </w:pPr>
            <w:r>
              <w:t>FORMATO: [A-Za-z0-9]</w:t>
            </w:r>
          </w:p>
        </w:tc>
      </w:tr>
      <w:tr w:rsidR="00A72556" w14:paraId="5FE7E804"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C12E8" w14:textId="77777777" w:rsidR="00A72556" w:rsidRDefault="002F61C9">
            <w:pPr>
              <w:spacing w:after="0" w:line="240" w:lineRule="auto"/>
            </w:pPr>
            <w:r>
              <w:t>Lunghezza (ld)</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E3755" w14:textId="77777777" w:rsidR="00A72556" w:rsidRDefault="002F61C9">
            <w:pPr>
              <w:pStyle w:val="Paragrafoelenco"/>
              <w:numPr>
                <w:ilvl w:val="0"/>
                <w:numId w:val="4"/>
              </w:numPr>
              <w:spacing w:after="0" w:line="240" w:lineRule="auto"/>
            </w:pPr>
            <w:r>
              <w:t>&lt;=255 [property lunghezzaLDok]</w:t>
            </w:r>
          </w:p>
          <w:p w14:paraId="534D84AE" w14:textId="77777777" w:rsidR="00A72556" w:rsidRDefault="002F61C9">
            <w:pPr>
              <w:pStyle w:val="Paragrafoelenco"/>
              <w:numPr>
                <w:ilvl w:val="0"/>
                <w:numId w:val="4"/>
              </w:numPr>
              <w:spacing w:after="0" w:line="240" w:lineRule="auto"/>
            </w:pPr>
            <w:r>
              <w:t xml:space="preserve">&gt;255 [errore] </w:t>
            </w:r>
          </w:p>
        </w:tc>
      </w:tr>
      <w:tr w:rsidR="00A72556" w14:paraId="00BD82A2"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CD55E" w14:textId="77777777" w:rsidR="00A72556" w:rsidRDefault="002F61C9">
            <w:pPr>
              <w:spacing w:after="0" w:line="240" w:lineRule="auto"/>
            </w:pPr>
            <w:r>
              <w:t>Formato (fd)</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250EA" w14:textId="77777777" w:rsidR="00A72556" w:rsidRDefault="002F61C9">
            <w:pPr>
              <w:pStyle w:val="Paragrafoelenco"/>
              <w:numPr>
                <w:ilvl w:val="0"/>
                <w:numId w:val="5"/>
              </w:numPr>
              <w:spacing w:after="0" w:line="240" w:lineRule="auto"/>
            </w:pPr>
            <w:r>
              <w:t>Rispetta il formato [property formatoFDok]</w:t>
            </w:r>
          </w:p>
          <w:p w14:paraId="29F6EBB7" w14:textId="77777777" w:rsidR="00A72556" w:rsidRDefault="002F61C9">
            <w:pPr>
              <w:pStyle w:val="Paragrafoelenco"/>
              <w:numPr>
                <w:ilvl w:val="0"/>
                <w:numId w:val="5"/>
              </w:numPr>
              <w:spacing w:after="0" w:line="240" w:lineRule="auto"/>
            </w:pPr>
            <w:r>
              <w:t>Non rispetta il formato [errore]</w:t>
            </w:r>
          </w:p>
        </w:tc>
      </w:tr>
    </w:tbl>
    <w:p w14:paraId="01492858" w14:textId="77777777" w:rsidR="00A72556" w:rsidRDefault="00A72556"/>
    <w:p w14:paraId="6E9D60E1" w14:textId="77777777" w:rsidR="00A72556" w:rsidRDefault="00A72556"/>
    <w:tbl>
      <w:tblPr>
        <w:tblW w:w="9016" w:type="dxa"/>
        <w:tblCellMar>
          <w:left w:w="10" w:type="dxa"/>
          <w:right w:w="10" w:type="dxa"/>
        </w:tblCellMar>
        <w:tblLook w:val="0000" w:firstRow="0" w:lastRow="0" w:firstColumn="0" w:lastColumn="0" w:noHBand="0" w:noVBand="0"/>
      </w:tblPr>
      <w:tblGrid>
        <w:gridCol w:w="3005"/>
        <w:gridCol w:w="3005"/>
        <w:gridCol w:w="3006"/>
      </w:tblGrid>
      <w:tr w:rsidR="00A72556" w14:paraId="28B19561"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A83D2" w14:textId="77777777" w:rsidR="00A72556" w:rsidRDefault="002F61C9">
            <w:pPr>
              <w:spacing w:after="0" w:line="240" w:lineRule="auto"/>
              <w:jc w:val="center"/>
            </w:pPr>
            <w:r>
              <w:t>Codice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FE5FC" w14:textId="77777777" w:rsidR="00A72556" w:rsidRDefault="002F61C9">
            <w:pPr>
              <w:spacing w:after="0" w:line="240" w:lineRule="auto"/>
              <w:jc w:val="center"/>
            </w:pPr>
            <w:r>
              <w:t>Combinazione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6AE18" w14:textId="77777777" w:rsidR="00A72556" w:rsidRDefault="002F61C9">
            <w:pPr>
              <w:spacing w:after="0" w:line="240" w:lineRule="auto"/>
              <w:jc w:val="center"/>
            </w:pPr>
            <w:r>
              <w:t>Esito</w:t>
            </w:r>
          </w:p>
        </w:tc>
      </w:tr>
      <w:tr w:rsidR="00A72556" w14:paraId="74B915FA"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C68BB" w14:textId="77777777" w:rsidR="00A72556" w:rsidRDefault="002F61C9">
            <w:pPr>
              <w:spacing w:after="0" w:line="240" w:lineRule="auto"/>
              <w:jc w:val="center"/>
            </w:pPr>
            <w:r>
              <w:t>TC_NF_4_01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A9424" w14:textId="77777777" w:rsidR="00A72556" w:rsidRDefault="002F61C9">
            <w:pPr>
              <w:spacing w:after="0" w:line="240" w:lineRule="auto"/>
              <w:jc w:val="center"/>
            </w:pPr>
            <w:r>
              <w:t>ln1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20A7C" w14:textId="77777777" w:rsidR="00A72556" w:rsidRDefault="002F61C9">
            <w:pPr>
              <w:spacing w:after="0" w:line="240" w:lineRule="auto"/>
              <w:jc w:val="center"/>
            </w:pPr>
            <w:r>
              <w:t>Errore</w:t>
            </w:r>
          </w:p>
        </w:tc>
      </w:tr>
      <w:tr w:rsidR="00A72556" w14:paraId="565F55D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D1D57" w14:textId="77777777" w:rsidR="00A72556" w:rsidRDefault="002F61C9">
            <w:pPr>
              <w:spacing w:after="0" w:line="240" w:lineRule="auto"/>
              <w:jc w:val="center"/>
            </w:pPr>
            <w:r>
              <w:t>TC_NF_4_02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B86D1" w14:textId="77777777" w:rsidR="00A72556" w:rsidRDefault="002F61C9">
            <w:pPr>
              <w:spacing w:after="0" w:line="240" w:lineRule="auto"/>
              <w:jc w:val="center"/>
            </w:pPr>
            <w:r>
              <w:t>ln3</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FF5A4" w14:textId="77777777" w:rsidR="00A72556" w:rsidRDefault="002F61C9">
            <w:pPr>
              <w:spacing w:after="0" w:line="240" w:lineRule="auto"/>
              <w:jc w:val="center"/>
            </w:pPr>
            <w:r>
              <w:t>Errore</w:t>
            </w:r>
          </w:p>
        </w:tc>
      </w:tr>
      <w:tr w:rsidR="00A72556" w14:paraId="1676900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CFAF7" w14:textId="77777777" w:rsidR="00A72556" w:rsidRDefault="002F61C9">
            <w:pPr>
              <w:spacing w:after="0" w:line="240" w:lineRule="auto"/>
              <w:jc w:val="center"/>
            </w:pPr>
            <w:r>
              <w:t>TC_NF_4_03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491BF" w14:textId="77777777" w:rsidR="00A72556" w:rsidRDefault="002F61C9">
            <w:pPr>
              <w:spacing w:after="0" w:line="240" w:lineRule="auto"/>
              <w:jc w:val="center"/>
            </w:pPr>
            <w:r>
              <w:t>ln2.fn2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8392E" w14:textId="77777777" w:rsidR="00A72556" w:rsidRDefault="002F61C9">
            <w:pPr>
              <w:spacing w:after="0" w:line="240" w:lineRule="auto"/>
              <w:jc w:val="center"/>
            </w:pPr>
            <w:r>
              <w:t>Errore</w:t>
            </w:r>
          </w:p>
        </w:tc>
      </w:tr>
      <w:tr w:rsidR="00A72556" w14:paraId="6666100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008C0" w14:textId="77777777" w:rsidR="00A72556" w:rsidRDefault="002F61C9">
            <w:pPr>
              <w:spacing w:after="0" w:line="240" w:lineRule="auto"/>
              <w:jc w:val="center"/>
            </w:pPr>
            <w:r>
              <w:t>TC_NF_4_04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DC8E09" w14:textId="77777777" w:rsidR="00A72556" w:rsidRDefault="002F61C9">
            <w:pPr>
              <w:spacing w:after="0" w:line="240" w:lineRule="auto"/>
              <w:jc w:val="center"/>
            </w:pPr>
            <w:r>
              <w:t>ln2.fn1.ld2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1B269" w14:textId="77777777" w:rsidR="00A72556" w:rsidRDefault="002F61C9">
            <w:pPr>
              <w:spacing w:after="0" w:line="240" w:lineRule="auto"/>
              <w:jc w:val="center"/>
            </w:pPr>
            <w:r>
              <w:t>Errore</w:t>
            </w:r>
          </w:p>
        </w:tc>
      </w:tr>
      <w:tr w:rsidR="00A72556" w14:paraId="68F56325"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1CAFC" w14:textId="77777777" w:rsidR="00A72556" w:rsidRDefault="002F61C9">
            <w:pPr>
              <w:spacing w:after="0" w:line="240" w:lineRule="auto"/>
              <w:jc w:val="center"/>
            </w:pPr>
            <w:r>
              <w:t>TC_NF_4_05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51BB6" w14:textId="77777777" w:rsidR="00A72556" w:rsidRDefault="002F61C9">
            <w:pPr>
              <w:spacing w:after="0" w:line="240" w:lineRule="auto"/>
              <w:jc w:val="center"/>
            </w:pPr>
            <w:r>
              <w:t>ln2.fn1.ld1.fd2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4D9D5" w14:textId="77777777" w:rsidR="00A72556" w:rsidRDefault="002F61C9">
            <w:pPr>
              <w:spacing w:after="0" w:line="240" w:lineRule="auto"/>
              <w:jc w:val="center"/>
            </w:pPr>
            <w:r>
              <w:t>Errore</w:t>
            </w:r>
          </w:p>
        </w:tc>
      </w:tr>
      <w:tr w:rsidR="00A72556" w14:paraId="3D196635"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96712" w14:textId="77777777" w:rsidR="00A72556" w:rsidRDefault="002F61C9">
            <w:pPr>
              <w:spacing w:after="0" w:line="240" w:lineRule="auto"/>
              <w:jc w:val="center"/>
            </w:pPr>
            <w:r>
              <w:t>TC_NF_4_06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3F535" w14:textId="77777777" w:rsidR="00A72556" w:rsidRDefault="002F61C9">
            <w:pPr>
              <w:spacing w:after="0" w:line="240" w:lineRule="auto"/>
              <w:jc w:val="center"/>
            </w:pPr>
            <w:r>
              <w:t>ln2.fn1.ld1.fd1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2B9AA" w14:textId="77777777" w:rsidR="00A72556" w:rsidRDefault="002F61C9">
            <w:pPr>
              <w:spacing w:after="0" w:line="240" w:lineRule="auto"/>
              <w:jc w:val="center"/>
            </w:pPr>
            <w:r>
              <w:t>Successo</w:t>
            </w:r>
          </w:p>
        </w:tc>
      </w:tr>
    </w:tbl>
    <w:p w14:paraId="1272C29E" w14:textId="77777777" w:rsidR="00A72556" w:rsidRDefault="00A72556">
      <w:pPr>
        <w:pStyle w:val="GpsTitolo"/>
        <w:pBdr>
          <w:bottom w:val="none" w:sz="0" w:space="0" w:color="auto"/>
        </w:pBdr>
        <w:tabs>
          <w:tab w:val="left" w:pos="360"/>
        </w:tabs>
        <w:outlineLvl w:val="9"/>
      </w:pPr>
    </w:p>
    <w:p w14:paraId="57A0E630" w14:textId="77777777" w:rsidR="00A72556" w:rsidRDefault="002F61C9" w:rsidP="00D1503F">
      <w:pPr>
        <w:pStyle w:val="GpsTitolo"/>
        <w:numPr>
          <w:ilvl w:val="1"/>
          <w:numId w:val="1"/>
        </w:numPr>
        <w:tabs>
          <w:tab w:val="left" w:pos="-2808"/>
        </w:tabs>
        <w:outlineLvl w:val="1"/>
      </w:pPr>
      <w:bookmarkStart w:id="7" w:name="_Toc90232847"/>
      <w:bookmarkStart w:id="8" w:name="_Toc90305539"/>
      <w:r>
        <w:t>Recensione Contenuto</w:t>
      </w:r>
      <w:bookmarkEnd w:id="7"/>
      <w:bookmarkEnd w:id="8"/>
    </w:p>
    <w:p w14:paraId="52ABA185" w14:textId="77777777" w:rsidR="00A72556" w:rsidRDefault="00A72556">
      <w:pPr>
        <w:pStyle w:val="Paragrafoelenco"/>
      </w:pPr>
    </w:p>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1796284B"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03C3E" w14:textId="77777777" w:rsidR="00A72556" w:rsidRDefault="002F61C9">
            <w:pPr>
              <w:spacing w:after="0" w:line="240" w:lineRule="auto"/>
            </w:pPr>
            <w:r>
              <w:t>Parametro: Punteggio</w:t>
            </w:r>
          </w:p>
          <w:p w14:paraId="0FF3D099" w14:textId="77777777" w:rsidR="00A72556" w:rsidRDefault="002F61C9">
            <w:pPr>
              <w:spacing w:after="0" w:line="240" w:lineRule="auto"/>
            </w:pPr>
            <w:r>
              <w:t>Categorie: Formato, lunghezza</w:t>
            </w:r>
          </w:p>
        </w:tc>
      </w:tr>
      <w:tr w:rsidR="00A72556" w14:paraId="3BFBBF72"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48D40" w14:textId="77777777" w:rsidR="00A72556" w:rsidRDefault="002F61C9">
            <w:pPr>
              <w:spacing w:after="0" w:line="240" w:lineRule="auto"/>
            </w:pPr>
            <w:r>
              <w:t>FORMATO: [0-5]{1}*</w:t>
            </w:r>
          </w:p>
        </w:tc>
      </w:tr>
      <w:tr w:rsidR="00A72556" w14:paraId="42BBCCA2"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C412B" w14:textId="77777777" w:rsidR="00A72556" w:rsidRDefault="002F61C9">
            <w:pPr>
              <w:spacing w:after="0" w:line="240" w:lineRule="auto"/>
            </w:pPr>
            <w:r>
              <w:t>Lunghezza (lp)</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CF6C5" w14:textId="77777777" w:rsidR="00A72556" w:rsidRDefault="002F61C9">
            <w:pPr>
              <w:pStyle w:val="Paragrafoelenco"/>
              <w:numPr>
                <w:ilvl w:val="0"/>
                <w:numId w:val="6"/>
              </w:numPr>
              <w:spacing w:after="0" w:line="240" w:lineRule="auto"/>
            </w:pPr>
            <w:r>
              <w:t>&lt;1[errore]</w:t>
            </w:r>
          </w:p>
          <w:p w14:paraId="0FE3CFD7" w14:textId="77777777" w:rsidR="00A72556" w:rsidRDefault="002F61C9">
            <w:pPr>
              <w:pStyle w:val="Paragrafoelenco"/>
              <w:numPr>
                <w:ilvl w:val="0"/>
                <w:numId w:val="6"/>
              </w:numPr>
              <w:spacing w:after="0" w:line="240" w:lineRule="auto"/>
            </w:pPr>
            <w:r>
              <w:t xml:space="preserve"> ==1 [property lunghezzaLPok]</w:t>
            </w:r>
          </w:p>
          <w:p w14:paraId="31A930A4" w14:textId="77777777" w:rsidR="00A72556" w:rsidRDefault="002F61C9">
            <w:pPr>
              <w:pStyle w:val="Paragrafoelenco"/>
              <w:numPr>
                <w:ilvl w:val="0"/>
                <w:numId w:val="6"/>
              </w:numPr>
              <w:spacing w:after="0" w:line="240" w:lineRule="auto"/>
            </w:pPr>
            <w:r>
              <w:t>&gt;1 [errore]</w:t>
            </w:r>
          </w:p>
        </w:tc>
      </w:tr>
      <w:tr w:rsidR="00A72556" w14:paraId="4FEDAD66"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64083" w14:textId="77777777" w:rsidR="00A72556" w:rsidRDefault="002F61C9">
            <w:pPr>
              <w:spacing w:after="0" w:line="240" w:lineRule="auto"/>
            </w:pPr>
            <w:r>
              <w:t>Formato (fp)</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5BD61" w14:textId="77777777" w:rsidR="00A72556" w:rsidRDefault="002F61C9">
            <w:pPr>
              <w:pStyle w:val="Paragrafoelenco"/>
              <w:numPr>
                <w:ilvl w:val="0"/>
                <w:numId w:val="7"/>
              </w:numPr>
              <w:spacing w:after="0" w:line="240" w:lineRule="auto"/>
            </w:pPr>
            <w:r>
              <w:t>Rispetta il formato [property formatoFPok]</w:t>
            </w:r>
          </w:p>
          <w:p w14:paraId="093EF946" w14:textId="77777777" w:rsidR="00A72556" w:rsidRDefault="002F61C9">
            <w:pPr>
              <w:pStyle w:val="Paragrafoelenco"/>
              <w:numPr>
                <w:ilvl w:val="0"/>
                <w:numId w:val="7"/>
              </w:numPr>
              <w:spacing w:after="0" w:line="240" w:lineRule="auto"/>
            </w:pPr>
            <w:r>
              <w:t>Non rispetta il formato [errore]</w:t>
            </w:r>
          </w:p>
        </w:tc>
      </w:tr>
    </w:tbl>
    <w:p w14:paraId="6C21FA05" w14:textId="77777777" w:rsidR="00A72556" w:rsidRDefault="002F61C9">
      <w:pPr>
        <w:ind w:firstLine="708"/>
      </w:pPr>
      <w:r>
        <w:t>*Formato solo numeri interi, valutare se accettare numeri decimali</w:t>
      </w:r>
    </w:p>
    <w:p w14:paraId="6E817518"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44205944"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60D7B" w14:textId="77777777" w:rsidR="00A72556" w:rsidRDefault="002F61C9">
            <w:pPr>
              <w:spacing w:after="0" w:line="240" w:lineRule="auto"/>
            </w:pPr>
            <w:r>
              <w:t>Parametro: Descrizione</w:t>
            </w:r>
          </w:p>
          <w:p w14:paraId="06F019F4" w14:textId="77777777" w:rsidR="00A72556" w:rsidRDefault="002F61C9">
            <w:pPr>
              <w:spacing w:after="0" w:line="240" w:lineRule="auto"/>
            </w:pPr>
            <w:r>
              <w:t>Categorie: lunghezza</w:t>
            </w:r>
          </w:p>
        </w:tc>
      </w:tr>
      <w:tr w:rsidR="00A72556" w14:paraId="5299D0ED"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D6550" w14:textId="77777777" w:rsidR="00A72556" w:rsidRDefault="002F61C9">
            <w:pPr>
              <w:spacing w:after="0" w:line="240" w:lineRule="auto"/>
            </w:pPr>
            <w:r>
              <w:t>Lunghezza (ld)</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47F36" w14:textId="77777777" w:rsidR="00A72556" w:rsidRDefault="002F61C9">
            <w:pPr>
              <w:pStyle w:val="Paragrafoelenco"/>
              <w:numPr>
                <w:ilvl w:val="0"/>
                <w:numId w:val="8"/>
              </w:numPr>
              <w:spacing w:after="0" w:line="240" w:lineRule="auto"/>
            </w:pPr>
            <w:r>
              <w:t>&lt;=255 [property lunghezzaLDok]</w:t>
            </w:r>
          </w:p>
          <w:p w14:paraId="52C10997" w14:textId="77777777" w:rsidR="00A72556" w:rsidRDefault="002F61C9">
            <w:pPr>
              <w:pStyle w:val="Paragrafoelenco"/>
              <w:numPr>
                <w:ilvl w:val="0"/>
                <w:numId w:val="8"/>
              </w:numPr>
              <w:spacing w:after="0" w:line="240" w:lineRule="auto"/>
            </w:pPr>
            <w:r>
              <w:t xml:space="preserve">&gt;255 [errore] </w:t>
            </w:r>
          </w:p>
        </w:tc>
      </w:tr>
    </w:tbl>
    <w:p w14:paraId="71F10397" w14:textId="77777777" w:rsidR="00A72556" w:rsidRDefault="00A72556"/>
    <w:tbl>
      <w:tblPr>
        <w:tblW w:w="9016" w:type="dxa"/>
        <w:tblCellMar>
          <w:left w:w="10" w:type="dxa"/>
          <w:right w:w="10" w:type="dxa"/>
        </w:tblCellMar>
        <w:tblLook w:val="0000" w:firstRow="0" w:lastRow="0" w:firstColumn="0" w:lastColumn="0" w:noHBand="0" w:noVBand="0"/>
      </w:tblPr>
      <w:tblGrid>
        <w:gridCol w:w="3005"/>
        <w:gridCol w:w="3005"/>
        <w:gridCol w:w="3006"/>
      </w:tblGrid>
      <w:tr w:rsidR="00A72556" w14:paraId="359BAB2B"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39C7C" w14:textId="77777777" w:rsidR="00A72556" w:rsidRDefault="002F61C9">
            <w:pPr>
              <w:spacing w:after="0" w:line="240" w:lineRule="auto"/>
              <w:jc w:val="center"/>
            </w:pPr>
            <w:r>
              <w:t>Codice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718C9" w14:textId="77777777" w:rsidR="00A72556" w:rsidRDefault="002F61C9">
            <w:pPr>
              <w:spacing w:after="0" w:line="240" w:lineRule="auto"/>
              <w:jc w:val="center"/>
            </w:pPr>
            <w:r>
              <w:t>Combinazione</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ECBC2" w14:textId="77777777" w:rsidR="00A72556" w:rsidRDefault="002F61C9">
            <w:pPr>
              <w:spacing w:after="0" w:line="240" w:lineRule="auto"/>
              <w:jc w:val="center"/>
            </w:pPr>
            <w:r>
              <w:t>Esito</w:t>
            </w:r>
          </w:p>
        </w:tc>
      </w:tr>
      <w:tr w:rsidR="00A72556" w14:paraId="23B71417"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2545C" w14:textId="77777777" w:rsidR="00A72556" w:rsidRDefault="002F61C9">
            <w:pPr>
              <w:spacing w:after="0" w:line="240" w:lineRule="auto"/>
              <w:jc w:val="center"/>
            </w:pPr>
            <w:r>
              <w:t>TC_RW_10_01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B08B0" w14:textId="77777777" w:rsidR="00A72556" w:rsidRDefault="002F61C9">
            <w:pPr>
              <w:spacing w:after="0" w:line="240" w:lineRule="auto"/>
              <w:jc w:val="center"/>
            </w:pPr>
            <w:r>
              <w:t>lp1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93BC6" w14:textId="77777777" w:rsidR="00A72556" w:rsidRDefault="002F61C9">
            <w:pPr>
              <w:spacing w:after="0" w:line="240" w:lineRule="auto"/>
              <w:jc w:val="center"/>
            </w:pPr>
            <w:r>
              <w:t>Errore</w:t>
            </w:r>
          </w:p>
        </w:tc>
      </w:tr>
      <w:tr w:rsidR="00A72556" w14:paraId="2E395F0D"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A8541" w14:textId="77777777" w:rsidR="00A72556" w:rsidRDefault="002F61C9">
            <w:pPr>
              <w:spacing w:after="0" w:line="240" w:lineRule="auto"/>
              <w:jc w:val="center"/>
            </w:pPr>
            <w:r>
              <w:t>TC_RW_10_02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6F2B7" w14:textId="77777777" w:rsidR="00A72556" w:rsidRDefault="002F61C9">
            <w:pPr>
              <w:spacing w:after="0" w:line="240" w:lineRule="auto"/>
              <w:jc w:val="center"/>
            </w:pPr>
            <w:r>
              <w:t>lp3</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A4A18" w14:textId="77777777" w:rsidR="00A72556" w:rsidRDefault="002F61C9">
            <w:pPr>
              <w:spacing w:after="0" w:line="240" w:lineRule="auto"/>
              <w:jc w:val="center"/>
            </w:pPr>
            <w:r>
              <w:t>Errore</w:t>
            </w:r>
          </w:p>
        </w:tc>
      </w:tr>
      <w:tr w:rsidR="00A72556" w14:paraId="4F7DA81A"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03183" w14:textId="77777777" w:rsidR="00A72556" w:rsidRDefault="002F61C9">
            <w:pPr>
              <w:spacing w:after="0" w:line="240" w:lineRule="auto"/>
              <w:jc w:val="center"/>
            </w:pPr>
            <w:r>
              <w:t>TC_RW_10_03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86CD9" w14:textId="77777777" w:rsidR="00A72556" w:rsidRDefault="002F61C9">
            <w:pPr>
              <w:spacing w:after="0" w:line="240" w:lineRule="auto"/>
              <w:jc w:val="center"/>
            </w:pPr>
            <w:r>
              <w:t>lp2.fp2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476C8" w14:textId="77777777" w:rsidR="00A72556" w:rsidRDefault="002F61C9">
            <w:pPr>
              <w:spacing w:after="0" w:line="240" w:lineRule="auto"/>
              <w:jc w:val="center"/>
            </w:pPr>
            <w:r>
              <w:t>Errore</w:t>
            </w:r>
          </w:p>
        </w:tc>
      </w:tr>
      <w:tr w:rsidR="00A72556" w14:paraId="68F6460D"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6D84C" w14:textId="77777777" w:rsidR="00A72556" w:rsidRDefault="002F61C9">
            <w:pPr>
              <w:spacing w:after="0" w:line="240" w:lineRule="auto"/>
              <w:jc w:val="center"/>
            </w:pPr>
            <w:r>
              <w:t>TC_RW_10_04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48FD5" w14:textId="77777777" w:rsidR="00A72556" w:rsidRDefault="002F61C9">
            <w:pPr>
              <w:spacing w:after="0" w:line="240" w:lineRule="auto"/>
              <w:jc w:val="center"/>
            </w:pPr>
            <w:r>
              <w:t>lp2.fp1.ld2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ECF60" w14:textId="77777777" w:rsidR="00A72556" w:rsidRDefault="002F61C9">
            <w:pPr>
              <w:spacing w:after="0" w:line="240" w:lineRule="auto"/>
              <w:jc w:val="center"/>
            </w:pPr>
            <w:r>
              <w:t>Errore</w:t>
            </w:r>
          </w:p>
        </w:tc>
      </w:tr>
      <w:tr w:rsidR="00A72556" w14:paraId="0D8462F1" w14:textId="77777777">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A590F" w14:textId="77777777" w:rsidR="00A72556" w:rsidRDefault="002F61C9">
            <w:pPr>
              <w:spacing w:after="0" w:line="240" w:lineRule="auto"/>
              <w:jc w:val="center"/>
            </w:pPr>
            <w:r>
              <w:t>TC_RW_10_05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35A" w14:textId="77777777" w:rsidR="00A72556" w:rsidRDefault="002F61C9">
            <w:pPr>
              <w:spacing w:after="0" w:line="240" w:lineRule="auto"/>
              <w:jc w:val="center"/>
            </w:pPr>
            <w:r>
              <w:t>Lp2.fp1.ld1</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B316F" w14:textId="77777777" w:rsidR="00A72556" w:rsidRDefault="002F61C9">
            <w:pPr>
              <w:spacing w:after="0" w:line="240" w:lineRule="auto"/>
              <w:jc w:val="center"/>
            </w:pPr>
            <w:r>
              <w:t>Successo</w:t>
            </w:r>
          </w:p>
        </w:tc>
      </w:tr>
    </w:tbl>
    <w:p w14:paraId="2AD47571" w14:textId="77777777" w:rsidR="00A72556" w:rsidRDefault="00A72556"/>
    <w:p w14:paraId="33AA4B3D" w14:textId="77777777" w:rsidR="00A72556" w:rsidRDefault="00A72556">
      <w:pPr>
        <w:pStyle w:val="Paragrafoelenco"/>
      </w:pPr>
    </w:p>
    <w:p w14:paraId="27153F2D" w14:textId="77777777" w:rsidR="00A72556" w:rsidRDefault="00A72556">
      <w:pPr>
        <w:pStyle w:val="Paragrafoelenco"/>
      </w:pPr>
    </w:p>
    <w:p w14:paraId="752556EB" w14:textId="77777777" w:rsidR="00A72556" w:rsidRDefault="00A72556">
      <w:pPr>
        <w:pStyle w:val="Paragrafoelenco"/>
      </w:pPr>
    </w:p>
    <w:p w14:paraId="348470B4" w14:textId="77777777" w:rsidR="00A72556" w:rsidRDefault="00A72556">
      <w:pPr>
        <w:pStyle w:val="Paragrafoelenco"/>
      </w:pPr>
    </w:p>
    <w:p w14:paraId="57E482A1" w14:textId="77777777" w:rsidR="00A72556" w:rsidRDefault="00A72556">
      <w:pPr>
        <w:pStyle w:val="Paragrafoelenco"/>
      </w:pPr>
    </w:p>
    <w:p w14:paraId="74744123" w14:textId="77777777" w:rsidR="00A72556" w:rsidRDefault="00A72556"/>
    <w:p w14:paraId="2AF3D613" w14:textId="77777777" w:rsidR="00A72556" w:rsidRDefault="00A72556"/>
    <w:p w14:paraId="67686234" w14:textId="77777777" w:rsidR="00A72556" w:rsidRDefault="00A72556"/>
    <w:p w14:paraId="2A8C53C9" w14:textId="77777777" w:rsidR="00A72556" w:rsidRDefault="00A72556"/>
    <w:p w14:paraId="64771943" w14:textId="77777777" w:rsidR="00A72556" w:rsidRDefault="00A72556"/>
    <w:p w14:paraId="481117F9" w14:textId="77777777" w:rsidR="00A72556" w:rsidRDefault="00A72556"/>
    <w:p w14:paraId="52D1963B" w14:textId="77777777" w:rsidR="00A72556" w:rsidRDefault="00A72556">
      <w:pPr>
        <w:pStyle w:val="Paragrafoelenco"/>
      </w:pPr>
    </w:p>
    <w:p w14:paraId="4D7D290E" w14:textId="77777777" w:rsidR="00A72556" w:rsidRDefault="00A72556">
      <w:pPr>
        <w:pStyle w:val="Paragrafoelenco"/>
      </w:pPr>
    </w:p>
    <w:p w14:paraId="559CCCD6" w14:textId="77777777" w:rsidR="00A72556" w:rsidRDefault="002F61C9" w:rsidP="00D1503F">
      <w:pPr>
        <w:pStyle w:val="GpsTitolo"/>
        <w:numPr>
          <w:ilvl w:val="1"/>
          <w:numId w:val="1"/>
        </w:numPr>
        <w:tabs>
          <w:tab w:val="left" w:pos="-2808"/>
        </w:tabs>
        <w:outlineLvl w:val="1"/>
      </w:pPr>
      <w:bookmarkStart w:id="9" w:name="_Toc90232848"/>
      <w:bookmarkStart w:id="10" w:name="_Toc90305540"/>
      <w:r>
        <w:t>Aggiunta Contenuto**</w:t>
      </w:r>
      <w:bookmarkEnd w:id="9"/>
      <w:bookmarkEnd w:id="10"/>
    </w:p>
    <w:p w14:paraId="7B6B03E8" w14:textId="77777777" w:rsidR="00A72556" w:rsidRDefault="002F61C9">
      <w:pPr>
        <w:ind w:firstLine="708"/>
      </w:pPr>
      <w:r>
        <w:t>** aggiungere casi divisi per film e serieTV</w:t>
      </w:r>
    </w:p>
    <w:p w14:paraId="5381D723"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515FA327"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73D4C" w14:textId="77777777" w:rsidR="00A72556" w:rsidRDefault="002F61C9">
            <w:pPr>
              <w:spacing w:after="0" w:line="240" w:lineRule="auto"/>
            </w:pPr>
            <w:r>
              <w:t>Parametro: ID</w:t>
            </w:r>
          </w:p>
          <w:p w14:paraId="77674F71" w14:textId="77777777" w:rsidR="00A72556" w:rsidRDefault="002F61C9">
            <w:pPr>
              <w:spacing w:after="0" w:line="240" w:lineRule="auto"/>
            </w:pPr>
            <w:r>
              <w:t>Categorie: Formato, lunghezza</w:t>
            </w:r>
          </w:p>
        </w:tc>
      </w:tr>
      <w:tr w:rsidR="00A72556" w14:paraId="5383C577"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2E7CF" w14:textId="240A6A24" w:rsidR="00A72556" w:rsidRDefault="002F61C9">
            <w:pPr>
              <w:spacing w:after="0" w:line="240" w:lineRule="auto"/>
            </w:pPr>
            <w:r>
              <w:t xml:space="preserve">FORMATO: </w:t>
            </w:r>
            <w:r w:rsidR="00085B28" w:rsidRPr="00085B28">
              <w:t>[A-Z0-9]{4}-[A-Z0-9]{4}-[A-Z0-9]{4}</w:t>
            </w:r>
            <w:r w:rsidR="00085B28">
              <w:t xml:space="preserve"> </w:t>
            </w:r>
            <w:r w:rsidR="00085B28" w:rsidRPr="00085B28">
              <w:t>|</w:t>
            </w:r>
            <w:r w:rsidR="00085B28">
              <w:t xml:space="preserve"> </w:t>
            </w:r>
            <w:r w:rsidR="00085B28" w:rsidRPr="00085B28">
              <w:t>[A-Z0-9]{4}-[A-Z0-9]{4}-[A-Z0-9]{4}-[A-Z0-9]{4}-[A-Z0-9]{1}-[A-Z0-9]{4}-[A-Z0-9]{4}-[A-Z0-9]{1}</w:t>
            </w:r>
          </w:p>
        </w:tc>
      </w:tr>
      <w:tr w:rsidR="00A72556" w14:paraId="772300D0"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B5B33" w14:textId="77777777" w:rsidR="00A72556" w:rsidRDefault="002F61C9">
            <w:pPr>
              <w:spacing w:after="0" w:line="240" w:lineRule="auto"/>
            </w:pPr>
            <w:r>
              <w:t>Lunghezza (li)</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65565" w14:textId="3CA2CB14" w:rsidR="00A72556" w:rsidRDefault="002F61C9">
            <w:pPr>
              <w:pStyle w:val="Paragrafoelenco"/>
              <w:numPr>
                <w:ilvl w:val="0"/>
                <w:numId w:val="9"/>
              </w:numPr>
              <w:spacing w:after="0" w:line="240" w:lineRule="auto"/>
            </w:pPr>
            <w:r>
              <w:t>!=1</w:t>
            </w:r>
            <w:r w:rsidR="00085B28">
              <w:t>4</w:t>
            </w:r>
            <w:r>
              <w:t>and !=</w:t>
            </w:r>
            <w:r w:rsidR="00085B28">
              <w:t>33</w:t>
            </w:r>
            <w:r>
              <w:t xml:space="preserve"> [errore]</w:t>
            </w:r>
          </w:p>
          <w:p w14:paraId="22A6E16E" w14:textId="47FBD1C4" w:rsidR="00A72556" w:rsidRDefault="002F61C9">
            <w:pPr>
              <w:pStyle w:val="Paragrafoelenco"/>
              <w:numPr>
                <w:ilvl w:val="0"/>
                <w:numId w:val="9"/>
              </w:numPr>
              <w:spacing w:after="0" w:line="240" w:lineRule="auto"/>
            </w:pPr>
            <w:r>
              <w:t xml:space="preserve"> ==1</w:t>
            </w:r>
            <w:r w:rsidR="00085B28">
              <w:t>4</w:t>
            </w:r>
            <w:r>
              <w:t xml:space="preserve">  or ==</w:t>
            </w:r>
            <w:r w:rsidR="00085B28">
              <w:t>33</w:t>
            </w:r>
            <w:r>
              <w:t>[property lunghezzaLPok]</w:t>
            </w:r>
          </w:p>
        </w:tc>
      </w:tr>
      <w:tr w:rsidR="00A72556" w14:paraId="1E6A0E70"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33330" w14:textId="77777777" w:rsidR="00A72556" w:rsidRDefault="002F61C9">
            <w:pPr>
              <w:spacing w:after="0" w:line="240" w:lineRule="auto"/>
            </w:pPr>
            <w:r>
              <w:t>Formato (fi)</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F6338" w14:textId="77777777" w:rsidR="00A72556" w:rsidRDefault="002F61C9">
            <w:pPr>
              <w:pStyle w:val="Paragrafoelenco"/>
              <w:numPr>
                <w:ilvl w:val="0"/>
                <w:numId w:val="10"/>
              </w:numPr>
              <w:spacing w:after="0" w:line="240" w:lineRule="auto"/>
            </w:pPr>
            <w:r>
              <w:t>Rispetta il formato [property formatoFPok]</w:t>
            </w:r>
          </w:p>
          <w:p w14:paraId="13FE50AF" w14:textId="77777777" w:rsidR="00A72556" w:rsidRDefault="002F61C9">
            <w:pPr>
              <w:pStyle w:val="Paragrafoelenco"/>
              <w:numPr>
                <w:ilvl w:val="0"/>
                <w:numId w:val="10"/>
              </w:numPr>
              <w:spacing w:after="0" w:line="240" w:lineRule="auto"/>
            </w:pPr>
            <w:r>
              <w:t>Non rispetta il formato [errore]</w:t>
            </w:r>
          </w:p>
        </w:tc>
      </w:tr>
    </w:tbl>
    <w:p w14:paraId="65B88F64" w14:textId="77777777" w:rsidR="00A72556" w:rsidRDefault="00A72556"/>
    <w:tbl>
      <w:tblPr>
        <w:tblW w:w="7936" w:type="dxa"/>
        <w:tblInd w:w="1076" w:type="dxa"/>
        <w:tblCellMar>
          <w:left w:w="10" w:type="dxa"/>
          <w:right w:w="10" w:type="dxa"/>
        </w:tblCellMar>
        <w:tblLook w:val="0000" w:firstRow="0" w:lastRow="0" w:firstColumn="0" w:lastColumn="0" w:noHBand="0" w:noVBand="0"/>
      </w:tblPr>
      <w:tblGrid>
        <w:gridCol w:w="3968"/>
        <w:gridCol w:w="3968"/>
      </w:tblGrid>
      <w:tr w:rsidR="00A72556" w14:paraId="7B8F4EEA"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1CBB6" w14:textId="77777777" w:rsidR="00A72556" w:rsidRDefault="002F61C9">
            <w:pPr>
              <w:spacing w:after="0" w:line="240" w:lineRule="auto"/>
            </w:pPr>
            <w:r>
              <w:t>Parametro: Titolo</w:t>
            </w:r>
          </w:p>
          <w:p w14:paraId="66D103E5" w14:textId="77777777" w:rsidR="00A72556" w:rsidRDefault="002F61C9">
            <w:pPr>
              <w:spacing w:after="0" w:line="240" w:lineRule="auto"/>
            </w:pPr>
            <w:r>
              <w:t>Categorie: lunghezza</w:t>
            </w:r>
          </w:p>
        </w:tc>
      </w:tr>
      <w:tr w:rsidR="00A72556" w14:paraId="0A378ABA"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36856" w14:textId="77777777" w:rsidR="00A72556" w:rsidRDefault="002F61C9">
            <w:pPr>
              <w:spacing w:after="0" w:line="240" w:lineRule="auto"/>
            </w:pPr>
            <w:r>
              <w:t>Lunghezza (lt)</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67280" w14:textId="77777777" w:rsidR="00A72556" w:rsidRDefault="002F61C9">
            <w:pPr>
              <w:pStyle w:val="Paragrafoelenco"/>
              <w:numPr>
                <w:ilvl w:val="0"/>
                <w:numId w:val="11"/>
              </w:numPr>
              <w:spacing w:after="0" w:line="240" w:lineRule="auto"/>
            </w:pPr>
            <w:r>
              <w:t>&lt;1 [errore]</w:t>
            </w:r>
          </w:p>
          <w:p w14:paraId="2F736860" w14:textId="77777777" w:rsidR="00A72556" w:rsidRDefault="002F61C9">
            <w:pPr>
              <w:pStyle w:val="Paragrafoelenco"/>
              <w:numPr>
                <w:ilvl w:val="0"/>
                <w:numId w:val="11"/>
              </w:numPr>
              <w:spacing w:after="0" w:line="240" w:lineRule="auto"/>
            </w:pPr>
            <w:r>
              <w:t>&gt;=1 and &lt;=50 [property lunghezzaLTok]</w:t>
            </w:r>
          </w:p>
          <w:p w14:paraId="7977F679" w14:textId="77777777" w:rsidR="00A72556" w:rsidRDefault="002F61C9">
            <w:pPr>
              <w:pStyle w:val="Paragrafoelenco"/>
              <w:numPr>
                <w:ilvl w:val="0"/>
                <w:numId w:val="11"/>
              </w:numPr>
              <w:spacing w:after="0" w:line="240" w:lineRule="auto"/>
            </w:pPr>
            <w:r>
              <w:t>&gt;50 [errore]</w:t>
            </w:r>
          </w:p>
        </w:tc>
      </w:tr>
    </w:tbl>
    <w:p w14:paraId="0FD1C456"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646B0E46"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5C4A5" w14:textId="77777777" w:rsidR="00A72556" w:rsidRDefault="002F61C9">
            <w:pPr>
              <w:spacing w:after="0" w:line="240" w:lineRule="auto"/>
            </w:pPr>
            <w:r>
              <w:t>Parametro: Descrizione</w:t>
            </w:r>
          </w:p>
          <w:p w14:paraId="4435F0FE" w14:textId="77777777" w:rsidR="00A72556" w:rsidRDefault="002F61C9">
            <w:pPr>
              <w:spacing w:after="0" w:line="240" w:lineRule="auto"/>
            </w:pPr>
            <w:r>
              <w:t>Categorie: lunghezza</w:t>
            </w:r>
          </w:p>
        </w:tc>
      </w:tr>
      <w:tr w:rsidR="00A72556" w14:paraId="578F8C86"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F70A3" w14:textId="77777777" w:rsidR="00A72556" w:rsidRDefault="002F61C9">
            <w:pPr>
              <w:spacing w:after="0" w:line="240" w:lineRule="auto"/>
            </w:pPr>
            <w:r>
              <w:t>Lunghezza (ld)</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11BEB" w14:textId="77777777" w:rsidR="00A72556" w:rsidRDefault="002F61C9">
            <w:pPr>
              <w:pStyle w:val="Paragrafoelenco"/>
              <w:numPr>
                <w:ilvl w:val="0"/>
                <w:numId w:val="12"/>
              </w:numPr>
              <w:spacing w:after="0" w:line="240" w:lineRule="auto"/>
            </w:pPr>
            <w:r>
              <w:t>&lt;1 [errore]</w:t>
            </w:r>
          </w:p>
          <w:p w14:paraId="5178E634" w14:textId="77777777" w:rsidR="00A72556" w:rsidRDefault="002F61C9">
            <w:pPr>
              <w:pStyle w:val="Paragrafoelenco"/>
              <w:numPr>
                <w:ilvl w:val="0"/>
                <w:numId w:val="12"/>
              </w:numPr>
              <w:spacing w:after="0" w:line="240" w:lineRule="auto"/>
            </w:pPr>
            <w:r>
              <w:t>&gt;=1 and &lt;=255 [property lunghezzaLDok]</w:t>
            </w:r>
          </w:p>
          <w:p w14:paraId="26243EF2" w14:textId="77777777" w:rsidR="00A72556" w:rsidRDefault="002F61C9">
            <w:pPr>
              <w:pStyle w:val="Paragrafoelenco"/>
              <w:numPr>
                <w:ilvl w:val="0"/>
                <w:numId w:val="12"/>
              </w:numPr>
              <w:spacing w:after="0" w:line="240" w:lineRule="auto"/>
            </w:pPr>
            <w:r>
              <w:t xml:space="preserve">&gt;255 [errore] </w:t>
            </w:r>
          </w:p>
        </w:tc>
      </w:tr>
    </w:tbl>
    <w:p w14:paraId="390EDCE0"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5156D9E0"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C624F" w14:textId="77777777" w:rsidR="00A72556" w:rsidRDefault="002F61C9">
            <w:pPr>
              <w:spacing w:after="0" w:line="240" w:lineRule="auto"/>
            </w:pPr>
            <w:r>
              <w:t>Parametro: Genere</w:t>
            </w:r>
          </w:p>
          <w:p w14:paraId="49941783" w14:textId="77777777" w:rsidR="00A72556" w:rsidRDefault="002F61C9">
            <w:pPr>
              <w:spacing w:after="0" w:line="240" w:lineRule="auto"/>
            </w:pPr>
            <w:r>
              <w:t>Categorie: Formato, lunghezza</w:t>
            </w:r>
          </w:p>
        </w:tc>
      </w:tr>
      <w:tr w:rsidR="00A72556" w14:paraId="420B2636"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145B0" w14:textId="77777777" w:rsidR="00A72556" w:rsidRDefault="002F61C9">
            <w:pPr>
              <w:tabs>
                <w:tab w:val="left" w:pos="3156"/>
              </w:tabs>
              <w:spacing w:after="0" w:line="240" w:lineRule="auto"/>
            </w:pPr>
            <w:r>
              <w:t>FORMATO: [A-Za-z]</w:t>
            </w:r>
            <w:r>
              <w:tab/>
            </w:r>
          </w:p>
        </w:tc>
      </w:tr>
      <w:tr w:rsidR="00A72556" w14:paraId="240CC8E5"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5C513" w14:textId="77777777" w:rsidR="00A72556" w:rsidRDefault="002F61C9">
            <w:pPr>
              <w:spacing w:after="0" w:line="240" w:lineRule="auto"/>
            </w:pPr>
            <w:r>
              <w:t>Lunghezza (lg)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65379" w14:textId="77777777" w:rsidR="00A72556" w:rsidRDefault="002F61C9">
            <w:pPr>
              <w:pStyle w:val="Paragrafoelenco"/>
              <w:numPr>
                <w:ilvl w:val="0"/>
                <w:numId w:val="13"/>
              </w:numPr>
              <w:spacing w:after="0" w:line="240" w:lineRule="auto"/>
            </w:pPr>
            <w:r>
              <w:t>&lt;1 [errore]</w:t>
            </w:r>
          </w:p>
          <w:p w14:paraId="1F5D468A" w14:textId="77777777" w:rsidR="00A72556" w:rsidRDefault="002F61C9">
            <w:pPr>
              <w:pStyle w:val="Paragrafoelenco"/>
              <w:numPr>
                <w:ilvl w:val="0"/>
                <w:numId w:val="13"/>
              </w:numPr>
              <w:spacing w:after="0" w:line="240" w:lineRule="auto"/>
            </w:pPr>
            <w:r>
              <w:t>&gt;=1 &lt;=50 [property lunghezzaLRok]</w:t>
            </w:r>
          </w:p>
          <w:p w14:paraId="5867E017" w14:textId="77777777" w:rsidR="00A72556" w:rsidRDefault="002F61C9">
            <w:pPr>
              <w:pStyle w:val="Paragrafoelenco"/>
              <w:numPr>
                <w:ilvl w:val="0"/>
                <w:numId w:val="13"/>
              </w:numPr>
              <w:spacing w:after="0" w:line="240" w:lineRule="auto"/>
            </w:pPr>
            <w:r>
              <w:t xml:space="preserve">&gt;50 [errore] </w:t>
            </w:r>
          </w:p>
        </w:tc>
      </w:tr>
      <w:tr w:rsidR="00A72556" w14:paraId="61D737EB"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3BA4F" w14:textId="77777777" w:rsidR="00A72556" w:rsidRDefault="002F61C9">
            <w:pPr>
              <w:spacing w:after="0" w:line="240" w:lineRule="auto"/>
            </w:pPr>
            <w:r>
              <w:t>Formato (fg)</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F1641" w14:textId="77777777" w:rsidR="00A72556" w:rsidRDefault="002F61C9">
            <w:pPr>
              <w:pStyle w:val="Paragrafoelenco"/>
              <w:numPr>
                <w:ilvl w:val="0"/>
                <w:numId w:val="14"/>
              </w:numPr>
              <w:tabs>
                <w:tab w:val="left" w:pos="3156"/>
              </w:tabs>
              <w:spacing w:after="0" w:line="240" w:lineRule="auto"/>
            </w:pPr>
            <w:r>
              <w:t>Rispetta il formato [property formatoFGok]</w:t>
            </w:r>
          </w:p>
          <w:p w14:paraId="2555A63D" w14:textId="77777777" w:rsidR="00A72556" w:rsidRDefault="002F61C9">
            <w:pPr>
              <w:pStyle w:val="Paragrafoelenco"/>
              <w:numPr>
                <w:ilvl w:val="0"/>
                <w:numId w:val="14"/>
              </w:numPr>
              <w:tabs>
                <w:tab w:val="left" w:pos="3156"/>
              </w:tabs>
              <w:spacing w:after="0" w:line="240" w:lineRule="auto"/>
            </w:pPr>
            <w:r>
              <w:t>Non rispetta il formato [errore]</w:t>
            </w:r>
          </w:p>
        </w:tc>
      </w:tr>
    </w:tbl>
    <w:p w14:paraId="18891055" w14:textId="77777777" w:rsidR="00A72556" w:rsidRDefault="00A72556"/>
    <w:p w14:paraId="5D445E2D"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6A6F4614"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DC143" w14:textId="77777777" w:rsidR="00A72556" w:rsidRDefault="002F61C9">
            <w:pPr>
              <w:spacing w:after="0" w:line="240" w:lineRule="auto"/>
            </w:pPr>
            <w:r>
              <w:lastRenderedPageBreak/>
              <w:t>Parametro: Regista</w:t>
            </w:r>
          </w:p>
          <w:p w14:paraId="304BE3CF" w14:textId="77777777" w:rsidR="00A72556" w:rsidRDefault="002F61C9">
            <w:pPr>
              <w:spacing w:after="0" w:line="240" w:lineRule="auto"/>
            </w:pPr>
            <w:r>
              <w:t>Categorie: lunghezza</w:t>
            </w:r>
          </w:p>
        </w:tc>
      </w:tr>
      <w:tr w:rsidR="00A72556" w14:paraId="71544930"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04ADA" w14:textId="77777777" w:rsidR="00A72556" w:rsidRDefault="002F61C9">
            <w:pPr>
              <w:spacing w:after="0" w:line="240" w:lineRule="auto"/>
            </w:pPr>
            <w:r>
              <w:t>Lunghezza (lr)</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46204" w14:textId="77777777" w:rsidR="00A72556" w:rsidRDefault="002F61C9">
            <w:pPr>
              <w:pStyle w:val="Paragrafoelenco"/>
              <w:numPr>
                <w:ilvl w:val="0"/>
                <w:numId w:val="15"/>
              </w:numPr>
              <w:spacing w:after="0" w:line="240" w:lineRule="auto"/>
            </w:pPr>
            <w:r>
              <w:t>&lt;1 [errore]</w:t>
            </w:r>
          </w:p>
          <w:p w14:paraId="0950FE9C" w14:textId="77777777" w:rsidR="00A72556" w:rsidRDefault="002F61C9">
            <w:pPr>
              <w:pStyle w:val="Paragrafoelenco"/>
              <w:numPr>
                <w:ilvl w:val="0"/>
                <w:numId w:val="15"/>
              </w:numPr>
              <w:spacing w:after="0" w:line="240" w:lineRule="auto"/>
            </w:pPr>
            <w:r>
              <w:t>&gt;=1 and &lt;=50 [property lunghezzaLRok]</w:t>
            </w:r>
          </w:p>
          <w:p w14:paraId="03446145" w14:textId="77777777" w:rsidR="00A72556" w:rsidRDefault="002F61C9">
            <w:pPr>
              <w:pStyle w:val="Paragrafoelenco"/>
              <w:numPr>
                <w:ilvl w:val="0"/>
                <w:numId w:val="15"/>
              </w:numPr>
              <w:spacing w:after="0" w:line="240" w:lineRule="auto"/>
            </w:pPr>
            <w:r>
              <w:t xml:space="preserve">&gt;50 [errore] </w:t>
            </w:r>
          </w:p>
        </w:tc>
      </w:tr>
    </w:tbl>
    <w:p w14:paraId="4988AE53" w14:textId="77777777" w:rsidR="00A72556" w:rsidRDefault="00A72556"/>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0C558CA0"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488B0" w14:textId="77777777" w:rsidR="00A72556" w:rsidRDefault="002F61C9">
            <w:pPr>
              <w:spacing w:after="0" w:line="240" w:lineRule="auto"/>
            </w:pPr>
            <w:r>
              <w:t>Parametro: Durata</w:t>
            </w:r>
          </w:p>
          <w:p w14:paraId="2C4C75F2" w14:textId="009A17EA" w:rsidR="00085B28" w:rsidRDefault="002F61C9">
            <w:pPr>
              <w:spacing w:after="0" w:line="240" w:lineRule="auto"/>
            </w:pPr>
            <w:r>
              <w:t>Categorie: Formato</w:t>
            </w:r>
            <w:r w:rsidR="00085B28">
              <w:t>,</w:t>
            </w:r>
            <w:r w:rsidR="00396483">
              <w:t xml:space="preserve"> </w:t>
            </w:r>
            <w:r w:rsidR="00075C03">
              <w:t>valore</w:t>
            </w:r>
          </w:p>
        </w:tc>
      </w:tr>
      <w:tr w:rsidR="00A72556" w14:paraId="33B195DF"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08315" w14:textId="2166E11A" w:rsidR="00A72556" w:rsidRDefault="002F61C9">
            <w:pPr>
              <w:spacing w:after="0" w:line="240" w:lineRule="auto"/>
            </w:pPr>
            <w:r>
              <w:t xml:space="preserve">FORMATO: </w:t>
            </w:r>
            <w:r w:rsidR="00085B28">
              <w:t>[0-9]</w:t>
            </w:r>
          </w:p>
        </w:tc>
      </w:tr>
      <w:tr w:rsidR="00A72556" w14:paraId="5DD3B3B7"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F4C4D" w14:textId="77777777" w:rsidR="00A72556" w:rsidRDefault="002F61C9">
            <w:pPr>
              <w:spacing w:after="0" w:line="240" w:lineRule="auto"/>
            </w:pPr>
            <w:r>
              <w:t>formato (fd)</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EF9F8" w14:textId="77777777" w:rsidR="00A72556" w:rsidRDefault="002F61C9">
            <w:pPr>
              <w:pStyle w:val="Paragrafoelenco"/>
              <w:numPr>
                <w:ilvl w:val="0"/>
                <w:numId w:val="16"/>
              </w:numPr>
              <w:tabs>
                <w:tab w:val="left" w:pos="3156"/>
              </w:tabs>
              <w:spacing w:after="0" w:line="240" w:lineRule="auto"/>
            </w:pPr>
            <w:r>
              <w:t>Rispetta il formato [property formatoFDok]</w:t>
            </w:r>
          </w:p>
          <w:p w14:paraId="20B86A53" w14:textId="77777777" w:rsidR="00A72556" w:rsidRDefault="002F61C9">
            <w:pPr>
              <w:pStyle w:val="Paragrafoelenco"/>
              <w:numPr>
                <w:ilvl w:val="0"/>
                <w:numId w:val="16"/>
              </w:numPr>
              <w:spacing w:after="0" w:line="240" w:lineRule="auto"/>
            </w:pPr>
            <w:r>
              <w:t>Non rispetta il formato [errore]</w:t>
            </w:r>
          </w:p>
        </w:tc>
      </w:tr>
      <w:tr w:rsidR="00396483" w14:paraId="7F211C05"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B3D14" w14:textId="358719E8" w:rsidR="00396483" w:rsidRDefault="00075C03">
            <w:pPr>
              <w:spacing w:after="0" w:line="240" w:lineRule="auto"/>
            </w:pPr>
            <w:r>
              <w:t>valore (vd)</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0A6B72" w14:textId="0904A433" w:rsidR="00396483" w:rsidRDefault="00075C03" w:rsidP="00075C03">
            <w:pPr>
              <w:pStyle w:val="Paragrafoelenco"/>
              <w:numPr>
                <w:ilvl w:val="0"/>
                <w:numId w:val="18"/>
              </w:numPr>
              <w:tabs>
                <w:tab w:val="left" w:pos="3156"/>
              </w:tabs>
              <w:spacing w:after="0" w:line="240" w:lineRule="auto"/>
            </w:pPr>
            <w:r>
              <w:t>Valore &lt; 1 [errore]</w:t>
            </w:r>
          </w:p>
          <w:p w14:paraId="626F1CAF" w14:textId="77777777" w:rsidR="00075C03" w:rsidRDefault="00075C03" w:rsidP="00075C03">
            <w:pPr>
              <w:pStyle w:val="Paragrafoelenco"/>
              <w:numPr>
                <w:ilvl w:val="0"/>
                <w:numId w:val="18"/>
              </w:numPr>
              <w:tabs>
                <w:tab w:val="left" w:pos="3156"/>
              </w:tabs>
              <w:spacing w:after="0" w:line="240" w:lineRule="auto"/>
            </w:pPr>
            <w:r>
              <w:t>Valore &gt;=1 &amp;&amp; Valore &lt;= 9999999999 [property formatoFDok]</w:t>
            </w:r>
          </w:p>
          <w:p w14:paraId="2722DA65" w14:textId="70DA63C2" w:rsidR="00075C03" w:rsidRDefault="00075C03" w:rsidP="00075C03">
            <w:pPr>
              <w:pStyle w:val="Paragrafoelenco"/>
              <w:numPr>
                <w:ilvl w:val="0"/>
                <w:numId w:val="18"/>
              </w:numPr>
              <w:tabs>
                <w:tab w:val="left" w:pos="3156"/>
              </w:tabs>
              <w:spacing w:after="0" w:line="240" w:lineRule="auto"/>
            </w:pPr>
            <w:r>
              <w:t>Valore &gt;9999999999 [errore]</w:t>
            </w:r>
          </w:p>
        </w:tc>
      </w:tr>
    </w:tbl>
    <w:p w14:paraId="1DA24AD9" w14:textId="77777777" w:rsidR="00A72556" w:rsidRDefault="00A72556">
      <w:pPr>
        <w:suppressAutoHyphens w:val="0"/>
      </w:pPr>
    </w:p>
    <w:tbl>
      <w:tblPr>
        <w:tblW w:w="7936" w:type="dxa"/>
        <w:tblInd w:w="1080" w:type="dxa"/>
        <w:tblCellMar>
          <w:left w:w="10" w:type="dxa"/>
          <w:right w:w="10" w:type="dxa"/>
        </w:tblCellMar>
        <w:tblLook w:val="0000" w:firstRow="0" w:lastRow="0" w:firstColumn="0" w:lastColumn="0" w:noHBand="0" w:noVBand="0"/>
      </w:tblPr>
      <w:tblGrid>
        <w:gridCol w:w="3968"/>
        <w:gridCol w:w="3968"/>
      </w:tblGrid>
      <w:tr w:rsidR="00A72556" w14:paraId="5C807782"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E38BA" w14:textId="77777777" w:rsidR="00A72556" w:rsidRDefault="002F61C9">
            <w:pPr>
              <w:spacing w:after="0" w:line="240" w:lineRule="auto"/>
            </w:pPr>
            <w:r>
              <w:t>Parametro: Data di uscita</w:t>
            </w:r>
          </w:p>
          <w:p w14:paraId="007325DE" w14:textId="77777777" w:rsidR="00A72556" w:rsidRDefault="002F61C9">
            <w:pPr>
              <w:spacing w:after="0" w:line="240" w:lineRule="auto"/>
            </w:pPr>
            <w:r>
              <w:t>Categorie: Formato</w:t>
            </w:r>
          </w:p>
        </w:tc>
      </w:tr>
      <w:tr w:rsidR="00A72556" w14:paraId="07F32D79"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5A978" w14:textId="6E44AA3C" w:rsidR="00A72556" w:rsidRDefault="002F61C9">
            <w:pPr>
              <w:spacing w:after="0" w:line="240" w:lineRule="auto"/>
            </w:pPr>
            <w:r>
              <w:t xml:space="preserve">FORMATO: </w:t>
            </w:r>
            <w:r w:rsidR="003E2054">
              <w:t>yyyy-MM-dd</w:t>
            </w:r>
          </w:p>
        </w:tc>
      </w:tr>
      <w:tr w:rsidR="00A72556" w14:paraId="6D18217B" w14:textId="77777777">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43C5F" w14:textId="77777777" w:rsidR="00A72556" w:rsidRDefault="002F61C9">
            <w:pPr>
              <w:spacing w:after="0" w:line="240" w:lineRule="auto"/>
            </w:pPr>
            <w:r>
              <w:t>formato (fr)</w:t>
            </w:r>
          </w:p>
        </w:tc>
        <w:tc>
          <w:tcPr>
            <w:tcW w:w="39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CD1F1" w14:textId="77777777" w:rsidR="00A72556" w:rsidRDefault="002F61C9">
            <w:pPr>
              <w:pStyle w:val="Paragrafoelenco"/>
              <w:numPr>
                <w:ilvl w:val="0"/>
                <w:numId w:val="17"/>
              </w:numPr>
              <w:tabs>
                <w:tab w:val="left" w:pos="3156"/>
              </w:tabs>
              <w:spacing w:after="0" w:line="240" w:lineRule="auto"/>
            </w:pPr>
            <w:r>
              <w:t>Rispetta il formato [property formatoFRok]</w:t>
            </w:r>
          </w:p>
          <w:p w14:paraId="267EE4B1" w14:textId="77777777" w:rsidR="00A72556" w:rsidRDefault="002F61C9">
            <w:pPr>
              <w:pStyle w:val="Paragrafoelenco"/>
              <w:numPr>
                <w:ilvl w:val="0"/>
                <w:numId w:val="17"/>
              </w:numPr>
              <w:spacing w:after="0" w:line="240" w:lineRule="auto"/>
            </w:pPr>
            <w:r>
              <w:t>Non rispetta il formato [errore]</w:t>
            </w:r>
          </w:p>
        </w:tc>
      </w:tr>
    </w:tbl>
    <w:p w14:paraId="51C95AF4" w14:textId="77777777" w:rsidR="00A72556" w:rsidRDefault="00A72556"/>
    <w:tbl>
      <w:tblPr>
        <w:tblW w:w="9016" w:type="dxa"/>
        <w:tblCellMar>
          <w:left w:w="10" w:type="dxa"/>
          <w:right w:w="10" w:type="dxa"/>
        </w:tblCellMar>
        <w:tblLook w:val="0000" w:firstRow="0" w:lastRow="0" w:firstColumn="0" w:lastColumn="0" w:noHBand="0" w:noVBand="0"/>
      </w:tblPr>
      <w:tblGrid>
        <w:gridCol w:w="2861"/>
        <w:gridCol w:w="3334"/>
        <w:gridCol w:w="2821"/>
      </w:tblGrid>
      <w:tr w:rsidR="00A72556" w14:paraId="4F5BE6D5"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31271" w14:textId="77777777" w:rsidR="00A72556" w:rsidRDefault="002F61C9">
            <w:pPr>
              <w:spacing w:after="0" w:line="240" w:lineRule="auto"/>
              <w:jc w:val="center"/>
            </w:pPr>
            <w:r>
              <w:t>Codice</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73DAF" w14:textId="77777777" w:rsidR="00A72556" w:rsidRDefault="002F61C9">
            <w:pPr>
              <w:spacing w:after="0" w:line="240" w:lineRule="auto"/>
              <w:jc w:val="center"/>
            </w:pPr>
            <w:r>
              <w:t>Combinazione</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64B19" w14:textId="77777777" w:rsidR="00A72556" w:rsidRDefault="002F61C9">
            <w:pPr>
              <w:spacing w:after="0" w:line="240" w:lineRule="auto"/>
              <w:jc w:val="center"/>
            </w:pPr>
            <w:r>
              <w:t>Esito</w:t>
            </w:r>
          </w:p>
        </w:tc>
      </w:tr>
      <w:tr w:rsidR="00A72556" w14:paraId="18B6F4CD"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350AC" w14:textId="77777777" w:rsidR="00A72556" w:rsidRDefault="002F61C9">
            <w:pPr>
              <w:spacing w:after="0" w:line="240" w:lineRule="auto"/>
              <w:jc w:val="center"/>
            </w:pPr>
            <w:r>
              <w:t>TC_AC_17_01</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AA169" w14:textId="77777777" w:rsidR="00A72556" w:rsidRDefault="002F61C9">
            <w:pPr>
              <w:spacing w:after="0" w:line="240" w:lineRule="auto"/>
              <w:jc w:val="center"/>
            </w:pPr>
            <w:r>
              <w:t>li1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F2B90" w14:textId="77777777" w:rsidR="00A72556" w:rsidRDefault="002F61C9">
            <w:pPr>
              <w:spacing w:after="0" w:line="240" w:lineRule="auto"/>
              <w:jc w:val="center"/>
            </w:pPr>
            <w:r>
              <w:t>Errore</w:t>
            </w:r>
          </w:p>
        </w:tc>
      </w:tr>
      <w:tr w:rsidR="00A72556" w14:paraId="6A3F51B0"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A2CDF" w14:textId="77777777" w:rsidR="00A72556" w:rsidRDefault="002F61C9">
            <w:pPr>
              <w:spacing w:after="0" w:line="240" w:lineRule="auto"/>
              <w:jc w:val="center"/>
            </w:pPr>
            <w:r>
              <w:t>TC_AC_17_02</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83D07" w14:textId="77777777" w:rsidR="00A72556" w:rsidRDefault="002F61C9">
            <w:pPr>
              <w:spacing w:after="0" w:line="240" w:lineRule="auto"/>
              <w:jc w:val="center"/>
            </w:pPr>
            <w:r>
              <w:t>li2.fi2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A2376" w14:textId="77777777" w:rsidR="00A72556" w:rsidRDefault="002F61C9">
            <w:pPr>
              <w:spacing w:after="0" w:line="240" w:lineRule="auto"/>
              <w:jc w:val="center"/>
            </w:pPr>
            <w:r>
              <w:t>Errore</w:t>
            </w:r>
          </w:p>
        </w:tc>
      </w:tr>
      <w:tr w:rsidR="00A72556" w14:paraId="50830D07"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DB564" w14:textId="77777777" w:rsidR="00A72556" w:rsidRDefault="002F61C9">
            <w:pPr>
              <w:spacing w:after="0" w:line="240" w:lineRule="auto"/>
              <w:jc w:val="center"/>
            </w:pPr>
            <w:r>
              <w:t>TC_AC_17_03</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478BF" w14:textId="77777777" w:rsidR="00A72556" w:rsidRDefault="002F61C9">
            <w:pPr>
              <w:spacing w:after="0" w:line="240" w:lineRule="auto"/>
              <w:jc w:val="center"/>
            </w:pPr>
            <w:r>
              <w:t>li2.fi1.lt1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912CC" w14:textId="77777777" w:rsidR="00A72556" w:rsidRDefault="002F61C9">
            <w:pPr>
              <w:spacing w:after="0" w:line="240" w:lineRule="auto"/>
              <w:jc w:val="center"/>
            </w:pPr>
            <w:r>
              <w:t>Errore</w:t>
            </w:r>
          </w:p>
        </w:tc>
      </w:tr>
      <w:tr w:rsidR="00A72556" w14:paraId="0596FCBD"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7951E" w14:textId="77777777" w:rsidR="00A72556" w:rsidRDefault="002F61C9">
            <w:pPr>
              <w:spacing w:after="0" w:line="240" w:lineRule="auto"/>
              <w:jc w:val="center"/>
            </w:pPr>
            <w:r>
              <w:t>TC_AC_17_04</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075FE" w14:textId="77777777" w:rsidR="00A72556" w:rsidRDefault="002F61C9">
            <w:pPr>
              <w:spacing w:after="0" w:line="240" w:lineRule="auto"/>
              <w:jc w:val="center"/>
            </w:pPr>
            <w:r>
              <w:t>li2.fi1.lt3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B5FCC" w14:textId="77777777" w:rsidR="00A72556" w:rsidRDefault="002F61C9">
            <w:pPr>
              <w:spacing w:after="0" w:line="240" w:lineRule="auto"/>
              <w:jc w:val="center"/>
            </w:pPr>
            <w:r>
              <w:t>Errore</w:t>
            </w:r>
          </w:p>
        </w:tc>
      </w:tr>
      <w:tr w:rsidR="00A72556" w14:paraId="4E2BF3F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A9A28" w14:textId="77777777" w:rsidR="00A72556" w:rsidRDefault="002F61C9">
            <w:pPr>
              <w:spacing w:after="0" w:line="240" w:lineRule="auto"/>
              <w:jc w:val="center"/>
            </w:pPr>
            <w:r>
              <w:t>TC_AC_17_05</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8AC8C" w14:textId="77777777" w:rsidR="00A72556" w:rsidRDefault="002F61C9">
            <w:pPr>
              <w:spacing w:after="0" w:line="240" w:lineRule="auto"/>
              <w:jc w:val="center"/>
            </w:pPr>
            <w:r>
              <w:t>li2.fi1.lt2.ld1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F063A9" w14:textId="77777777" w:rsidR="00A72556" w:rsidRDefault="002F61C9">
            <w:pPr>
              <w:spacing w:after="0" w:line="240" w:lineRule="auto"/>
              <w:jc w:val="center"/>
            </w:pPr>
            <w:r>
              <w:t>Errore</w:t>
            </w:r>
          </w:p>
        </w:tc>
      </w:tr>
      <w:tr w:rsidR="00A72556" w14:paraId="4DD43E0C"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BB6C2" w14:textId="77777777" w:rsidR="00A72556" w:rsidRDefault="002F61C9">
            <w:pPr>
              <w:spacing w:after="0" w:line="240" w:lineRule="auto"/>
              <w:jc w:val="center"/>
            </w:pPr>
            <w:r>
              <w:t>TC_AC_17_06</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EEA66" w14:textId="77777777" w:rsidR="00A72556" w:rsidRDefault="002F61C9">
            <w:pPr>
              <w:spacing w:after="0" w:line="240" w:lineRule="auto"/>
              <w:jc w:val="center"/>
            </w:pPr>
            <w:r>
              <w:t>li2.fi1.lt2.ld3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30E31" w14:textId="77777777" w:rsidR="00A72556" w:rsidRDefault="002F61C9">
            <w:pPr>
              <w:spacing w:after="0" w:line="240" w:lineRule="auto"/>
              <w:jc w:val="center"/>
            </w:pPr>
            <w:r>
              <w:t>Errore</w:t>
            </w:r>
          </w:p>
        </w:tc>
      </w:tr>
      <w:tr w:rsidR="00A72556" w14:paraId="698A185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D40CD" w14:textId="77777777" w:rsidR="00A72556" w:rsidRDefault="002F61C9">
            <w:pPr>
              <w:spacing w:after="0" w:line="240" w:lineRule="auto"/>
              <w:jc w:val="center"/>
            </w:pPr>
            <w:r>
              <w:t>TC_AC_17_07</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BEEA3" w14:textId="77777777" w:rsidR="00A72556" w:rsidRDefault="002F61C9">
            <w:pPr>
              <w:spacing w:after="0" w:line="240" w:lineRule="auto"/>
              <w:jc w:val="center"/>
            </w:pPr>
            <w:r>
              <w:t>li2.fi1.lt2.ld2.lg1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A7D9" w14:textId="77777777" w:rsidR="00A72556" w:rsidRDefault="002F61C9">
            <w:pPr>
              <w:spacing w:after="0" w:line="240" w:lineRule="auto"/>
              <w:jc w:val="center"/>
            </w:pPr>
            <w:r>
              <w:t>Errore</w:t>
            </w:r>
          </w:p>
        </w:tc>
      </w:tr>
      <w:tr w:rsidR="00A72556" w14:paraId="12922C51"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543CE" w14:textId="77777777" w:rsidR="00A72556" w:rsidRDefault="002F61C9">
            <w:pPr>
              <w:spacing w:after="0" w:line="240" w:lineRule="auto"/>
              <w:jc w:val="center"/>
            </w:pPr>
            <w:r>
              <w:t>TC_AC_17_08</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7337E" w14:textId="77777777" w:rsidR="00A72556" w:rsidRDefault="002F61C9">
            <w:pPr>
              <w:spacing w:after="0" w:line="240" w:lineRule="auto"/>
              <w:jc w:val="center"/>
            </w:pPr>
            <w:r>
              <w:t>li2.fi1.lt2.ld1.lg3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F33C7" w14:textId="77777777" w:rsidR="00A72556" w:rsidRDefault="002F61C9">
            <w:pPr>
              <w:spacing w:after="0" w:line="240" w:lineRule="auto"/>
              <w:jc w:val="center"/>
            </w:pPr>
            <w:r>
              <w:t>Errore</w:t>
            </w:r>
          </w:p>
        </w:tc>
      </w:tr>
      <w:tr w:rsidR="00A72556" w14:paraId="66562CF3"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ADCCC" w14:textId="77777777" w:rsidR="00A72556" w:rsidRDefault="002F61C9">
            <w:pPr>
              <w:spacing w:after="0" w:line="240" w:lineRule="auto"/>
              <w:jc w:val="center"/>
            </w:pPr>
            <w:r>
              <w:t>TC_AC_17_09</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52884" w14:textId="77777777" w:rsidR="00A72556" w:rsidRDefault="002F61C9">
            <w:pPr>
              <w:spacing w:after="0" w:line="240" w:lineRule="auto"/>
              <w:jc w:val="center"/>
            </w:pPr>
            <w:r>
              <w:t>li2.fi1.lt2.ld1.lg2.fg2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048CF" w14:textId="77777777" w:rsidR="00A72556" w:rsidRDefault="002F61C9">
            <w:pPr>
              <w:spacing w:after="0" w:line="240" w:lineRule="auto"/>
              <w:jc w:val="center"/>
            </w:pPr>
            <w:r>
              <w:t>Errore</w:t>
            </w:r>
          </w:p>
        </w:tc>
      </w:tr>
      <w:tr w:rsidR="00A72556" w14:paraId="3CDB14C7"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75AF2" w14:textId="77777777" w:rsidR="00A72556" w:rsidRDefault="002F61C9">
            <w:pPr>
              <w:spacing w:after="0" w:line="240" w:lineRule="auto"/>
              <w:jc w:val="center"/>
            </w:pPr>
            <w:r>
              <w:t>TC_AC_17_10</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8A246" w14:textId="77777777" w:rsidR="00A72556" w:rsidRDefault="002F61C9">
            <w:pPr>
              <w:spacing w:after="0" w:line="240" w:lineRule="auto"/>
              <w:jc w:val="center"/>
            </w:pPr>
            <w:r>
              <w:t>li2.fi1.lt2.ld1.lg2.fg1.lr1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61F49" w14:textId="77777777" w:rsidR="00A72556" w:rsidRDefault="002F61C9">
            <w:pPr>
              <w:spacing w:after="0" w:line="240" w:lineRule="auto"/>
              <w:jc w:val="center"/>
            </w:pPr>
            <w:r>
              <w:t>Errore</w:t>
            </w:r>
          </w:p>
        </w:tc>
      </w:tr>
      <w:tr w:rsidR="00A72556" w14:paraId="7B3D8456"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8E74B" w14:textId="77777777" w:rsidR="00A72556" w:rsidRDefault="002F61C9">
            <w:pPr>
              <w:spacing w:after="0" w:line="240" w:lineRule="auto"/>
              <w:jc w:val="center"/>
            </w:pPr>
            <w:r>
              <w:t>TC_AC_17_11</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DE949" w14:textId="77777777" w:rsidR="00A72556" w:rsidRDefault="002F61C9">
            <w:pPr>
              <w:spacing w:after="0" w:line="240" w:lineRule="auto"/>
              <w:jc w:val="center"/>
            </w:pPr>
            <w:r>
              <w:t>li2.fi1.lt2.ld1.lg2.fg1.lr3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B6279" w14:textId="77777777" w:rsidR="00A72556" w:rsidRDefault="002F61C9">
            <w:pPr>
              <w:spacing w:after="0" w:line="240" w:lineRule="auto"/>
              <w:jc w:val="center"/>
            </w:pPr>
            <w:r>
              <w:t>Errore</w:t>
            </w:r>
          </w:p>
        </w:tc>
      </w:tr>
      <w:tr w:rsidR="00A72556" w14:paraId="2A432A3D"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AC2EB" w14:textId="77777777" w:rsidR="00A72556" w:rsidRDefault="002F61C9">
            <w:pPr>
              <w:spacing w:after="0" w:line="240" w:lineRule="auto"/>
              <w:jc w:val="center"/>
            </w:pPr>
            <w:r>
              <w:t>TC_AC_17_12</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46598" w14:textId="77777777" w:rsidR="00A72556" w:rsidRDefault="002F61C9">
            <w:pPr>
              <w:spacing w:after="0" w:line="240" w:lineRule="auto"/>
              <w:jc w:val="center"/>
            </w:pPr>
            <w:r>
              <w:t>li2.fi1.lt2.ld1.lg2.fg1.lr2.fd2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A6936" w14:textId="77777777" w:rsidR="00A72556" w:rsidRDefault="002F61C9">
            <w:pPr>
              <w:spacing w:after="0" w:line="240" w:lineRule="auto"/>
              <w:jc w:val="center"/>
            </w:pPr>
            <w:r>
              <w:t>Errore</w:t>
            </w:r>
          </w:p>
        </w:tc>
      </w:tr>
      <w:tr w:rsidR="00075C03" w14:paraId="4275F54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EF193" w14:textId="0AD673A6" w:rsidR="00075C03" w:rsidRDefault="00075C03" w:rsidP="00075C03">
            <w:pPr>
              <w:spacing w:after="0" w:line="240" w:lineRule="auto"/>
              <w:jc w:val="center"/>
            </w:pPr>
            <w:r>
              <w:t>TC_AC_17_13</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067AC1" w14:textId="35EEC7D1" w:rsidR="00075C03" w:rsidRDefault="00075C03" w:rsidP="00075C03">
            <w:pPr>
              <w:spacing w:after="0" w:line="240" w:lineRule="auto"/>
              <w:jc w:val="center"/>
            </w:pPr>
            <w:r>
              <w:t>li2.fi1.lt2.ld1.lg2.fg1.lr2.fd1.vd1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01C99" w14:textId="2D9FBFB1" w:rsidR="00075C03" w:rsidRDefault="00075C03" w:rsidP="00075C03">
            <w:pPr>
              <w:spacing w:after="0" w:line="240" w:lineRule="auto"/>
              <w:jc w:val="center"/>
            </w:pPr>
            <w:r>
              <w:t>Errore</w:t>
            </w:r>
          </w:p>
        </w:tc>
      </w:tr>
      <w:tr w:rsidR="00075C03" w14:paraId="7E126B2B"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6B643" w14:textId="6D1D5309" w:rsidR="00075C03" w:rsidRDefault="00075C03" w:rsidP="00075C03">
            <w:pPr>
              <w:spacing w:after="0" w:line="240" w:lineRule="auto"/>
              <w:jc w:val="center"/>
            </w:pPr>
            <w:r>
              <w:t>TC_AC_17_13</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AD632" w14:textId="5CB386D6" w:rsidR="00075C03" w:rsidRDefault="00075C03" w:rsidP="00075C03">
            <w:pPr>
              <w:spacing w:after="0" w:line="240" w:lineRule="auto"/>
              <w:jc w:val="center"/>
            </w:pPr>
            <w:r>
              <w:t>li2.fi1.lt2.ld1.lg2.fg1.lr2.fd1.vd3</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1C4C" w14:textId="5045AECA" w:rsidR="00075C03" w:rsidRDefault="00075C03" w:rsidP="00075C03">
            <w:pPr>
              <w:spacing w:after="0" w:line="240" w:lineRule="auto"/>
              <w:jc w:val="center"/>
            </w:pPr>
            <w:r>
              <w:t>Errore</w:t>
            </w:r>
          </w:p>
        </w:tc>
      </w:tr>
      <w:tr w:rsidR="00075C03" w14:paraId="7623B080"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3608" w14:textId="77777777" w:rsidR="00075C03" w:rsidRDefault="00075C03" w:rsidP="00075C03">
            <w:pPr>
              <w:spacing w:after="0" w:line="240" w:lineRule="auto"/>
              <w:jc w:val="center"/>
            </w:pPr>
            <w:r>
              <w:t>TC_AC_17_13</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DC2DF" w14:textId="1E8D7525" w:rsidR="00075C03" w:rsidRDefault="00075C03" w:rsidP="00075C03">
            <w:pPr>
              <w:spacing w:after="0" w:line="240" w:lineRule="auto"/>
              <w:jc w:val="center"/>
            </w:pPr>
            <w:r>
              <w:t>li2.fi1.lt2.ld1.lg2.fg1.lr2.fd1.vd2.fr2</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9C97D" w14:textId="77777777" w:rsidR="00075C03" w:rsidRDefault="00075C03" w:rsidP="00075C03">
            <w:pPr>
              <w:spacing w:after="0" w:line="240" w:lineRule="auto"/>
              <w:jc w:val="center"/>
            </w:pPr>
            <w:r>
              <w:t>Errore</w:t>
            </w:r>
          </w:p>
        </w:tc>
      </w:tr>
      <w:tr w:rsidR="00075C03" w14:paraId="6D55436E" w14:textId="77777777" w:rsidTr="00075C03">
        <w:tc>
          <w:tcPr>
            <w:tcW w:w="2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71483" w14:textId="77777777" w:rsidR="00075C03" w:rsidRDefault="00075C03" w:rsidP="00075C03">
            <w:pPr>
              <w:spacing w:after="0" w:line="240" w:lineRule="auto"/>
              <w:jc w:val="center"/>
            </w:pPr>
            <w:r>
              <w:t>TC_AC_17_14</w:t>
            </w:r>
          </w:p>
        </w:tc>
        <w:tc>
          <w:tcPr>
            <w:tcW w:w="3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AC2BA" w14:textId="77777777" w:rsidR="00075C03" w:rsidRDefault="00075C03" w:rsidP="00075C03">
            <w:pPr>
              <w:spacing w:after="0" w:line="240" w:lineRule="auto"/>
              <w:jc w:val="center"/>
            </w:pPr>
            <w:r>
              <w:t>li2.fi1.lt2.ld1.lg2.fg1.lr2.fd1.fr1</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D2AF1" w14:textId="77777777" w:rsidR="00075C03" w:rsidRDefault="00075C03" w:rsidP="00075C03">
            <w:pPr>
              <w:spacing w:after="0" w:line="240" w:lineRule="auto"/>
              <w:jc w:val="center"/>
            </w:pPr>
            <w:r>
              <w:t>Successo</w:t>
            </w:r>
          </w:p>
        </w:tc>
      </w:tr>
    </w:tbl>
    <w:p w14:paraId="7B08B1BE" w14:textId="77777777" w:rsidR="00A72556" w:rsidRDefault="00A72556"/>
    <w:p w14:paraId="1797BDB0" w14:textId="77777777" w:rsidR="00A72556" w:rsidRDefault="00A72556"/>
    <w:sectPr w:rsidR="00A72556">
      <w:head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9A49" w14:textId="77777777" w:rsidR="00BF4EB4" w:rsidRDefault="00BF4EB4">
      <w:pPr>
        <w:spacing w:after="0" w:line="240" w:lineRule="auto"/>
      </w:pPr>
      <w:r>
        <w:separator/>
      </w:r>
    </w:p>
  </w:endnote>
  <w:endnote w:type="continuationSeparator" w:id="0">
    <w:p w14:paraId="40B715B5" w14:textId="77777777" w:rsidR="00BF4EB4" w:rsidRDefault="00BF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16521" w14:textId="77777777" w:rsidR="00BF4EB4" w:rsidRDefault="00BF4EB4">
      <w:pPr>
        <w:spacing w:after="0" w:line="240" w:lineRule="auto"/>
      </w:pPr>
      <w:r>
        <w:rPr>
          <w:color w:val="000000"/>
        </w:rPr>
        <w:separator/>
      </w:r>
    </w:p>
  </w:footnote>
  <w:footnote w:type="continuationSeparator" w:id="0">
    <w:p w14:paraId="40645807" w14:textId="77777777" w:rsidR="00BF4EB4" w:rsidRDefault="00BF4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F549" w14:textId="77777777" w:rsidR="00E27BDE" w:rsidRDefault="002F61C9">
    <w:pPr>
      <w:pStyle w:val="Intestazione"/>
    </w:pPr>
    <w:r>
      <w:rPr>
        <w:noProof/>
        <w:lang w:eastAsia="it-IT"/>
      </w:rPr>
      <w:drawing>
        <wp:anchor distT="0" distB="0" distL="114300" distR="114300" simplePos="0" relativeHeight="251659264" behindDoc="0" locked="0" layoutInCell="1" allowOverlap="1" wp14:anchorId="09225A78" wp14:editId="05F564D2">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1"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71909FF9" w14:textId="77777777" w:rsidR="00E27BDE" w:rsidRDefault="00BF4EB4">
    <w:pPr>
      <w:pStyle w:val="Intestazione"/>
      <w:jc w:val="center"/>
      <w:rPr>
        <w:sz w:val="24"/>
        <w:szCs w:val="24"/>
      </w:rPr>
    </w:pPr>
  </w:p>
  <w:p w14:paraId="545604F9" w14:textId="77777777" w:rsidR="00E27BDE" w:rsidRDefault="002F61C9">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0309A57E" w14:textId="77777777" w:rsidR="00E27BDE" w:rsidRDefault="002F61C9">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41E8EDE" w14:textId="77777777" w:rsidR="00E27BDE" w:rsidRDefault="00BF4EB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20E"/>
    <w:multiLevelType w:val="hybridMultilevel"/>
    <w:tmpl w:val="29CE225C"/>
    <w:lvl w:ilvl="0" w:tplc="72BAA5BA">
      <w:start w:val="1"/>
      <w:numFmt w:val="decimal"/>
      <w:lvlText w:val="%1."/>
      <w:lvlJc w:val="left"/>
      <w:pPr>
        <w:ind w:left="1305" w:hanging="360"/>
      </w:pPr>
      <w:rPr>
        <w:rFonts w:ascii="Century Gothic" w:hAnsi="Century Gothic" w:hint="default"/>
        <w:color w:val="1F4E79" w:themeColor="accent5" w:themeShade="80"/>
        <w:sz w:val="36"/>
        <w:szCs w:val="36"/>
      </w:r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abstractNum w:abstractNumId="1" w15:restartNumberingAfterBreak="0">
    <w:nsid w:val="06785362"/>
    <w:multiLevelType w:val="multilevel"/>
    <w:tmpl w:val="1FDC8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405C1"/>
    <w:multiLevelType w:val="multilevel"/>
    <w:tmpl w:val="EFBEF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426F8D"/>
    <w:multiLevelType w:val="multilevel"/>
    <w:tmpl w:val="6E121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F2C27"/>
    <w:multiLevelType w:val="multilevel"/>
    <w:tmpl w:val="2B9A4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E701D5"/>
    <w:multiLevelType w:val="multilevel"/>
    <w:tmpl w:val="EDE2A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E840A4"/>
    <w:multiLevelType w:val="multilevel"/>
    <w:tmpl w:val="336072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4C50BB"/>
    <w:multiLevelType w:val="multilevel"/>
    <w:tmpl w:val="B644C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675A78"/>
    <w:multiLevelType w:val="hybridMultilevel"/>
    <w:tmpl w:val="D424E0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C621FD"/>
    <w:multiLevelType w:val="multilevel"/>
    <w:tmpl w:val="20B07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4D236B"/>
    <w:multiLevelType w:val="multilevel"/>
    <w:tmpl w:val="E312A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F738D6"/>
    <w:multiLevelType w:val="multilevel"/>
    <w:tmpl w:val="6BFC1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625B10"/>
    <w:multiLevelType w:val="multilevel"/>
    <w:tmpl w:val="7C868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A201BB"/>
    <w:multiLevelType w:val="multilevel"/>
    <w:tmpl w:val="358C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D34B0F"/>
    <w:multiLevelType w:val="multilevel"/>
    <w:tmpl w:val="78D86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1C0928"/>
    <w:multiLevelType w:val="multilevel"/>
    <w:tmpl w:val="F2C40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4426167"/>
    <w:multiLevelType w:val="multilevel"/>
    <w:tmpl w:val="F4AAB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F6599F"/>
    <w:multiLevelType w:val="multilevel"/>
    <w:tmpl w:val="FBD6F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261948"/>
    <w:multiLevelType w:val="multilevel"/>
    <w:tmpl w:val="2B468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13"/>
  </w:num>
  <w:num w:numId="4">
    <w:abstractNumId w:val="12"/>
  </w:num>
  <w:num w:numId="5">
    <w:abstractNumId w:val="10"/>
  </w:num>
  <w:num w:numId="6">
    <w:abstractNumId w:val="18"/>
  </w:num>
  <w:num w:numId="7">
    <w:abstractNumId w:val="15"/>
  </w:num>
  <w:num w:numId="8">
    <w:abstractNumId w:val="11"/>
  </w:num>
  <w:num w:numId="9">
    <w:abstractNumId w:val="2"/>
  </w:num>
  <w:num w:numId="10">
    <w:abstractNumId w:val="14"/>
  </w:num>
  <w:num w:numId="11">
    <w:abstractNumId w:val="9"/>
  </w:num>
  <w:num w:numId="12">
    <w:abstractNumId w:val="5"/>
  </w:num>
  <w:num w:numId="13">
    <w:abstractNumId w:val="16"/>
  </w:num>
  <w:num w:numId="14">
    <w:abstractNumId w:val="17"/>
  </w:num>
  <w:num w:numId="15">
    <w:abstractNumId w:val="1"/>
  </w:num>
  <w:num w:numId="16">
    <w:abstractNumId w:val="7"/>
  </w:num>
  <w:num w:numId="17">
    <w:abstractNumId w:val="4"/>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56"/>
    <w:rsid w:val="00075A68"/>
    <w:rsid w:val="00075C03"/>
    <w:rsid w:val="00085B28"/>
    <w:rsid w:val="002F61C9"/>
    <w:rsid w:val="00396483"/>
    <w:rsid w:val="003E2054"/>
    <w:rsid w:val="005E7FA6"/>
    <w:rsid w:val="00797F1D"/>
    <w:rsid w:val="008317A3"/>
    <w:rsid w:val="00A72556"/>
    <w:rsid w:val="00BF4EB4"/>
    <w:rsid w:val="00D150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BC89"/>
  <w15:docId w15:val="{EF8BE820-C215-47B3-B6B8-70576EA0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pPr>
      <w:ind w:left="720"/>
      <w:contextualSpacing/>
    </w:pPr>
  </w:style>
  <w:style w:type="character" w:customStyle="1" w:styleId="markedcontent">
    <w:name w:val="markedcontent"/>
    <w:basedOn w:val="Carpredefinitoparagrafo"/>
  </w:style>
  <w:style w:type="paragraph" w:customStyle="1" w:styleId="TitoloDocumento">
    <w:name w:val="Titolo Documento"/>
    <w:basedOn w:val="Normale"/>
    <w:pPr>
      <w:spacing w:after="0" w:line="276" w:lineRule="auto"/>
      <w:jc w:val="right"/>
    </w:pPr>
    <w:rPr>
      <w:rFonts w:ascii="Century Gothic" w:eastAsia="Droid Sans" w:hAnsi="Century Gothic" w:cs="Droid Sans"/>
      <w:color w:val="1F3864"/>
      <w:sz w:val="96"/>
      <w:szCs w:val="96"/>
      <w:lang w:eastAsia="it-IT"/>
    </w:rPr>
  </w:style>
  <w:style w:type="paragraph" w:styleId="Intestazione">
    <w:name w:val="header"/>
    <w:basedOn w:val="Normale"/>
    <w:pPr>
      <w:tabs>
        <w:tab w:val="center" w:pos="4513"/>
        <w:tab w:val="right" w:pos="9026"/>
      </w:tabs>
      <w:spacing w:after="0" w:line="240" w:lineRule="auto"/>
    </w:pPr>
  </w:style>
  <w:style w:type="character" w:customStyle="1" w:styleId="IntestazioneCarattere">
    <w:name w:val="Intestazione Carattere"/>
    <w:basedOn w:val="Carpredefinitoparagrafo"/>
  </w:style>
  <w:style w:type="paragraph" w:styleId="Pidipagina">
    <w:name w:val="footer"/>
    <w:basedOn w:val="Normale"/>
    <w:pPr>
      <w:tabs>
        <w:tab w:val="center" w:pos="4513"/>
        <w:tab w:val="right" w:pos="9026"/>
      </w:tabs>
      <w:spacing w:after="0" w:line="240" w:lineRule="auto"/>
    </w:pPr>
  </w:style>
  <w:style w:type="character" w:customStyle="1" w:styleId="PidipaginaCarattere">
    <w:name w:val="Piè di pagina Carattere"/>
    <w:basedOn w:val="Carpredefinitoparagrafo"/>
  </w:style>
  <w:style w:type="paragraph" w:customStyle="1" w:styleId="GpsTitolo">
    <w:name w:val="Gps Titolo"/>
    <w:basedOn w:val="Titolo1"/>
    <w:pPr>
      <w:pBdr>
        <w:bottom w:val="single" w:sz="2" w:space="1" w:color="D9E2F3"/>
      </w:pBdr>
      <w:spacing w:before="120" w:after="120" w:line="360" w:lineRule="auto"/>
    </w:pPr>
    <w:rPr>
      <w:rFonts w:ascii="Century Gothic" w:hAnsi="Century Gothic"/>
      <w:color w:val="1F3864"/>
      <w:sz w:val="36"/>
      <w:szCs w:val="36"/>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Titolosommario">
    <w:name w:val="TOC Heading"/>
    <w:basedOn w:val="Titolo1"/>
    <w:next w:val="Normale"/>
    <w:uiPriority w:val="39"/>
    <w:qFormat/>
    <w:pPr>
      <w:suppressAutoHyphens w:val="0"/>
      <w:spacing w:line="249" w:lineRule="auto"/>
    </w:pPr>
    <w:rPr>
      <w:lang w:eastAsia="it-IT"/>
    </w:rPr>
  </w:style>
  <w:style w:type="paragraph" w:styleId="Sommario1">
    <w:name w:val="toc 1"/>
    <w:basedOn w:val="Normale"/>
    <w:next w:val="Normale"/>
    <w:autoRedefine/>
    <w:uiPriority w:val="39"/>
    <w:pPr>
      <w:spacing w:after="100"/>
    </w:pPr>
  </w:style>
  <w:style w:type="paragraph" w:styleId="Sommario2">
    <w:name w:val="toc 2"/>
    <w:basedOn w:val="Normale"/>
    <w:next w:val="Normale"/>
    <w:autoRedefine/>
    <w:uiPriority w:val="39"/>
    <w:pPr>
      <w:spacing w:after="100"/>
      <w:ind w:left="220"/>
    </w:pPr>
  </w:style>
  <w:style w:type="character" w:styleId="Collegamentoipertestuale">
    <w:name w:val="Hyperlink"/>
    <w:basedOn w:val="Carpredefinitoparagrafo"/>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76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57EB-85E5-42DF-B3A3-F04C765B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753</Words>
  <Characters>4295</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dc:description/>
  <cp:lastModifiedBy>ACHILLE PREZIOSO</cp:lastModifiedBy>
  <cp:revision>5</cp:revision>
  <dcterms:created xsi:type="dcterms:W3CDTF">2021-12-13T15:32:00Z</dcterms:created>
  <dcterms:modified xsi:type="dcterms:W3CDTF">2022-02-12T20:48:00Z</dcterms:modified>
</cp:coreProperties>
</file>